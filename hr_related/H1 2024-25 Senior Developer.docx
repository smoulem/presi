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5AD4F3" w14:textId="59E42EDE" w:rsidR="00CB5A5E" w:rsidRDefault="00CB5A5E" w:rsidP="00B43ECB">
      <w:pPr>
        <w:widowControl/>
        <w:autoSpaceDE/>
        <w:autoSpaceDN/>
        <w:rPr>
          <w:lang w:val="en-US"/>
        </w:rPr>
      </w:pPr>
      <w:r w:rsidRPr="00E0621B">
        <w:rPr>
          <w:lang w:val="en-US"/>
        </w:rPr>
        <w:t xml:space="preserve">For </w:t>
      </w:r>
      <w:r>
        <w:rPr>
          <w:lang w:val="en-US"/>
        </w:rPr>
        <w:t>your personal</w:t>
      </w:r>
      <w:r w:rsidRPr="00E0621B">
        <w:rPr>
          <w:lang w:val="en-US"/>
        </w:rPr>
        <w:t xml:space="preserve"> objectives please assess how </w:t>
      </w:r>
      <w:r>
        <w:rPr>
          <w:lang w:val="en-US"/>
        </w:rPr>
        <w:t xml:space="preserve">you </w:t>
      </w:r>
      <w:r w:rsidRPr="00E0621B">
        <w:rPr>
          <w:lang w:val="en-US"/>
        </w:rPr>
        <w:t xml:space="preserve">have performed </w:t>
      </w:r>
      <w:r>
        <w:rPr>
          <w:lang w:val="en-US"/>
        </w:rPr>
        <w:t>this</w:t>
      </w:r>
      <w:r w:rsidRPr="00E0621B">
        <w:rPr>
          <w:lang w:val="en-US"/>
        </w:rPr>
        <w:t xml:space="preserve"> year</w:t>
      </w:r>
      <w:r>
        <w:rPr>
          <w:lang w:val="en-US"/>
        </w:rPr>
        <w:t>, particularly where you haven’t met or have exceeded your objectives.</w:t>
      </w:r>
    </w:p>
    <w:p w14:paraId="5E17D793" w14:textId="77777777" w:rsidR="00367971" w:rsidRPr="00FA29BA" w:rsidRDefault="00367971" w:rsidP="00367971">
      <w:pPr>
        <w:ind w:left="-709" w:right="-893"/>
        <w:rPr>
          <w:lang w:val="en-US"/>
        </w:rPr>
      </w:pPr>
    </w:p>
    <w:tbl>
      <w:tblPr>
        <w:tblStyle w:val="TableGrid"/>
        <w:tblW w:w="20407" w:type="dxa"/>
        <w:tblInd w:w="284" w:type="dxa"/>
        <w:tblLook w:val="04A0" w:firstRow="1" w:lastRow="0" w:firstColumn="1" w:lastColumn="0" w:noHBand="0" w:noVBand="1"/>
      </w:tblPr>
      <w:tblGrid>
        <w:gridCol w:w="3619"/>
        <w:gridCol w:w="5341"/>
        <w:gridCol w:w="5493"/>
        <w:gridCol w:w="5954"/>
      </w:tblGrid>
      <w:tr w:rsidR="00367971" w14:paraId="67CD606A" w14:textId="77777777" w:rsidTr="004A71B8">
        <w:tc>
          <w:tcPr>
            <w:tcW w:w="3619" w:type="dxa"/>
            <w:shd w:val="clear" w:color="auto" w:fill="FFC000"/>
          </w:tcPr>
          <w:p w14:paraId="53B602C2" w14:textId="77777777" w:rsidR="00367971" w:rsidRDefault="00367971" w:rsidP="004A71B8">
            <w:pPr>
              <w:rPr>
                <w:rStyle w:val="BodyTextChar"/>
                <w:color w:val="1F3156"/>
              </w:rPr>
            </w:pPr>
            <w:r>
              <w:rPr>
                <w:rStyle w:val="BodyTextChar"/>
                <w:color w:val="1F3156"/>
              </w:rPr>
              <w:t>My Objectives</w:t>
            </w:r>
          </w:p>
        </w:tc>
        <w:tc>
          <w:tcPr>
            <w:tcW w:w="5341" w:type="dxa"/>
            <w:shd w:val="clear" w:color="auto" w:fill="FFC000"/>
          </w:tcPr>
          <w:p w14:paraId="0894BCF3" w14:textId="77777777" w:rsidR="00367971" w:rsidRDefault="00367971" w:rsidP="004A71B8">
            <w:pPr>
              <w:rPr>
                <w:rStyle w:val="BodyTextChar"/>
                <w:color w:val="1F3156"/>
              </w:rPr>
            </w:pPr>
            <w:r>
              <w:rPr>
                <w:rStyle w:val="BodyTextChar"/>
                <w:color w:val="1F3156"/>
              </w:rPr>
              <w:t>What does performance look like?</w:t>
            </w:r>
          </w:p>
        </w:tc>
        <w:tc>
          <w:tcPr>
            <w:tcW w:w="5493" w:type="dxa"/>
            <w:shd w:val="clear" w:color="auto" w:fill="FFC000"/>
          </w:tcPr>
          <w:p w14:paraId="4D215C0A" w14:textId="77777777" w:rsidR="00367971" w:rsidRDefault="00367971" w:rsidP="004A71B8">
            <w:pPr>
              <w:rPr>
                <w:rStyle w:val="BodyTextChar"/>
                <w:color w:val="1F3156"/>
              </w:rPr>
            </w:pPr>
            <w:r>
              <w:rPr>
                <w:rStyle w:val="BodyTextChar"/>
                <w:color w:val="1F3156"/>
              </w:rPr>
              <w:t>My Comments</w:t>
            </w:r>
          </w:p>
        </w:tc>
        <w:tc>
          <w:tcPr>
            <w:tcW w:w="5954" w:type="dxa"/>
            <w:shd w:val="clear" w:color="auto" w:fill="FFC000"/>
          </w:tcPr>
          <w:p w14:paraId="13D4DA74" w14:textId="77777777" w:rsidR="00367971" w:rsidRDefault="00367971" w:rsidP="004A71B8">
            <w:pPr>
              <w:rPr>
                <w:rStyle w:val="BodyTextChar"/>
                <w:color w:val="1F3156"/>
              </w:rPr>
            </w:pPr>
            <w:r>
              <w:rPr>
                <w:rStyle w:val="BodyTextChar"/>
                <w:color w:val="1F3156"/>
              </w:rPr>
              <w:t>Manager Comments</w:t>
            </w:r>
          </w:p>
        </w:tc>
      </w:tr>
      <w:tr w:rsidR="009E0142" w14:paraId="52B81F02" w14:textId="77777777" w:rsidTr="004A71B8">
        <w:tc>
          <w:tcPr>
            <w:tcW w:w="3619" w:type="dxa"/>
            <w:shd w:val="clear" w:color="auto" w:fill="FBE4D5"/>
          </w:tcPr>
          <w:p w14:paraId="4CF8BF43" w14:textId="77777777" w:rsidR="009E0142" w:rsidRPr="00275009" w:rsidRDefault="009E0142" w:rsidP="009E0142">
            <w:r w:rsidRPr="00275009">
              <w:rPr>
                <w:lang w:val="en-US"/>
              </w:rPr>
              <w:t>Help your team to grow</w:t>
            </w:r>
          </w:p>
          <w:p w14:paraId="7DCE57BC" w14:textId="77777777" w:rsidR="009E0142" w:rsidRDefault="009E0142" w:rsidP="009E0142">
            <w:pPr>
              <w:rPr>
                <w:rStyle w:val="BodyTextChar"/>
                <w:color w:val="1F3156"/>
              </w:rPr>
            </w:pPr>
          </w:p>
          <w:p w14:paraId="7008C4CD" w14:textId="77777777" w:rsidR="009E0142" w:rsidRDefault="009E0142" w:rsidP="009E0142">
            <w:pPr>
              <w:rPr>
                <w:rStyle w:val="BodyTextChar"/>
                <w:color w:val="1F3156"/>
              </w:rPr>
            </w:pPr>
          </w:p>
        </w:tc>
        <w:tc>
          <w:tcPr>
            <w:tcW w:w="5341" w:type="dxa"/>
            <w:shd w:val="clear" w:color="auto" w:fill="FBE4D5"/>
          </w:tcPr>
          <w:p w14:paraId="4229CC13" w14:textId="77777777" w:rsidR="009E0142" w:rsidRDefault="009E0142" w:rsidP="009E0142">
            <w:pPr>
              <w:pStyle w:val="ListParagraph0"/>
              <w:numPr>
                <w:ilvl w:val="0"/>
                <w:numId w:val="34"/>
              </w:numPr>
            </w:pPr>
            <w:r>
              <w:t>Be a mentor/coach to more junior developers in your team</w:t>
            </w:r>
          </w:p>
          <w:p w14:paraId="32A88D1C" w14:textId="77777777" w:rsidR="00C22B9E" w:rsidRDefault="00C22B9E" w:rsidP="009E0142">
            <w:pPr>
              <w:pStyle w:val="ListParagraph0"/>
              <w:numPr>
                <w:ilvl w:val="0"/>
                <w:numId w:val="34"/>
              </w:numPr>
            </w:pPr>
            <w:r w:rsidRPr="00C22B9E">
              <w:t>Be a role model of best practice in your team</w:t>
            </w:r>
          </w:p>
          <w:p w14:paraId="1B72CFE8" w14:textId="7D029E20" w:rsidR="00C22B9E" w:rsidRPr="00BF4D75" w:rsidRDefault="00C22B9E" w:rsidP="00C22B9E">
            <w:pPr>
              <w:pStyle w:val="ListParagraph0"/>
              <w:ind w:left="360"/>
            </w:pPr>
          </w:p>
        </w:tc>
        <w:tc>
          <w:tcPr>
            <w:tcW w:w="5493" w:type="dxa"/>
            <w:shd w:val="clear" w:color="auto" w:fill="FBE4D5"/>
          </w:tcPr>
          <w:p w14:paraId="1E9EAC42" w14:textId="7CAE87C3" w:rsidR="009E0142" w:rsidRPr="009E0142" w:rsidRDefault="009E0142" w:rsidP="009E0142">
            <w:pPr>
              <w:rPr>
                <w:rStyle w:val="BodyTextChar"/>
                <w:color w:val="1F3864" w:themeColor="accent1" w:themeShade="80"/>
              </w:rPr>
            </w:pPr>
          </w:p>
        </w:tc>
        <w:tc>
          <w:tcPr>
            <w:tcW w:w="5954" w:type="dxa"/>
            <w:shd w:val="clear" w:color="auto" w:fill="FBE4D5"/>
          </w:tcPr>
          <w:p w14:paraId="48432390" w14:textId="77777777" w:rsidR="009E0142" w:rsidRDefault="009E0142" w:rsidP="009E0142">
            <w:pPr>
              <w:rPr>
                <w:rStyle w:val="BodyTextChar"/>
                <w:color w:val="1F3156"/>
              </w:rPr>
            </w:pPr>
          </w:p>
        </w:tc>
      </w:tr>
      <w:tr w:rsidR="009E0142" w14:paraId="33990366" w14:textId="77777777" w:rsidTr="004A71B8">
        <w:tc>
          <w:tcPr>
            <w:tcW w:w="3619" w:type="dxa"/>
            <w:shd w:val="clear" w:color="auto" w:fill="FBE4D5"/>
          </w:tcPr>
          <w:p w14:paraId="7C8A6571" w14:textId="77777777" w:rsidR="009E0142" w:rsidRPr="00275009" w:rsidRDefault="009E0142" w:rsidP="009E0142">
            <w:r w:rsidRPr="00275009">
              <w:rPr>
                <w:lang w:val="en-US"/>
              </w:rPr>
              <w:t>Help build our culture of learning and personal development</w:t>
            </w:r>
          </w:p>
          <w:p w14:paraId="64629875" w14:textId="77777777" w:rsidR="009E0142" w:rsidRDefault="009E0142" w:rsidP="009E0142">
            <w:pPr>
              <w:rPr>
                <w:rStyle w:val="BodyTextChar"/>
                <w:color w:val="1F3156"/>
              </w:rPr>
            </w:pPr>
          </w:p>
          <w:p w14:paraId="357FBCD0" w14:textId="77777777" w:rsidR="009E0142" w:rsidRDefault="009E0142" w:rsidP="009E0142">
            <w:pPr>
              <w:rPr>
                <w:rStyle w:val="BodyTextChar"/>
                <w:color w:val="1F3156"/>
              </w:rPr>
            </w:pPr>
          </w:p>
          <w:p w14:paraId="007B3828" w14:textId="77777777" w:rsidR="009E0142" w:rsidRDefault="009E0142" w:rsidP="009E0142">
            <w:pPr>
              <w:rPr>
                <w:rStyle w:val="BodyTextChar"/>
                <w:color w:val="1F3156"/>
              </w:rPr>
            </w:pPr>
          </w:p>
        </w:tc>
        <w:tc>
          <w:tcPr>
            <w:tcW w:w="5341" w:type="dxa"/>
            <w:shd w:val="clear" w:color="auto" w:fill="FBE4D5"/>
          </w:tcPr>
          <w:p w14:paraId="1225F9AD" w14:textId="77777777" w:rsidR="009E0142" w:rsidRDefault="009E0142" w:rsidP="009E0142">
            <w:pPr>
              <w:pStyle w:val="ListParagraph0"/>
              <w:numPr>
                <w:ilvl w:val="0"/>
                <w:numId w:val="34"/>
              </w:numPr>
            </w:pPr>
            <w:r>
              <w:t xml:space="preserve">Run sessions at Hive, </w:t>
            </w:r>
            <w:proofErr w:type="spellStart"/>
            <w:r>
              <w:t>DevCon</w:t>
            </w:r>
            <w:proofErr w:type="spellEnd"/>
            <w:r>
              <w:t xml:space="preserve"> and other communities of practice </w:t>
            </w:r>
          </w:p>
          <w:p w14:paraId="55E81C97" w14:textId="77777777" w:rsidR="009E0142" w:rsidRDefault="009E0142" w:rsidP="009E0142">
            <w:pPr>
              <w:pStyle w:val="ListParagraph0"/>
              <w:numPr>
                <w:ilvl w:val="0"/>
                <w:numId w:val="34"/>
              </w:numPr>
            </w:pPr>
            <w:r>
              <w:t>Write a tech blog bringing in new ideas</w:t>
            </w:r>
          </w:p>
          <w:p w14:paraId="449DC1C8" w14:textId="77777777" w:rsidR="009E0142" w:rsidRPr="00FB6CBF" w:rsidRDefault="009E0142" w:rsidP="009E0142">
            <w:pPr>
              <w:pStyle w:val="ListParagraph0"/>
              <w:numPr>
                <w:ilvl w:val="0"/>
                <w:numId w:val="34"/>
              </w:numPr>
              <w:rPr>
                <w:rStyle w:val="BodyTextChar"/>
                <w:color w:val="1F3156"/>
              </w:rPr>
            </w:pPr>
            <w:r>
              <w:t>Run cross-team knowledge sharing sessions</w:t>
            </w:r>
          </w:p>
        </w:tc>
        <w:tc>
          <w:tcPr>
            <w:tcW w:w="5493" w:type="dxa"/>
            <w:shd w:val="clear" w:color="auto" w:fill="FBE4D5"/>
          </w:tcPr>
          <w:p w14:paraId="731FED9F" w14:textId="073A4098" w:rsidR="009E0142" w:rsidRPr="009E0142" w:rsidRDefault="009E0142" w:rsidP="009E0142">
            <w:pPr>
              <w:rPr>
                <w:rStyle w:val="BodyTextChar"/>
                <w:color w:val="1F3864" w:themeColor="accent1" w:themeShade="80"/>
              </w:rPr>
            </w:pPr>
          </w:p>
        </w:tc>
        <w:tc>
          <w:tcPr>
            <w:tcW w:w="5954" w:type="dxa"/>
            <w:shd w:val="clear" w:color="auto" w:fill="FBE4D5"/>
          </w:tcPr>
          <w:p w14:paraId="2AEBD00B" w14:textId="77777777" w:rsidR="009E0142" w:rsidRDefault="009E0142" w:rsidP="009E0142">
            <w:pPr>
              <w:rPr>
                <w:rStyle w:val="BodyTextChar"/>
                <w:color w:val="1F3156"/>
              </w:rPr>
            </w:pPr>
          </w:p>
        </w:tc>
      </w:tr>
      <w:tr w:rsidR="009E0142" w14:paraId="25D34793" w14:textId="77777777" w:rsidTr="004A71B8">
        <w:tc>
          <w:tcPr>
            <w:tcW w:w="3619" w:type="dxa"/>
            <w:shd w:val="clear" w:color="auto" w:fill="FBE4D5"/>
          </w:tcPr>
          <w:p w14:paraId="10242BE3" w14:textId="77777777" w:rsidR="009E0142" w:rsidRPr="00275009" w:rsidRDefault="009E0142" w:rsidP="009E0142">
            <w:r w:rsidRPr="00275009">
              <w:t>Build the relationship between technology and customers</w:t>
            </w:r>
          </w:p>
          <w:p w14:paraId="56B4500C" w14:textId="77777777" w:rsidR="009E0142" w:rsidRDefault="009E0142" w:rsidP="009E0142">
            <w:pPr>
              <w:jc w:val="center"/>
              <w:rPr>
                <w:rStyle w:val="BodyTextChar"/>
                <w:color w:val="1F3156"/>
              </w:rPr>
            </w:pPr>
          </w:p>
          <w:p w14:paraId="5E6FB91E" w14:textId="77777777" w:rsidR="009E0142" w:rsidRDefault="009E0142" w:rsidP="009E0142">
            <w:pPr>
              <w:jc w:val="center"/>
              <w:rPr>
                <w:rStyle w:val="BodyTextChar"/>
                <w:color w:val="1F3156"/>
              </w:rPr>
            </w:pPr>
          </w:p>
        </w:tc>
        <w:tc>
          <w:tcPr>
            <w:tcW w:w="5341" w:type="dxa"/>
            <w:shd w:val="clear" w:color="auto" w:fill="FBE4D5"/>
          </w:tcPr>
          <w:p w14:paraId="7F1DAF27" w14:textId="77777777" w:rsidR="009E0142" w:rsidRDefault="009E0142" w:rsidP="009E0142">
            <w:pPr>
              <w:pStyle w:val="ListParagraph0"/>
              <w:numPr>
                <w:ilvl w:val="0"/>
                <w:numId w:val="34"/>
              </w:numPr>
            </w:pPr>
            <w:r>
              <w:t>Work directly with customers, e.g. Working Groups, User Groups, CLASS Conference etc</w:t>
            </w:r>
          </w:p>
          <w:p w14:paraId="30D563A7" w14:textId="77777777" w:rsidR="009E0142" w:rsidRPr="00FB6CBF" w:rsidRDefault="009E0142" w:rsidP="009E0142">
            <w:pPr>
              <w:pStyle w:val="ListParagraph0"/>
              <w:numPr>
                <w:ilvl w:val="0"/>
                <w:numId w:val="34"/>
              </w:numPr>
              <w:rPr>
                <w:rStyle w:val="BodyTextChar"/>
                <w:color w:val="1F3156"/>
              </w:rPr>
            </w:pPr>
            <w:r>
              <w:t>Work with other stakeholders or partners</w:t>
            </w:r>
          </w:p>
        </w:tc>
        <w:tc>
          <w:tcPr>
            <w:tcW w:w="5493" w:type="dxa"/>
            <w:shd w:val="clear" w:color="auto" w:fill="FBE4D5"/>
          </w:tcPr>
          <w:p w14:paraId="055CDA82" w14:textId="60CCBD64" w:rsidR="00AC5E29" w:rsidRPr="00AC5E29" w:rsidRDefault="00AC5E29" w:rsidP="009E0142">
            <w:pPr>
              <w:rPr>
                <w:rStyle w:val="BodyTextChar"/>
                <w:color w:val="4472C4" w:themeColor="accent1"/>
              </w:rPr>
            </w:pPr>
          </w:p>
        </w:tc>
        <w:tc>
          <w:tcPr>
            <w:tcW w:w="5954" w:type="dxa"/>
            <w:shd w:val="clear" w:color="auto" w:fill="FBE4D5"/>
          </w:tcPr>
          <w:p w14:paraId="563762B9" w14:textId="77777777" w:rsidR="009E0142" w:rsidRDefault="009E0142" w:rsidP="009E0142">
            <w:pPr>
              <w:rPr>
                <w:rStyle w:val="BodyTextChar"/>
                <w:color w:val="1F3156"/>
              </w:rPr>
            </w:pPr>
          </w:p>
        </w:tc>
      </w:tr>
      <w:tr w:rsidR="009E0142" w14:paraId="5C243CEE" w14:textId="77777777" w:rsidTr="004A71B8">
        <w:tc>
          <w:tcPr>
            <w:tcW w:w="3619" w:type="dxa"/>
            <w:shd w:val="clear" w:color="auto" w:fill="FBE4D5"/>
          </w:tcPr>
          <w:p w14:paraId="356D8940" w14:textId="77777777" w:rsidR="009E0142" w:rsidRPr="00275009" w:rsidRDefault="009E0142" w:rsidP="009E0142">
            <w:r w:rsidRPr="00275009">
              <w:rPr>
                <w:lang w:val="en-US"/>
              </w:rPr>
              <w:t>Build our culture of continuous improvement</w:t>
            </w:r>
          </w:p>
          <w:p w14:paraId="46373497" w14:textId="77777777" w:rsidR="009E0142" w:rsidRDefault="009E0142" w:rsidP="009E0142">
            <w:pPr>
              <w:rPr>
                <w:rStyle w:val="BodyTextChar"/>
                <w:color w:val="1F3156"/>
              </w:rPr>
            </w:pPr>
          </w:p>
          <w:p w14:paraId="4EE9649D" w14:textId="77777777" w:rsidR="009E0142" w:rsidRDefault="009E0142" w:rsidP="009E0142">
            <w:pPr>
              <w:rPr>
                <w:rStyle w:val="BodyTextChar"/>
                <w:color w:val="1F3156"/>
              </w:rPr>
            </w:pPr>
          </w:p>
          <w:p w14:paraId="6AC5BA1E" w14:textId="77777777" w:rsidR="009E0142" w:rsidRDefault="009E0142" w:rsidP="009E0142">
            <w:pPr>
              <w:rPr>
                <w:rStyle w:val="BodyTextChar"/>
                <w:color w:val="1F3156"/>
              </w:rPr>
            </w:pPr>
          </w:p>
        </w:tc>
        <w:tc>
          <w:tcPr>
            <w:tcW w:w="5341" w:type="dxa"/>
            <w:shd w:val="clear" w:color="auto" w:fill="FBE4D5"/>
          </w:tcPr>
          <w:p w14:paraId="3E81FDFF" w14:textId="77777777" w:rsidR="009E0142" w:rsidRDefault="009E0142" w:rsidP="009E0142">
            <w:pPr>
              <w:pStyle w:val="ListParagraph0"/>
              <w:numPr>
                <w:ilvl w:val="0"/>
                <w:numId w:val="34"/>
              </w:numPr>
            </w:pPr>
            <w:r>
              <w:t>CI proposals agreed and underway</w:t>
            </w:r>
          </w:p>
          <w:p w14:paraId="1BF9E519" w14:textId="77777777" w:rsidR="009E0142" w:rsidRDefault="009E0142" w:rsidP="009E0142">
            <w:pPr>
              <w:pStyle w:val="ListParagraph0"/>
              <w:numPr>
                <w:ilvl w:val="0"/>
                <w:numId w:val="34"/>
              </w:numPr>
            </w:pPr>
            <w:r>
              <w:t>Lead on a CI initiative</w:t>
            </w:r>
          </w:p>
          <w:p w14:paraId="5CD6B22B" w14:textId="77777777" w:rsidR="009E0142" w:rsidRPr="00FB6CBF" w:rsidRDefault="009E0142" w:rsidP="009E0142">
            <w:pPr>
              <w:pStyle w:val="ListParagraph0"/>
              <w:numPr>
                <w:ilvl w:val="0"/>
                <w:numId w:val="34"/>
              </w:numPr>
              <w:rPr>
                <w:rStyle w:val="BodyTextChar"/>
                <w:color w:val="1F3156"/>
              </w:rPr>
            </w:pPr>
            <w:r>
              <w:t>Significant contribution to removal of technical debt</w:t>
            </w:r>
          </w:p>
        </w:tc>
        <w:tc>
          <w:tcPr>
            <w:tcW w:w="5493" w:type="dxa"/>
            <w:shd w:val="clear" w:color="auto" w:fill="FBE4D5"/>
          </w:tcPr>
          <w:p w14:paraId="337DFD67" w14:textId="298A8BAF" w:rsidR="009E0142" w:rsidRPr="00AC5E29" w:rsidRDefault="009E0142" w:rsidP="009E0142">
            <w:pPr>
              <w:rPr>
                <w:rStyle w:val="BodyTextChar"/>
                <w:color w:val="4472C4" w:themeColor="accent1"/>
              </w:rPr>
            </w:pPr>
          </w:p>
        </w:tc>
        <w:tc>
          <w:tcPr>
            <w:tcW w:w="5954" w:type="dxa"/>
            <w:shd w:val="clear" w:color="auto" w:fill="FBE4D5"/>
          </w:tcPr>
          <w:p w14:paraId="036F33D6" w14:textId="77777777" w:rsidR="009E0142" w:rsidRDefault="009E0142" w:rsidP="009E0142">
            <w:pPr>
              <w:rPr>
                <w:rStyle w:val="BodyTextChar"/>
                <w:color w:val="1F3156"/>
              </w:rPr>
            </w:pPr>
          </w:p>
        </w:tc>
      </w:tr>
      <w:tr w:rsidR="009E0142" w14:paraId="270517CB" w14:textId="77777777" w:rsidTr="004A71B8">
        <w:tc>
          <w:tcPr>
            <w:tcW w:w="3619" w:type="dxa"/>
            <w:shd w:val="clear" w:color="auto" w:fill="FBE4D5"/>
          </w:tcPr>
          <w:p w14:paraId="75426C65" w14:textId="77777777" w:rsidR="009E0142" w:rsidRDefault="009E0142" w:rsidP="009E0142">
            <w:pPr>
              <w:rPr>
                <w:lang w:val="en-US"/>
              </w:rPr>
            </w:pPr>
            <w:r w:rsidRPr="00275009">
              <w:rPr>
                <w:lang w:val="en-US"/>
              </w:rPr>
              <w:t>Be an SME in at least one technology/product/functional area</w:t>
            </w:r>
          </w:p>
          <w:p w14:paraId="10455B27" w14:textId="77777777" w:rsidR="009E0142" w:rsidRPr="00275009" w:rsidRDefault="009E0142" w:rsidP="009E0142"/>
          <w:p w14:paraId="4FC68F67" w14:textId="77777777" w:rsidR="009E0142" w:rsidRPr="00275009" w:rsidRDefault="009E0142" w:rsidP="009E0142">
            <w:pPr>
              <w:rPr>
                <w:lang w:val="en-US"/>
              </w:rPr>
            </w:pPr>
          </w:p>
        </w:tc>
        <w:tc>
          <w:tcPr>
            <w:tcW w:w="5341" w:type="dxa"/>
            <w:shd w:val="clear" w:color="auto" w:fill="FBE4D5"/>
          </w:tcPr>
          <w:p w14:paraId="0F785104" w14:textId="77777777" w:rsidR="009E0142" w:rsidRDefault="009E0142" w:rsidP="009E0142">
            <w:pPr>
              <w:pStyle w:val="ListParagraph0"/>
              <w:numPr>
                <w:ilvl w:val="0"/>
                <w:numId w:val="34"/>
              </w:numPr>
              <w:tabs>
                <w:tab w:val="left" w:pos="904"/>
              </w:tabs>
            </w:pPr>
            <w:r>
              <w:t>Acknowledged as an SME/ go to person by colleagues, such as contributing to three amigo sessions</w:t>
            </w:r>
          </w:p>
          <w:p w14:paraId="15C8BDD4" w14:textId="77777777" w:rsidR="009E0142" w:rsidRPr="00FB6CBF" w:rsidRDefault="009E0142" w:rsidP="009E0142">
            <w:pPr>
              <w:pStyle w:val="ListParagraph0"/>
              <w:numPr>
                <w:ilvl w:val="0"/>
                <w:numId w:val="34"/>
              </w:numPr>
              <w:tabs>
                <w:tab w:val="left" w:pos="904"/>
              </w:tabs>
            </w:pPr>
            <w:r>
              <w:t>Lead on intractable Live support issues</w:t>
            </w:r>
          </w:p>
        </w:tc>
        <w:tc>
          <w:tcPr>
            <w:tcW w:w="5493" w:type="dxa"/>
            <w:shd w:val="clear" w:color="auto" w:fill="FBE4D5"/>
          </w:tcPr>
          <w:p w14:paraId="51272A68" w14:textId="77777777" w:rsidR="009E0142" w:rsidRPr="00AC5E29" w:rsidRDefault="009E0142" w:rsidP="00C22B9E">
            <w:pPr>
              <w:rPr>
                <w:rStyle w:val="BodyTextChar"/>
                <w:color w:val="4472C4" w:themeColor="accent1"/>
              </w:rPr>
            </w:pPr>
          </w:p>
        </w:tc>
        <w:tc>
          <w:tcPr>
            <w:tcW w:w="5954" w:type="dxa"/>
            <w:shd w:val="clear" w:color="auto" w:fill="FBE4D5"/>
          </w:tcPr>
          <w:p w14:paraId="6692C10E" w14:textId="77777777" w:rsidR="009E0142" w:rsidRDefault="009E0142" w:rsidP="009E0142">
            <w:pPr>
              <w:rPr>
                <w:rStyle w:val="BodyTextChar"/>
                <w:color w:val="1F3156"/>
              </w:rPr>
            </w:pPr>
          </w:p>
        </w:tc>
      </w:tr>
      <w:tr w:rsidR="009E0142" w14:paraId="242C6080" w14:textId="77777777" w:rsidTr="004A71B8">
        <w:tc>
          <w:tcPr>
            <w:tcW w:w="3619" w:type="dxa"/>
            <w:shd w:val="clear" w:color="auto" w:fill="FBE4D5"/>
          </w:tcPr>
          <w:p w14:paraId="096E9B32" w14:textId="77777777" w:rsidR="009E0142" w:rsidRDefault="009E0142" w:rsidP="009E0142">
            <w:pPr>
              <w:rPr>
                <w:lang w:val="en-US"/>
              </w:rPr>
            </w:pPr>
            <w:r w:rsidRPr="00275009">
              <w:rPr>
                <w:lang w:val="en-US"/>
              </w:rPr>
              <w:t>Be a technical lead within your team</w:t>
            </w:r>
          </w:p>
          <w:p w14:paraId="73447579" w14:textId="77777777" w:rsidR="009E0142" w:rsidRPr="00275009" w:rsidRDefault="009E0142" w:rsidP="009E0142">
            <w:pPr>
              <w:rPr>
                <w:lang w:val="en-US"/>
              </w:rPr>
            </w:pPr>
          </w:p>
        </w:tc>
        <w:tc>
          <w:tcPr>
            <w:tcW w:w="5341" w:type="dxa"/>
            <w:shd w:val="clear" w:color="auto" w:fill="FBE4D5"/>
          </w:tcPr>
          <w:p w14:paraId="5B793860" w14:textId="77777777" w:rsidR="009E0142" w:rsidRDefault="009E0142" w:rsidP="009E0142">
            <w:pPr>
              <w:pStyle w:val="ListParagraph0"/>
              <w:numPr>
                <w:ilvl w:val="0"/>
                <w:numId w:val="34"/>
              </w:numPr>
            </w:pPr>
            <w:r>
              <w:t>Be a technical lead on a BO / Epic</w:t>
            </w:r>
          </w:p>
          <w:p w14:paraId="799C11EB" w14:textId="77777777" w:rsidR="00C22B9E" w:rsidRDefault="00C22B9E" w:rsidP="009E0142">
            <w:pPr>
              <w:pStyle w:val="ListParagraph0"/>
              <w:numPr>
                <w:ilvl w:val="0"/>
                <w:numId w:val="34"/>
              </w:numPr>
            </w:pPr>
            <w:r w:rsidRPr="00C22B9E">
              <w:t>Ensure security is considered throughout the development</w:t>
            </w:r>
            <w:r w:rsidRPr="00C22B9E">
              <w:br/>
              <w:t>process</w:t>
            </w:r>
          </w:p>
          <w:p w14:paraId="245B9886" w14:textId="4923D4F8" w:rsidR="00C22B9E" w:rsidRPr="00FB6CBF" w:rsidRDefault="00C22B9E" w:rsidP="00C22B9E">
            <w:pPr>
              <w:pStyle w:val="ListParagraph0"/>
              <w:ind w:left="360"/>
              <w:rPr>
                <w:rStyle w:val="BodyTextChar"/>
                <w:color w:val="1F3156"/>
              </w:rPr>
            </w:pPr>
          </w:p>
        </w:tc>
        <w:tc>
          <w:tcPr>
            <w:tcW w:w="5493" w:type="dxa"/>
            <w:shd w:val="clear" w:color="auto" w:fill="FBE4D5"/>
          </w:tcPr>
          <w:p w14:paraId="68F70001" w14:textId="73685E94" w:rsidR="009E0142" w:rsidRPr="00AC5E29" w:rsidRDefault="009E0142" w:rsidP="009E0142">
            <w:pPr>
              <w:rPr>
                <w:rStyle w:val="BodyTextChar"/>
                <w:color w:val="4472C4" w:themeColor="accent1"/>
              </w:rPr>
            </w:pPr>
          </w:p>
        </w:tc>
        <w:tc>
          <w:tcPr>
            <w:tcW w:w="5954" w:type="dxa"/>
            <w:shd w:val="clear" w:color="auto" w:fill="FBE4D5"/>
          </w:tcPr>
          <w:p w14:paraId="66C81076" w14:textId="77777777" w:rsidR="009E0142" w:rsidRDefault="009E0142" w:rsidP="009E0142">
            <w:pPr>
              <w:rPr>
                <w:rStyle w:val="BodyTextChar"/>
                <w:color w:val="1F3156"/>
              </w:rPr>
            </w:pPr>
          </w:p>
        </w:tc>
      </w:tr>
    </w:tbl>
    <w:p w14:paraId="566655D7" w14:textId="77777777" w:rsidR="009A0083" w:rsidRDefault="009A0083">
      <w:pPr>
        <w:widowControl/>
        <w:autoSpaceDE/>
        <w:autoSpaceDN/>
        <w:rPr>
          <w:rStyle w:val="BodyTextChar"/>
          <w:color w:val="1F3156"/>
        </w:rPr>
        <w:sectPr w:rsidR="009A0083" w:rsidSect="00647EE8">
          <w:headerReference w:type="default" r:id="rId11"/>
          <w:pgSz w:w="23814" w:h="16840" w:orient="landscape" w:code="9"/>
          <w:pgMar w:top="1440" w:right="1440" w:bottom="1702" w:left="1440" w:header="426" w:footer="709" w:gutter="0"/>
          <w:cols w:space="720"/>
          <w:docGrid w:linePitch="299"/>
        </w:sectPr>
      </w:pPr>
    </w:p>
    <w:p w14:paraId="115F1F92" w14:textId="5EE95835" w:rsidR="00CB5A5E" w:rsidRDefault="00CB5A5E" w:rsidP="009A0083">
      <w:pPr>
        <w:ind w:right="-893"/>
        <w:rPr>
          <w:lang w:val="en-US"/>
        </w:rPr>
      </w:pPr>
      <w:r w:rsidRPr="00E0621B">
        <w:rPr>
          <w:lang w:val="en-US"/>
        </w:rPr>
        <w:lastRenderedPageBreak/>
        <w:t xml:space="preserve">For </w:t>
      </w:r>
      <w:r>
        <w:rPr>
          <w:lang w:val="en-US"/>
        </w:rPr>
        <w:t>your personal</w:t>
      </w:r>
      <w:r w:rsidRPr="00E0621B">
        <w:rPr>
          <w:lang w:val="en-US"/>
        </w:rPr>
        <w:t xml:space="preserve"> objectives please assess how </w:t>
      </w:r>
      <w:r>
        <w:rPr>
          <w:lang w:val="en-US"/>
        </w:rPr>
        <w:t xml:space="preserve">you </w:t>
      </w:r>
      <w:r w:rsidRPr="00E0621B">
        <w:rPr>
          <w:lang w:val="en-US"/>
        </w:rPr>
        <w:t xml:space="preserve">have performed </w:t>
      </w:r>
      <w:r>
        <w:rPr>
          <w:lang w:val="en-US"/>
        </w:rPr>
        <w:t>this</w:t>
      </w:r>
      <w:r w:rsidRPr="00E0621B">
        <w:rPr>
          <w:lang w:val="en-US"/>
        </w:rPr>
        <w:t xml:space="preserve"> year</w:t>
      </w:r>
      <w:r>
        <w:rPr>
          <w:lang w:val="en-US"/>
        </w:rPr>
        <w:t>, particularly where you haven’t met or have exceeded your objectives.</w:t>
      </w:r>
    </w:p>
    <w:p w14:paraId="0174EB6C" w14:textId="77777777" w:rsidR="008800AE" w:rsidRPr="00FA29BA" w:rsidRDefault="008800AE" w:rsidP="008800AE">
      <w:pPr>
        <w:ind w:left="-709" w:right="-893"/>
        <w:rPr>
          <w:lang w:val="en-US"/>
        </w:rPr>
      </w:pPr>
    </w:p>
    <w:tbl>
      <w:tblPr>
        <w:tblStyle w:val="TableGrid"/>
        <w:tblW w:w="20407" w:type="dxa"/>
        <w:tblInd w:w="284" w:type="dxa"/>
        <w:tblLook w:val="04A0" w:firstRow="1" w:lastRow="0" w:firstColumn="1" w:lastColumn="0" w:noHBand="0" w:noVBand="1"/>
      </w:tblPr>
      <w:tblGrid>
        <w:gridCol w:w="3564"/>
        <w:gridCol w:w="5396"/>
        <w:gridCol w:w="5493"/>
        <w:gridCol w:w="5954"/>
      </w:tblGrid>
      <w:tr w:rsidR="008800AE" w14:paraId="2A931D88" w14:textId="77777777" w:rsidTr="004A71B8">
        <w:tc>
          <w:tcPr>
            <w:tcW w:w="3564" w:type="dxa"/>
            <w:shd w:val="clear" w:color="auto" w:fill="FFC000"/>
          </w:tcPr>
          <w:p w14:paraId="7D783113" w14:textId="77777777" w:rsidR="008800AE" w:rsidRDefault="008800AE" w:rsidP="004A71B8">
            <w:pPr>
              <w:rPr>
                <w:rStyle w:val="BodyTextChar"/>
                <w:color w:val="1F3156"/>
              </w:rPr>
            </w:pPr>
            <w:r>
              <w:rPr>
                <w:rStyle w:val="BodyTextChar"/>
                <w:color w:val="1F3156"/>
              </w:rPr>
              <w:t>My Objectives</w:t>
            </w:r>
          </w:p>
        </w:tc>
        <w:tc>
          <w:tcPr>
            <w:tcW w:w="5396" w:type="dxa"/>
            <w:shd w:val="clear" w:color="auto" w:fill="FFC000"/>
          </w:tcPr>
          <w:p w14:paraId="06FF9181" w14:textId="77777777" w:rsidR="008800AE" w:rsidRDefault="008800AE" w:rsidP="004A71B8">
            <w:pPr>
              <w:rPr>
                <w:rStyle w:val="BodyTextChar"/>
                <w:color w:val="1F3156"/>
              </w:rPr>
            </w:pPr>
            <w:r>
              <w:rPr>
                <w:rStyle w:val="BodyTextChar"/>
                <w:color w:val="1F3156"/>
              </w:rPr>
              <w:t>What does performance look like?</w:t>
            </w:r>
          </w:p>
        </w:tc>
        <w:tc>
          <w:tcPr>
            <w:tcW w:w="5493" w:type="dxa"/>
            <w:shd w:val="clear" w:color="auto" w:fill="FFC000"/>
          </w:tcPr>
          <w:p w14:paraId="157DBA96" w14:textId="77777777" w:rsidR="008800AE" w:rsidRDefault="008800AE" w:rsidP="004A71B8">
            <w:pPr>
              <w:rPr>
                <w:rStyle w:val="BodyTextChar"/>
                <w:color w:val="1F3156"/>
              </w:rPr>
            </w:pPr>
            <w:r>
              <w:rPr>
                <w:rStyle w:val="BodyTextChar"/>
                <w:color w:val="1F3156"/>
              </w:rPr>
              <w:t>My Comments</w:t>
            </w:r>
          </w:p>
        </w:tc>
        <w:tc>
          <w:tcPr>
            <w:tcW w:w="5954" w:type="dxa"/>
            <w:shd w:val="clear" w:color="auto" w:fill="FFC000"/>
          </w:tcPr>
          <w:p w14:paraId="136BD33A" w14:textId="77777777" w:rsidR="008800AE" w:rsidRDefault="008800AE" w:rsidP="004A71B8">
            <w:pPr>
              <w:rPr>
                <w:rStyle w:val="BodyTextChar"/>
                <w:color w:val="1F3156"/>
              </w:rPr>
            </w:pPr>
            <w:r>
              <w:rPr>
                <w:rStyle w:val="BodyTextChar"/>
                <w:color w:val="1F3156"/>
              </w:rPr>
              <w:t>Manager Comments</w:t>
            </w:r>
          </w:p>
        </w:tc>
      </w:tr>
      <w:tr w:rsidR="001F74C5" w14:paraId="150696F4" w14:textId="77777777" w:rsidTr="004A71B8">
        <w:tc>
          <w:tcPr>
            <w:tcW w:w="3564" w:type="dxa"/>
            <w:shd w:val="clear" w:color="auto" w:fill="FBE4D5"/>
          </w:tcPr>
          <w:p w14:paraId="68E0AC7E" w14:textId="77777777" w:rsidR="001F74C5" w:rsidRDefault="001F74C5" w:rsidP="001F74C5">
            <w:r w:rsidRPr="00275009">
              <w:t>Give honest &amp; constructive feedback to your peers</w:t>
            </w:r>
          </w:p>
          <w:p w14:paraId="0E463F8F" w14:textId="77777777" w:rsidR="001F74C5" w:rsidRDefault="001F74C5" w:rsidP="001F74C5">
            <w:pPr>
              <w:rPr>
                <w:rStyle w:val="BodyTextChar"/>
                <w:color w:val="1F3156"/>
              </w:rPr>
            </w:pPr>
          </w:p>
        </w:tc>
        <w:tc>
          <w:tcPr>
            <w:tcW w:w="5396" w:type="dxa"/>
            <w:shd w:val="clear" w:color="auto" w:fill="FBE4D5"/>
          </w:tcPr>
          <w:p w14:paraId="38010600" w14:textId="77777777" w:rsidR="001F74C5" w:rsidRDefault="001F74C5" w:rsidP="001F74C5">
            <w:pPr>
              <w:pStyle w:val="ListParagraph0"/>
              <w:numPr>
                <w:ilvl w:val="0"/>
                <w:numId w:val="34"/>
              </w:numPr>
            </w:pPr>
            <w:r>
              <w:t>Complete all requests for 360 feedback on time with good quality comments</w:t>
            </w:r>
          </w:p>
          <w:p w14:paraId="1A4FF88E" w14:textId="77777777" w:rsidR="001F74C5" w:rsidRDefault="001F74C5" w:rsidP="001F74C5">
            <w:pPr>
              <w:pStyle w:val="ListParagraph0"/>
              <w:numPr>
                <w:ilvl w:val="0"/>
                <w:numId w:val="34"/>
              </w:numPr>
            </w:pPr>
            <w:r>
              <w:t>Be actively engaged in team retros</w:t>
            </w:r>
          </w:p>
          <w:p w14:paraId="08FF2F2A" w14:textId="77777777" w:rsidR="001F74C5" w:rsidRPr="00A0512C" w:rsidRDefault="001F74C5" w:rsidP="000627D3">
            <w:pPr>
              <w:pStyle w:val="ListParagraph0"/>
              <w:ind w:left="360"/>
              <w:rPr>
                <w:rStyle w:val="BodyTextChar"/>
                <w:color w:val="1F3156"/>
              </w:rPr>
            </w:pPr>
          </w:p>
        </w:tc>
        <w:tc>
          <w:tcPr>
            <w:tcW w:w="5493" w:type="dxa"/>
            <w:shd w:val="clear" w:color="auto" w:fill="FBE4D5"/>
          </w:tcPr>
          <w:p w14:paraId="40C10DFD" w14:textId="5B573146" w:rsidR="001F74C5" w:rsidRPr="001F74C5" w:rsidRDefault="001F74C5" w:rsidP="001F74C5">
            <w:pPr>
              <w:rPr>
                <w:rStyle w:val="BodyTextChar"/>
                <w:color w:val="1F3864" w:themeColor="accent1" w:themeShade="80"/>
              </w:rPr>
            </w:pPr>
          </w:p>
        </w:tc>
        <w:tc>
          <w:tcPr>
            <w:tcW w:w="5954" w:type="dxa"/>
            <w:shd w:val="clear" w:color="auto" w:fill="FBE4D5"/>
          </w:tcPr>
          <w:p w14:paraId="4942716F" w14:textId="77777777" w:rsidR="001F74C5" w:rsidRDefault="001F74C5" w:rsidP="001F74C5">
            <w:pPr>
              <w:rPr>
                <w:rStyle w:val="BodyTextChar"/>
                <w:color w:val="1F3156"/>
              </w:rPr>
            </w:pPr>
          </w:p>
        </w:tc>
      </w:tr>
      <w:tr w:rsidR="001F74C5" w14:paraId="545C6458" w14:textId="77777777" w:rsidTr="004A71B8">
        <w:tc>
          <w:tcPr>
            <w:tcW w:w="3564" w:type="dxa"/>
            <w:shd w:val="clear" w:color="auto" w:fill="FBE4D5"/>
          </w:tcPr>
          <w:p w14:paraId="38D9CA22" w14:textId="77777777" w:rsidR="001F74C5" w:rsidRPr="00275009" w:rsidRDefault="001F74C5" w:rsidP="001F74C5">
            <w:r w:rsidRPr="00275009">
              <w:rPr>
                <w:lang w:val="en-US"/>
              </w:rPr>
              <w:t>Contribute to our culture of learning and personal development</w:t>
            </w:r>
          </w:p>
          <w:p w14:paraId="162C5CBC" w14:textId="77777777" w:rsidR="001F74C5" w:rsidRDefault="001F74C5" w:rsidP="001F74C5">
            <w:pPr>
              <w:rPr>
                <w:rStyle w:val="BodyTextChar"/>
                <w:color w:val="1F3156"/>
              </w:rPr>
            </w:pPr>
          </w:p>
          <w:p w14:paraId="3EEE5EBB" w14:textId="77777777" w:rsidR="001F74C5" w:rsidRDefault="001F74C5" w:rsidP="001F74C5">
            <w:pPr>
              <w:rPr>
                <w:rStyle w:val="BodyTextChar"/>
                <w:color w:val="1F3156"/>
              </w:rPr>
            </w:pPr>
          </w:p>
        </w:tc>
        <w:tc>
          <w:tcPr>
            <w:tcW w:w="5396" w:type="dxa"/>
            <w:shd w:val="clear" w:color="auto" w:fill="FBE4D5"/>
          </w:tcPr>
          <w:p w14:paraId="59B4FBE1" w14:textId="77777777" w:rsidR="001F74C5" w:rsidRDefault="001F74C5" w:rsidP="001F74C5">
            <w:pPr>
              <w:pStyle w:val="ListParagraph0"/>
              <w:numPr>
                <w:ilvl w:val="0"/>
                <w:numId w:val="34"/>
              </w:numPr>
            </w:pPr>
            <w:r>
              <w:t xml:space="preserve">Be actively engaged in Hive, </w:t>
            </w:r>
            <w:proofErr w:type="spellStart"/>
            <w:r>
              <w:t>DevCon</w:t>
            </w:r>
            <w:proofErr w:type="spellEnd"/>
            <w:r>
              <w:t xml:space="preserve"> and other communities of practice </w:t>
            </w:r>
          </w:p>
          <w:p w14:paraId="0F2FDFAD" w14:textId="77777777" w:rsidR="001F74C5" w:rsidRDefault="001F74C5" w:rsidP="001F74C5">
            <w:pPr>
              <w:pStyle w:val="ListParagraph0"/>
              <w:numPr>
                <w:ilvl w:val="0"/>
                <w:numId w:val="34"/>
              </w:numPr>
            </w:pPr>
            <w:r>
              <w:t>Significantly improve your knowledge of a technology / framework / language / approach</w:t>
            </w:r>
          </w:p>
          <w:p w14:paraId="3AA4A9C5" w14:textId="77777777" w:rsidR="001F74C5" w:rsidRDefault="001F74C5" w:rsidP="001F74C5">
            <w:pPr>
              <w:pStyle w:val="ListParagraph0"/>
              <w:numPr>
                <w:ilvl w:val="0"/>
                <w:numId w:val="34"/>
              </w:numPr>
            </w:pPr>
            <w:r>
              <w:t>Help us evaluate new tools, frameworks or approaches</w:t>
            </w:r>
          </w:p>
          <w:p w14:paraId="77BAD3FB" w14:textId="7E9CAAF3" w:rsidR="00C22B9E" w:rsidRDefault="00C22B9E" w:rsidP="001F74C5">
            <w:pPr>
              <w:pStyle w:val="ListParagraph0"/>
              <w:numPr>
                <w:ilvl w:val="0"/>
                <w:numId w:val="34"/>
              </w:numPr>
            </w:pPr>
            <w:r w:rsidRPr="00C22B9E">
              <w:t>Contribute to pair programming and code reviews</w:t>
            </w:r>
          </w:p>
          <w:p w14:paraId="5A11ADB3" w14:textId="77777777" w:rsidR="001F74C5" w:rsidRPr="00A0512C" w:rsidRDefault="001F74C5" w:rsidP="001F74C5">
            <w:pPr>
              <w:pStyle w:val="ListParagraph0"/>
              <w:ind w:left="360"/>
              <w:rPr>
                <w:rStyle w:val="BodyTextChar"/>
                <w:color w:val="1F3156"/>
              </w:rPr>
            </w:pPr>
          </w:p>
        </w:tc>
        <w:tc>
          <w:tcPr>
            <w:tcW w:w="5493" w:type="dxa"/>
            <w:shd w:val="clear" w:color="auto" w:fill="FBE4D5"/>
          </w:tcPr>
          <w:p w14:paraId="7341A2A3" w14:textId="3B0A3427" w:rsidR="001F74C5" w:rsidRPr="001F74C5" w:rsidRDefault="001F74C5" w:rsidP="000627D3">
            <w:pPr>
              <w:rPr>
                <w:rStyle w:val="BodyTextChar"/>
                <w:color w:val="1F3864" w:themeColor="accent1" w:themeShade="80"/>
              </w:rPr>
            </w:pPr>
          </w:p>
        </w:tc>
        <w:tc>
          <w:tcPr>
            <w:tcW w:w="5954" w:type="dxa"/>
            <w:shd w:val="clear" w:color="auto" w:fill="FBE4D5"/>
          </w:tcPr>
          <w:p w14:paraId="380935A9" w14:textId="77777777" w:rsidR="001F74C5" w:rsidRDefault="001F74C5" w:rsidP="001F74C5">
            <w:pPr>
              <w:rPr>
                <w:rStyle w:val="BodyTextChar"/>
                <w:color w:val="1F3156"/>
              </w:rPr>
            </w:pPr>
          </w:p>
        </w:tc>
      </w:tr>
      <w:tr w:rsidR="001F74C5" w14:paraId="488A7DC0" w14:textId="77777777" w:rsidTr="004A71B8">
        <w:tc>
          <w:tcPr>
            <w:tcW w:w="3564" w:type="dxa"/>
            <w:shd w:val="clear" w:color="auto" w:fill="FBE4D5"/>
          </w:tcPr>
          <w:p w14:paraId="77825689" w14:textId="77777777" w:rsidR="001F74C5" w:rsidRPr="00275009" w:rsidRDefault="001F74C5" w:rsidP="001F74C5">
            <w:r w:rsidRPr="00275009">
              <w:t>Write high quality code every sprint</w:t>
            </w:r>
          </w:p>
          <w:p w14:paraId="5E3ECC6A" w14:textId="77777777" w:rsidR="001F74C5" w:rsidRDefault="001F74C5" w:rsidP="001F74C5">
            <w:pPr>
              <w:rPr>
                <w:rStyle w:val="BodyTextChar"/>
                <w:color w:val="1F3156"/>
              </w:rPr>
            </w:pPr>
          </w:p>
        </w:tc>
        <w:tc>
          <w:tcPr>
            <w:tcW w:w="5396" w:type="dxa"/>
            <w:shd w:val="clear" w:color="auto" w:fill="FBE4D5"/>
          </w:tcPr>
          <w:p w14:paraId="2A34E815" w14:textId="77777777" w:rsidR="001F74C5" w:rsidRDefault="001F74C5" w:rsidP="001F74C5">
            <w:pPr>
              <w:pStyle w:val="ListParagraph0"/>
              <w:numPr>
                <w:ilvl w:val="0"/>
                <w:numId w:val="34"/>
              </w:numPr>
            </w:pPr>
            <w:r>
              <w:t>All commits meet our code quality standards with good test coverage</w:t>
            </w:r>
          </w:p>
          <w:p w14:paraId="4AB844D8" w14:textId="77777777" w:rsidR="001F74C5" w:rsidRDefault="001F74C5" w:rsidP="001F74C5">
            <w:pPr>
              <w:pStyle w:val="ListParagraph0"/>
              <w:numPr>
                <w:ilvl w:val="0"/>
                <w:numId w:val="34"/>
              </w:numPr>
            </w:pPr>
            <w:r>
              <w:t>Positive feedback from team</w:t>
            </w:r>
          </w:p>
          <w:p w14:paraId="1A35FCCB" w14:textId="77777777" w:rsidR="001F74C5" w:rsidRPr="00A0512C" w:rsidRDefault="001F74C5" w:rsidP="001F74C5">
            <w:pPr>
              <w:pStyle w:val="ListParagraph0"/>
              <w:ind w:left="360"/>
              <w:rPr>
                <w:rStyle w:val="BodyTextChar"/>
                <w:color w:val="1F3156"/>
              </w:rPr>
            </w:pPr>
          </w:p>
        </w:tc>
        <w:tc>
          <w:tcPr>
            <w:tcW w:w="5493" w:type="dxa"/>
            <w:shd w:val="clear" w:color="auto" w:fill="FBE4D5"/>
          </w:tcPr>
          <w:p w14:paraId="242FC7EC" w14:textId="117FA153" w:rsidR="001F74C5" w:rsidRPr="001F74C5" w:rsidRDefault="001F74C5" w:rsidP="001F74C5">
            <w:pPr>
              <w:rPr>
                <w:rStyle w:val="BodyTextChar"/>
                <w:color w:val="1F3864" w:themeColor="accent1" w:themeShade="80"/>
              </w:rPr>
            </w:pPr>
          </w:p>
        </w:tc>
        <w:tc>
          <w:tcPr>
            <w:tcW w:w="5954" w:type="dxa"/>
            <w:shd w:val="clear" w:color="auto" w:fill="FBE4D5"/>
          </w:tcPr>
          <w:p w14:paraId="581569D9" w14:textId="77777777" w:rsidR="001F74C5" w:rsidRDefault="001F74C5" w:rsidP="001F74C5">
            <w:pPr>
              <w:rPr>
                <w:rStyle w:val="BodyTextChar"/>
                <w:color w:val="1F3156"/>
              </w:rPr>
            </w:pPr>
          </w:p>
        </w:tc>
      </w:tr>
      <w:tr w:rsidR="001F74C5" w14:paraId="7FCAF64D" w14:textId="77777777" w:rsidTr="004A71B8">
        <w:tc>
          <w:tcPr>
            <w:tcW w:w="3564" w:type="dxa"/>
            <w:shd w:val="clear" w:color="auto" w:fill="FBE4D5"/>
          </w:tcPr>
          <w:p w14:paraId="04071960" w14:textId="77777777" w:rsidR="001F74C5" w:rsidRDefault="001F74C5" w:rsidP="001F74C5">
            <w:pPr>
              <w:rPr>
                <w:lang w:val="en-US"/>
              </w:rPr>
            </w:pPr>
            <w:r w:rsidRPr="00275009">
              <w:rPr>
                <w:lang w:val="en-US"/>
              </w:rPr>
              <w:t>Deliver high quality releases to clients</w:t>
            </w:r>
          </w:p>
          <w:p w14:paraId="1F653D90" w14:textId="77777777" w:rsidR="001F74C5" w:rsidRDefault="001F74C5" w:rsidP="001F74C5"/>
          <w:p w14:paraId="09F76DF2" w14:textId="77777777" w:rsidR="001F74C5" w:rsidRDefault="001F74C5" w:rsidP="001F74C5">
            <w:pPr>
              <w:rPr>
                <w:rStyle w:val="BodyTextChar"/>
                <w:color w:val="1F3156"/>
              </w:rPr>
            </w:pPr>
          </w:p>
        </w:tc>
        <w:tc>
          <w:tcPr>
            <w:tcW w:w="5396" w:type="dxa"/>
            <w:shd w:val="clear" w:color="auto" w:fill="FBE4D5"/>
          </w:tcPr>
          <w:p w14:paraId="74418BF7" w14:textId="77777777" w:rsidR="001F74C5" w:rsidRDefault="001F74C5" w:rsidP="001F74C5">
            <w:pPr>
              <w:pStyle w:val="ListParagraph0"/>
              <w:numPr>
                <w:ilvl w:val="0"/>
                <w:numId w:val="34"/>
              </w:numPr>
            </w:pPr>
            <w:r>
              <w:t>Contribute to the successful release of your product(s) – e.g. Release Readiness, TWP, Live Support</w:t>
            </w:r>
          </w:p>
          <w:p w14:paraId="11A385A2" w14:textId="77777777" w:rsidR="001F74C5" w:rsidRDefault="001F74C5" w:rsidP="001F74C5">
            <w:pPr>
              <w:pStyle w:val="ListParagraph0"/>
              <w:numPr>
                <w:ilvl w:val="0"/>
                <w:numId w:val="34"/>
              </w:numPr>
            </w:pPr>
            <w:r>
              <w:t>Contribute to the removal of technical debt</w:t>
            </w:r>
          </w:p>
          <w:p w14:paraId="45C743EF" w14:textId="51E812C2" w:rsidR="00C22B9E" w:rsidRDefault="00C22B9E" w:rsidP="001F74C5">
            <w:pPr>
              <w:pStyle w:val="ListParagraph0"/>
              <w:numPr>
                <w:ilvl w:val="0"/>
                <w:numId w:val="34"/>
              </w:numPr>
            </w:pPr>
            <w:r w:rsidRPr="00C22B9E">
              <w:t>Active contributor to removing customer raised defects</w:t>
            </w:r>
          </w:p>
          <w:p w14:paraId="494A57EA" w14:textId="77777777" w:rsidR="001F74C5" w:rsidRPr="00A0512C" w:rsidRDefault="001F74C5" w:rsidP="001F74C5">
            <w:pPr>
              <w:pStyle w:val="ListParagraph0"/>
              <w:ind w:left="360"/>
              <w:rPr>
                <w:rStyle w:val="BodyTextChar"/>
                <w:color w:val="1F3156"/>
              </w:rPr>
            </w:pPr>
          </w:p>
        </w:tc>
        <w:tc>
          <w:tcPr>
            <w:tcW w:w="5493" w:type="dxa"/>
            <w:shd w:val="clear" w:color="auto" w:fill="FBE4D5"/>
          </w:tcPr>
          <w:p w14:paraId="441B9176" w14:textId="06E17F00" w:rsidR="001F74C5" w:rsidRPr="001F74C5" w:rsidRDefault="001F74C5" w:rsidP="001F74C5">
            <w:pPr>
              <w:rPr>
                <w:rStyle w:val="BodyTextChar"/>
                <w:color w:val="1F3864" w:themeColor="accent1" w:themeShade="80"/>
              </w:rPr>
            </w:pPr>
          </w:p>
        </w:tc>
        <w:tc>
          <w:tcPr>
            <w:tcW w:w="5954" w:type="dxa"/>
            <w:shd w:val="clear" w:color="auto" w:fill="FBE4D5"/>
          </w:tcPr>
          <w:p w14:paraId="70A83375" w14:textId="77777777" w:rsidR="001F74C5" w:rsidRDefault="001F74C5" w:rsidP="001F74C5">
            <w:pPr>
              <w:rPr>
                <w:rStyle w:val="BodyTextChar"/>
                <w:color w:val="1F3156"/>
              </w:rPr>
            </w:pPr>
          </w:p>
        </w:tc>
      </w:tr>
      <w:tr w:rsidR="001F74C5" w14:paraId="11CA227E" w14:textId="77777777" w:rsidTr="004A71B8">
        <w:tc>
          <w:tcPr>
            <w:tcW w:w="3564" w:type="dxa"/>
            <w:shd w:val="clear" w:color="auto" w:fill="FBE4D5"/>
          </w:tcPr>
          <w:p w14:paraId="2857F045" w14:textId="77777777" w:rsidR="001F74C5" w:rsidRPr="00275009" w:rsidRDefault="001F74C5" w:rsidP="001F74C5">
            <w:r w:rsidRPr="00275009">
              <w:rPr>
                <w:lang w:val="en-US"/>
              </w:rPr>
              <w:t>Fully understand all Business Objectives / Epics you are working on, what we are trying to achieve and how that will benefit customers.</w:t>
            </w:r>
          </w:p>
        </w:tc>
        <w:tc>
          <w:tcPr>
            <w:tcW w:w="5396" w:type="dxa"/>
            <w:shd w:val="clear" w:color="auto" w:fill="FBE4D5"/>
          </w:tcPr>
          <w:p w14:paraId="50A94A20" w14:textId="77777777" w:rsidR="001F74C5" w:rsidRPr="00A0512C" w:rsidRDefault="001F74C5" w:rsidP="001F74C5">
            <w:pPr>
              <w:pStyle w:val="ListParagraph0"/>
              <w:numPr>
                <w:ilvl w:val="0"/>
                <w:numId w:val="34"/>
              </w:numPr>
              <w:rPr>
                <w:rStyle w:val="BodyTextChar"/>
                <w:color w:val="1F3156"/>
              </w:rPr>
            </w:pPr>
            <w:r>
              <w:t>Contribute to refinement sessions, asking questions to clarify where you don’t understand &amp; ensure your whole team has a solid grasp of all stories</w:t>
            </w:r>
          </w:p>
        </w:tc>
        <w:tc>
          <w:tcPr>
            <w:tcW w:w="5493" w:type="dxa"/>
            <w:shd w:val="clear" w:color="auto" w:fill="FBE4D5"/>
          </w:tcPr>
          <w:p w14:paraId="098D9D46" w14:textId="7DB23BBC" w:rsidR="001F74C5" w:rsidRPr="001F74C5" w:rsidRDefault="001F74C5" w:rsidP="001F74C5">
            <w:pPr>
              <w:rPr>
                <w:rStyle w:val="BodyTextChar"/>
                <w:color w:val="1F3864" w:themeColor="accent1" w:themeShade="80"/>
              </w:rPr>
            </w:pPr>
          </w:p>
        </w:tc>
        <w:tc>
          <w:tcPr>
            <w:tcW w:w="5954" w:type="dxa"/>
            <w:shd w:val="clear" w:color="auto" w:fill="FBE4D5"/>
          </w:tcPr>
          <w:p w14:paraId="18D72C45" w14:textId="77777777" w:rsidR="001F74C5" w:rsidRDefault="001F74C5" w:rsidP="001F74C5">
            <w:pPr>
              <w:rPr>
                <w:rStyle w:val="BodyTextChar"/>
                <w:color w:val="1F3156"/>
              </w:rPr>
            </w:pPr>
          </w:p>
        </w:tc>
      </w:tr>
      <w:tr w:rsidR="00C22B9E" w14:paraId="0D519570" w14:textId="77777777" w:rsidTr="004A71B8">
        <w:tc>
          <w:tcPr>
            <w:tcW w:w="3564" w:type="dxa"/>
            <w:shd w:val="clear" w:color="auto" w:fill="FBE4D5"/>
          </w:tcPr>
          <w:p w14:paraId="07E44B1E" w14:textId="27A5C8D8" w:rsidR="00C22B9E" w:rsidRDefault="00E060E6" w:rsidP="00C22B9E">
            <w:r>
              <w:t>K</w:t>
            </w:r>
            <w:r w:rsidR="00C22B9E" w:rsidRPr="00275009">
              <w:t xml:space="preserve">eep up to date with all </w:t>
            </w:r>
            <w:proofErr w:type="gramStart"/>
            <w:r w:rsidR="00C22B9E" w:rsidRPr="00275009">
              <w:t>admin</w:t>
            </w:r>
            <w:proofErr w:type="gramEnd"/>
            <w:r w:rsidR="00C22B9E" w:rsidRPr="00275009">
              <w:t xml:space="preserve"> (e.g. Jira, Productive etc)</w:t>
            </w:r>
          </w:p>
          <w:p w14:paraId="3995983B" w14:textId="77777777" w:rsidR="00C22B9E" w:rsidRPr="00275009" w:rsidRDefault="00C22B9E" w:rsidP="00C22B9E">
            <w:pPr>
              <w:rPr>
                <w:lang w:val="en-US"/>
              </w:rPr>
            </w:pPr>
          </w:p>
        </w:tc>
        <w:tc>
          <w:tcPr>
            <w:tcW w:w="5396" w:type="dxa"/>
            <w:shd w:val="clear" w:color="auto" w:fill="FBE4D5"/>
          </w:tcPr>
          <w:p w14:paraId="70AA9B8B" w14:textId="77777777" w:rsidR="00C22B9E" w:rsidRDefault="00C22B9E" w:rsidP="00C22B9E">
            <w:pPr>
              <w:pStyle w:val="ListParagraph0"/>
              <w:numPr>
                <w:ilvl w:val="0"/>
                <w:numId w:val="34"/>
              </w:numPr>
            </w:pPr>
            <w:r>
              <w:t>Productive completed on time each week/month end</w:t>
            </w:r>
          </w:p>
          <w:p w14:paraId="3098597A" w14:textId="77777777" w:rsidR="00C22B9E" w:rsidRDefault="00C22B9E" w:rsidP="00C22B9E">
            <w:pPr>
              <w:pStyle w:val="ListParagraph0"/>
              <w:numPr>
                <w:ilvl w:val="0"/>
                <w:numId w:val="34"/>
              </w:numPr>
            </w:pPr>
            <w:r>
              <w:t>Jira kept up date and your team understand what you are working on</w:t>
            </w:r>
          </w:p>
          <w:p w14:paraId="3AFDCFF3" w14:textId="1626FC52" w:rsidR="00C22B9E" w:rsidRPr="00A0512C" w:rsidRDefault="00C22B9E" w:rsidP="00C22B9E">
            <w:pPr>
              <w:pStyle w:val="ListParagraph0"/>
              <w:ind w:left="360"/>
              <w:rPr>
                <w:rStyle w:val="BodyTextChar"/>
                <w:color w:val="1F3156"/>
              </w:rPr>
            </w:pPr>
          </w:p>
        </w:tc>
        <w:tc>
          <w:tcPr>
            <w:tcW w:w="5493" w:type="dxa"/>
            <w:shd w:val="clear" w:color="auto" w:fill="FBE4D5"/>
          </w:tcPr>
          <w:p w14:paraId="361F5FD1" w14:textId="39AA9235" w:rsidR="00C22B9E" w:rsidRPr="001F74C5" w:rsidRDefault="00C22B9E" w:rsidP="00C22B9E">
            <w:pPr>
              <w:rPr>
                <w:rStyle w:val="BodyTextChar"/>
                <w:color w:val="1F3864" w:themeColor="accent1" w:themeShade="80"/>
              </w:rPr>
            </w:pPr>
          </w:p>
        </w:tc>
        <w:tc>
          <w:tcPr>
            <w:tcW w:w="5954" w:type="dxa"/>
            <w:shd w:val="clear" w:color="auto" w:fill="FBE4D5"/>
          </w:tcPr>
          <w:p w14:paraId="6CAB93CA" w14:textId="77777777" w:rsidR="00C22B9E" w:rsidRDefault="00C22B9E" w:rsidP="00C22B9E">
            <w:pPr>
              <w:rPr>
                <w:rStyle w:val="BodyTextChar"/>
                <w:color w:val="1F3156"/>
              </w:rPr>
            </w:pPr>
          </w:p>
        </w:tc>
      </w:tr>
      <w:tr w:rsidR="001F74C5" w14:paraId="07B558FC" w14:textId="77777777" w:rsidTr="004A71B8">
        <w:tc>
          <w:tcPr>
            <w:tcW w:w="3564" w:type="dxa"/>
            <w:shd w:val="clear" w:color="auto" w:fill="FBE4D5"/>
          </w:tcPr>
          <w:p w14:paraId="2E51BC2D" w14:textId="3A8139AC" w:rsidR="001F74C5" w:rsidRPr="000C54BB" w:rsidRDefault="00C22B9E" w:rsidP="001F74C5">
            <w:r w:rsidRPr="00C22B9E">
              <w:t>Prioritise security in your work and our</w:t>
            </w:r>
            <w:r>
              <w:t xml:space="preserve"> </w:t>
            </w:r>
            <w:r w:rsidRPr="00C22B9E">
              <w:t>products</w:t>
            </w:r>
          </w:p>
        </w:tc>
        <w:tc>
          <w:tcPr>
            <w:tcW w:w="5396" w:type="dxa"/>
            <w:shd w:val="clear" w:color="auto" w:fill="FBE4D5"/>
          </w:tcPr>
          <w:p w14:paraId="1EC7D51F" w14:textId="77777777" w:rsidR="00C22B9E" w:rsidRDefault="00C22B9E" w:rsidP="001F74C5">
            <w:pPr>
              <w:pStyle w:val="ListParagraph0"/>
              <w:numPr>
                <w:ilvl w:val="0"/>
                <w:numId w:val="34"/>
              </w:numPr>
            </w:pPr>
            <w:r w:rsidRPr="00C22B9E">
              <w:t>Complete monthly infosec training</w:t>
            </w:r>
          </w:p>
          <w:p w14:paraId="3764C17D" w14:textId="77777777" w:rsidR="00C22B9E" w:rsidRDefault="00C22B9E" w:rsidP="001F74C5">
            <w:pPr>
              <w:pStyle w:val="ListParagraph0"/>
              <w:numPr>
                <w:ilvl w:val="0"/>
                <w:numId w:val="34"/>
              </w:numPr>
            </w:pPr>
            <w:r w:rsidRPr="00C22B9E">
              <w:t>Use AI Tools Responsibly</w:t>
            </w:r>
          </w:p>
          <w:p w14:paraId="3B7B211D" w14:textId="77777777" w:rsidR="00C22B9E" w:rsidRDefault="00C22B9E" w:rsidP="001F74C5">
            <w:pPr>
              <w:pStyle w:val="ListParagraph0"/>
              <w:numPr>
                <w:ilvl w:val="0"/>
                <w:numId w:val="34"/>
              </w:numPr>
            </w:pPr>
            <w:r w:rsidRPr="00C22B9E">
              <w:t>Consider security as part of all developments</w:t>
            </w:r>
          </w:p>
          <w:p w14:paraId="3FCDD5D9" w14:textId="77777777" w:rsidR="001F74C5" w:rsidRDefault="00C22B9E" w:rsidP="001F74C5">
            <w:pPr>
              <w:pStyle w:val="ListParagraph0"/>
              <w:numPr>
                <w:ilvl w:val="0"/>
                <w:numId w:val="34"/>
              </w:numPr>
            </w:pPr>
            <w:r w:rsidRPr="00C22B9E">
              <w:t>Report any suspected security incidents</w:t>
            </w:r>
          </w:p>
          <w:p w14:paraId="10ACCFA9" w14:textId="367B83C6" w:rsidR="00C22B9E" w:rsidRPr="000C54BB" w:rsidRDefault="00C22B9E" w:rsidP="00C22B9E">
            <w:pPr>
              <w:pStyle w:val="ListParagraph0"/>
              <w:ind w:left="360"/>
              <w:rPr>
                <w:rStyle w:val="BodyTextChar"/>
                <w:color w:val="1F3156"/>
              </w:rPr>
            </w:pPr>
          </w:p>
        </w:tc>
        <w:tc>
          <w:tcPr>
            <w:tcW w:w="5493" w:type="dxa"/>
            <w:shd w:val="clear" w:color="auto" w:fill="FBE4D5"/>
          </w:tcPr>
          <w:p w14:paraId="50A73A8B" w14:textId="5FB7DF48" w:rsidR="001F74C5" w:rsidRPr="001F74C5" w:rsidRDefault="001F74C5" w:rsidP="001F74C5">
            <w:pPr>
              <w:rPr>
                <w:rStyle w:val="BodyTextChar"/>
                <w:color w:val="1F3864" w:themeColor="accent1" w:themeShade="80"/>
              </w:rPr>
            </w:pPr>
          </w:p>
        </w:tc>
        <w:tc>
          <w:tcPr>
            <w:tcW w:w="5954" w:type="dxa"/>
            <w:shd w:val="clear" w:color="auto" w:fill="FBE4D5"/>
          </w:tcPr>
          <w:p w14:paraId="3A7DD085" w14:textId="77777777" w:rsidR="001F74C5" w:rsidRDefault="001F74C5" w:rsidP="001F74C5">
            <w:pPr>
              <w:rPr>
                <w:rStyle w:val="BodyTextChar"/>
                <w:color w:val="1F3156"/>
              </w:rPr>
            </w:pPr>
          </w:p>
        </w:tc>
      </w:tr>
    </w:tbl>
    <w:p w14:paraId="2EF7F38C" w14:textId="77777777" w:rsidR="009A0083" w:rsidRDefault="009A0083" w:rsidP="00367971">
      <w:pPr>
        <w:ind w:right="-893"/>
        <w:rPr>
          <w:rStyle w:val="BodyTextChar"/>
          <w:color w:val="1F3156"/>
        </w:rPr>
        <w:sectPr w:rsidR="009A0083" w:rsidSect="00647EE8">
          <w:headerReference w:type="default" r:id="rId12"/>
          <w:pgSz w:w="23814" w:h="16840" w:orient="landscape" w:code="9"/>
          <w:pgMar w:top="1440" w:right="1440" w:bottom="1702" w:left="1440" w:header="426" w:footer="709" w:gutter="0"/>
          <w:cols w:space="720"/>
          <w:docGrid w:linePitch="299"/>
        </w:sectPr>
      </w:pPr>
    </w:p>
    <w:p w14:paraId="00361E8A" w14:textId="00AFC32C" w:rsidR="000E04F5" w:rsidRDefault="000E04F5" w:rsidP="009A0083">
      <w:pPr>
        <w:ind w:right="-893"/>
        <w:rPr>
          <w:lang w:val="en-US"/>
        </w:rPr>
      </w:pPr>
      <w:r w:rsidRPr="00E0621B">
        <w:rPr>
          <w:lang w:val="en-US"/>
        </w:rPr>
        <w:lastRenderedPageBreak/>
        <w:t xml:space="preserve">For </w:t>
      </w:r>
      <w:r>
        <w:rPr>
          <w:lang w:val="en-US"/>
        </w:rPr>
        <w:t>the foundation objectives</w:t>
      </w:r>
      <w:r w:rsidRPr="00E0621B">
        <w:rPr>
          <w:lang w:val="en-US"/>
        </w:rPr>
        <w:t xml:space="preserve"> please assess how </w:t>
      </w:r>
      <w:r>
        <w:rPr>
          <w:lang w:val="en-US"/>
        </w:rPr>
        <w:t xml:space="preserve">you </w:t>
      </w:r>
      <w:r w:rsidRPr="00E0621B">
        <w:rPr>
          <w:lang w:val="en-US"/>
        </w:rPr>
        <w:t xml:space="preserve">have performed </w:t>
      </w:r>
      <w:r>
        <w:rPr>
          <w:lang w:val="en-US"/>
        </w:rPr>
        <w:t>this</w:t>
      </w:r>
      <w:r w:rsidRPr="00E0621B">
        <w:rPr>
          <w:lang w:val="en-US"/>
        </w:rPr>
        <w:t xml:space="preserve"> yea</w:t>
      </w:r>
      <w:r w:rsidR="00A838C5">
        <w:rPr>
          <w:lang w:val="en-US"/>
        </w:rPr>
        <w:t>r</w:t>
      </w:r>
      <w:r w:rsidRPr="00E0621B">
        <w:rPr>
          <w:lang w:val="en-US"/>
        </w:rPr>
        <w:t>.</w:t>
      </w:r>
      <w:r>
        <w:rPr>
          <w:lang w:val="en-US"/>
        </w:rPr>
        <w:t xml:space="preserve"> You only need to add comments where an objective has either not been met or has been exceeded.</w:t>
      </w:r>
    </w:p>
    <w:p w14:paraId="373E4177" w14:textId="77777777" w:rsidR="000E04F5" w:rsidRPr="00FA29BA" w:rsidRDefault="000E04F5" w:rsidP="000E04F5">
      <w:pPr>
        <w:ind w:left="-709" w:right="-893"/>
        <w:rPr>
          <w:lang w:val="en-US"/>
        </w:rPr>
      </w:pPr>
    </w:p>
    <w:tbl>
      <w:tblPr>
        <w:tblStyle w:val="TableGrid"/>
        <w:tblW w:w="20407" w:type="dxa"/>
        <w:tblInd w:w="284" w:type="dxa"/>
        <w:tblLook w:val="04A0" w:firstRow="1" w:lastRow="0" w:firstColumn="1" w:lastColumn="0" w:noHBand="0" w:noVBand="1"/>
      </w:tblPr>
      <w:tblGrid>
        <w:gridCol w:w="2278"/>
        <w:gridCol w:w="6574"/>
        <w:gridCol w:w="5601"/>
        <w:gridCol w:w="5954"/>
      </w:tblGrid>
      <w:tr w:rsidR="000E04F5" w14:paraId="4F1D8907" w14:textId="77777777" w:rsidTr="004A71B8">
        <w:tc>
          <w:tcPr>
            <w:tcW w:w="2278" w:type="dxa"/>
            <w:shd w:val="clear" w:color="auto" w:fill="FFC000"/>
          </w:tcPr>
          <w:p w14:paraId="6A6247F3" w14:textId="77777777" w:rsidR="000E04F5" w:rsidRDefault="000E04F5" w:rsidP="004A71B8">
            <w:pPr>
              <w:rPr>
                <w:rStyle w:val="BodyTextChar"/>
                <w:color w:val="1F3156"/>
              </w:rPr>
            </w:pPr>
            <w:r>
              <w:rPr>
                <w:rStyle w:val="BodyTextChar"/>
                <w:color w:val="1F3156"/>
              </w:rPr>
              <w:t>Objective</w:t>
            </w:r>
          </w:p>
        </w:tc>
        <w:tc>
          <w:tcPr>
            <w:tcW w:w="6574" w:type="dxa"/>
            <w:shd w:val="clear" w:color="auto" w:fill="FFC000"/>
          </w:tcPr>
          <w:p w14:paraId="576F15B5" w14:textId="77777777" w:rsidR="000E04F5" w:rsidRDefault="000E04F5" w:rsidP="004A71B8">
            <w:pPr>
              <w:rPr>
                <w:rStyle w:val="BodyTextChar"/>
                <w:color w:val="1F3156"/>
              </w:rPr>
            </w:pPr>
            <w:r>
              <w:rPr>
                <w:rStyle w:val="BodyTextChar"/>
                <w:color w:val="1F3156"/>
              </w:rPr>
              <w:t>Foundation</w:t>
            </w:r>
          </w:p>
        </w:tc>
        <w:tc>
          <w:tcPr>
            <w:tcW w:w="5601" w:type="dxa"/>
            <w:shd w:val="clear" w:color="auto" w:fill="FFC000"/>
          </w:tcPr>
          <w:p w14:paraId="5BA0B830" w14:textId="77777777" w:rsidR="000E04F5" w:rsidRDefault="000E04F5" w:rsidP="004A71B8">
            <w:pPr>
              <w:rPr>
                <w:rStyle w:val="BodyTextChar"/>
                <w:color w:val="1F3156"/>
              </w:rPr>
            </w:pPr>
            <w:r>
              <w:rPr>
                <w:rStyle w:val="BodyTextChar"/>
                <w:color w:val="1F3156"/>
              </w:rPr>
              <w:t>My Comments</w:t>
            </w:r>
          </w:p>
        </w:tc>
        <w:tc>
          <w:tcPr>
            <w:tcW w:w="5954" w:type="dxa"/>
            <w:shd w:val="clear" w:color="auto" w:fill="FFC000"/>
          </w:tcPr>
          <w:p w14:paraId="3FC6F7CF" w14:textId="77777777" w:rsidR="000E04F5" w:rsidRDefault="000E04F5" w:rsidP="004A71B8">
            <w:pPr>
              <w:rPr>
                <w:rStyle w:val="BodyTextChar"/>
                <w:color w:val="1F3156"/>
              </w:rPr>
            </w:pPr>
            <w:r>
              <w:rPr>
                <w:rStyle w:val="BodyTextChar"/>
                <w:color w:val="1F3156"/>
              </w:rPr>
              <w:t>Manager Comments</w:t>
            </w:r>
          </w:p>
        </w:tc>
      </w:tr>
      <w:tr w:rsidR="000E04F5" w14:paraId="0A03708E" w14:textId="77777777" w:rsidTr="004A71B8">
        <w:tc>
          <w:tcPr>
            <w:tcW w:w="2278" w:type="dxa"/>
            <w:shd w:val="clear" w:color="auto" w:fill="FBE4D5"/>
          </w:tcPr>
          <w:p w14:paraId="3B1EC0AA" w14:textId="77777777" w:rsidR="000E04F5" w:rsidRDefault="000E04F5" w:rsidP="004A71B8">
            <w:pPr>
              <w:rPr>
                <w:lang w:val="en-US"/>
              </w:rPr>
            </w:pPr>
            <w:r>
              <w:rPr>
                <w:lang w:val="en-US"/>
              </w:rPr>
              <w:t>To hit or exceed our financial targets</w:t>
            </w:r>
          </w:p>
          <w:p w14:paraId="25D1FB8C" w14:textId="77777777" w:rsidR="000E04F5" w:rsidRPr="008524B5" w:rsidRDefault="000E04F5" w:rsidP="004A71B8">
            <w:pPr>
              <w:rPr>
                <w:lang w:val="en-US"/>
              </w:rPr>
            </w:pPr>
          </w:p>
        </w:tc>
        <w:tc>
          <w:tcPr>
            <w:tcW w:w="6574" w:type="dxa"/>
            <w:shd w:val="clear" w:color="auto" w:fill="FBE4D5"/>
          </w:tcPr>
          <w:p w14:paraId="03ABEFC5" w14:textId="1A686C99" w:rsidR="000E04F5" w:rsidRPr="00E060E6" w:rsidRDefault="000E04F5" w:rsidP="00E060E6">
            <w:pPr>
              <w:pStyle w:val="ListParagraph0"/>
              <w:numPr>
                <w:ilvl w:val="0"/>
                <w:numId w:val="43"/>
              </w:numPr>
              <w:rPr>
                <w:rStyle w:val="BodyTextChar"/>
                <w:color w:val="1F3156"/>
              </w:rPr>
            </w:pPr>
            <w:r>
              <w:t>Support the Company to hit or exceed its FY2</w:t>
            </w:r>
            <w:r w:rsidR="00C22B9E">
              <w:t>5</w:t>
            </w:r>
            <w:r>
              <w:t xml:space="preserve"> EBITDA target</w:t>
            </w:r>
          </w:p>
          <w:p w14:paraId="761A1E19" w14:textId="77777777" w:rsidR="000E04F5" w:rsidRPr="008524B5" w:rsidRDefault="000E04F5" w:rsidP="004A71B8">
            <w:pPr>
              <w:rPr>
                <w:rStyle w:val="BodyTextChar"/>
                <w:color w:val="1F3156"/>
              </w:rPr>
            </w:pPr>
          </w:p>
        </w:tc>
        <w:tc>
          <w:tcPr>
            <w:tcW w:w="5601" w:type="dxa"/>
            <w:shd w:val="clear" w:color="auto" w:fill="FBE4D5"/>
          </w:tcPr>
          <w:p w14:paraId="63019480" w14:textId="77777777" w:rsidR="000E04F5" w:rsidRDefault="000E04F5" w:rsidP="004A71B8">
            <w:pPr>
              <w:rPr>
                <w:rStyle w:val="BodyTextChar"/>
                <w:color w:val="1F3156"/>
              </w:rPr>
            </w:pPr>
          </w:p>
        </w:tc>
        <w:tc>
          <w:tcPr>
            <w:tcW w:w="5954" w:type="dxa"/>
            <w:shd w:val="clear" w:color="auto" w:fill="FBE4D5"/>
          </w:tcPr>
          <w:p w14:paraId="4EAAD03C" w14:textId="77777777" w:rsidR="000E04F5" w:rsidRDefault="000E04F5" w:rsidP="004A71B8">
            <w:pPr>
              <w:rPr>
                <w:rStyle w:val="BodyTextChar"/>
                <w:color w:val="1F3156"/>
              </w:rPr>
            </w:pPr>
          </w:p>
        </w:tc>
      </w:tr>
      <w:tr w:rsidR="000E04F5" w14:paraId="1DF494A6" w14:textId="77777777" w:rsidTr="004A71B8">
        <w:tc>
          <w:tcPr>
            <w:tcW w:w="2278" w:type="dxa"/>
            <w:shd w:val="clear" w:color="auto" w:fill="FBE4D5"/>
          </w:tcPr>
          <w:p w14:paraId="4101BA7F" w14:textId="77777777" w:rsidR="000E04F5" w:rsidRPr="007D062A" w:rsidRDefault="000E04F5" w:rsidP="004A71B8">
            <w:pPr>
              <w:rPr>
                <w:lang w:val="en-US"/>
              </w:rPr>
            </w:pPr>
            <w:r>
              <w:rPr>
                <w:lang w:val="en-US"/>
              </w:rPr>
              <w:t>Grow the Company and increase our client base</w:t>
            </w:r>
          </w:p>
        </w:tc>
        <w:tc>
          <w:tcPr>
            <w:tcW w:w="6574" w:type="dxa"/>
            <w:shd w:val="clear" w:color="auto" w:fill="FBE4D5"/>
          </w:tcPr>
          <w:p w14:paraId="7A5C7BD7" w14:textId="77777777" w:rsidR="000E04F5" w:rsidRPr="00E060E6" w:rsidRDefault="000E04F5" w:rsidP="00E060E6">
            <w:pPr>
              <w:pStyle w:val="ListParagraph0"/>
              <w:numPr>
                <w:ilvl w:val="0"/>
                <w:numId w:val="43"/>
              </w:numPr>
              <w:rPr>
                <w:lang w:val="en-US"/>
              </w:rPr>
            </w:pPr>
            <w:r w:rsidRPr="00E060E6">
              <w:rPr>
                <w:lang w:val="en-US"/>
              </w:rPr>
              <w:t>Support us securing additional revenue from existing clients and in bidding for and winning new name clients</w:t>
            </w:r>
          </w:p>
        </w:tc>
        <w:tc>
          <w:tcPr>
            <w:tcW w:w="5601" w:type="dxa"/>
            <w:shd w:val="clear" w:color="auto" w:fill="FBE4D5"/>
          </w:tcPr>
          <w:p w14:paraId="4907E1EA" w14:textId="77777777" w:rsidR="000E04F5" w:rsidRDefault="000E04F5" w:rsidP="004A71B8">
            <w:pPr>
              <w:rPr>
                <w:rStyle w:val="BodyTextChar"/>
                <w:color w:val="1F3156"/>
              </w:rPr>
            </w:pPr>
          </w:p>
        </w:tc>
        <w:tc>
          <w:tcPr>
            <w:tcW w:w="5954" w:type="dxa"/>
            <w:shd w:val="clear" w:color="auto" w:fill="FBE4D5"/>
          </w:tcPr>
          <w:p w14:paraId="4E729CC2" w14:textId="77777777" w:rsidR="000E04F5" w:rsidRDefault="000E04F5" w:rsidP="004A71B8">
            <w:pPr>
              <w:rPr>
                <w:rStyle w:val="BodyTextChar"/>
                <w:color w:val="1F3156"/>
              </w:rPr>
            </w:pPr>
          </w:p>
        </w:tc>
      </w:tr>
      <w:tr w:rsidR="000E04F5" w14:paraId="0D8191D2" w14:textId="77777777" w:rsidTr="004A71B8">
        <w:trPr>
          <w:trHeight w:val="1897"/>
        </w:trPr>
        <w:tc>
          <w:tcPr>
            <w:tcW w:w="2278" w:type="dxa"/>
            <w:shd w:val="clear" w:color="auto" w:fill="FBE4D5"/>
          </w:tcPr>
          <w:p w14:paraId="4AF7536F" w14:textId="77777777" w:rsidR="000E04F5" w:rsidRPr="007D062A" w:rsidRDefault="000E04F5" w:rsidP="004A71B8">
            <w:pPr>
              <w:rPr>
                <w:lang w:val="en-US"/>
              </w:rPr>
            </w:pPr>
            <w:r>
              <w:rPr>
                <w:lang w:val="en-US"/>
              </w:rPr>
              <w:t>Make sure this is a great place to work</w:t>
            </w:r>
          </w:p>
        </w:tc>
        <w:tc>
          <w:tcPr>
            <w:tcW w:w="6574" w:type="dxa"/>
            <w:shd w:val="clear" w:color="auto" w:fill="FBE4D5"/>
          </w:tcPr>
          <w:p w14:paraId="0D48ACD5" w14:textId="77777777" w:rsidR="000E04F5" w:rsidRPr="00275009" w:rsidRDefault="000E04F5" w:rsidP="000E04F5">
            <w:pPr>
              <w:pStyle w:val="ListParagraph0"/>
              <w:numPr>
                <w:ilvl w:val="0"/>
                <w:numId w:val="33"/>
              </w:numPr>
              <w:rPr>
                <w:lang w:val="en-US"/>
              </w:rPr>
            </w:pPr>
            <w:r w:rsidRPr="00275009">
              <w:rPr>
                <w:lang w:val="en-US"/>
              </w:rPr>
              <w:t>Adopt and demonstrate the Company culture and values in everything you do</w:t>
            </w:r>
          </w:p>
          <w:p w14:paraId="381B233F" w14:textId="77777777" w:rsidR="000E04F5" w:rsidRPr="00275009" w:rsidRDefault="000E04F5" w:rsidP="000E04F5">
            <w:pPr>
              <w:pStyle w:val="ListParagraph0"/>
              <w:numPr>
                <w:ilvl w:val="0"/>
                <w:numId w:val="33"/>
              </w:numPr>
              <w:rPr>
                <w:lang w:val="en-US"/>
              </w:rPr>
            </w:pPr>
            <w:r w:rsidRPr="00275009">
              <w:rPr>
                <w:lang w:val="en-US"/>
              </w:rPr>
              <w:t>Support your colleagues and help everyone reach their potential</w:t>
            </w:r>
          </w:p>
          <w:p w14:paraId="042406C0" w14:textId="77777777" w:rsidR="000E04F5" w:rsidRPr="00275009" w:rsidRDefault="000E04F5" w:rsidP="000E04F5">
            <w:pPr>
              <w:pStyle w:val="ListParagraph0"/>
              <w:numPr>
                <w:ilvl w:val="0"/>
                <w:numId w:val="33"/>
              </w:numPr>
              <w:rPr>
                <w:lang w:val="en-US"/>
              </w:rPr>
            </w:pPr>
            <w:r>
              <w:t>Regular in-person collaboration as needed by and appropriate for your team</w:t>
            </w:r>
          </w:p>
        </w:tc>
        <w:tc>
          <w:tcPr>
            <w:tcW w:w="5601" w:type="dxa"/>
            <w:shd w:val="clear" w:color="auto" w:fill="FBE4D5"/>
          </w:tcPr>
          <w:p w14:paraId="7523A593" w14:textId="77777777" w:rsidR="000E04F5" w:rsidRDefault="000E04F5" w:rsidP="004A71B8">
            <w:pPr>
              <w:rPr>
                <w:rStyle w:val="BodyTextChar"/>
                <w:color w:val="1F3156"/>
              </w:rPr>
            </w:pPr>
          </w:p>
        </w:tc>
        <w:tc>
          <w:tcPr>
            <w:tcW w:w="5954" w:type="dxa"/>
            <w:shd w:val="clear" w:color="auto" w:fill="FBE4D5"/>
          </w:tcPr>
          <w:p w14:paraId="7393F096" w14:textId="77777777" w:rsidR="000E04F5" w:rsidRDefault="000E04F5" w:rsidP="004A71B8">
            <w:pPr>
              <w:rPr>
                <w:rStyle w:val="BodyTextChar"/>
                <w:color w:val="1F3156"/>
              </w:rPr>
            </w:pPr>
          </w:p>
        </w:tc>
      </w:tr>
      <w:tr w:rsidR="000E04F5" w14:paraId="73B8ADBA" w14:textId="77777777" w:rsidTr="004A71B8">
        <w:tc>
          <w:tcPr>
            <w:tcW w:w="2278" w:type="dxa"/>
            <w:shd w:val="clear" w:color="auto" w:fill="FBE4D5"/>
          </w:tcPr>
          <w:p w14:paraId="3EC3EB59" w14:textId="77777777" w:rsidR="000E04F5" w:rsidRDefault="000E04F5" w:rsidP="004A71B8">
            <w:pPr>
              <w:rPr>
                <w:lang w:val="en-US"/>
              </w:rPr>
            </w:pPr>
            <w:r>
              <w:rPr>
                <w:lang w:val="en-US"/>
              </w:rPr>
              <w:t>Keep our clients, by keeping them satisfied</w:t>
            </w:r>
          </w:p>
          <w:p w14:paraId="7D2888CC" w14:textId="77777777" w:rsidR="000E04F5" w:rsidRPr="001B5268" w:rsidRDefault="000E04F5" w:rsidP="004A71B8">
            <w:pPr>
              <w:rPr>
                <w:lang w:val="en-US"/>
              </w:rPr>
            </w:pPr>
          </w:p>
        </w:tc>
        <w:tc>
          <w:tcPr>
            <w:tcW w:w="6574" w:type="dxa"/>
            <w:shd w:val="clear" w:color="auto" w:fill="FBE4D5"/>
          </w:tcPr>
          <w:p w14:paraId="171507A7" w14:textId="77777777" w:rsidR="000E04F5" w:rsidRPr="00275009" w:rsidRDefault="000E04F5" w:rsidP="000E04F5">
            <w:pPr>
              <w:pStyle w:val="ListParagraph0"/>
              <w:numPr>
                <w:ilvl w:val="0"/>
                <w:numId w:val="33"/>
              </w:numPr>
              <w:rPr>
                <w:lang w:val="en-US"/>
              </w:rPr>
            </w:pPr>
            <w:r w:rsidRPr="00275009">
              <w:rPr>
                <w:lang w:val="en-US"/>
              </w:rPr>
              <w:t>Think about your customer (internal or external) in how you go about your daily work</w:t>
            </w:r>
          </w:p>
          <w:p w14:paraId="1CD349CB" w14:textId="77777777" w:rsidR="000E04F5" w:rsidRPr="00D842AE" w:rsidRDefault="000E04F5" w:rsidP="000E04F5">
            <w:pPr>
              <w:pStyle w:val="ListParagraph0"/>
              <w:numPr>
                <w:ilvl w:val="0"/>
                <w:numId w:val="33"/>
              </w:numPr>
              <w:rPr>
                <w:lang w:val="en-US"/>
              </w:rPr>
            </w:pPr>
            <w:r w:rsidRPr="00D842AE">
              <w:rPr>
                <w:lang w:val="en-US"/>
              </w:rPr>
              <w:t>Deliver what you/we promise</w:t>
            </w:r>
          </w:p>
          <w:p w14:paraId="70C2A618" w14:textId="77777777" w:rsidR="000E04F5" w:rsidRPr="002177D3" w:rsidRDefault="000E04F5" w:rsidP="004A71B8">
            <w:pPr>
              <w:rPr>
                <w:lang w:val="en-US"/>
              </w:rPr>
            </w:pPr>
          </w:p>
        </w:tc>
        <w:tc>
          <w:tcPr>
            <w:tcW w:w="5601" w:type="dxa"/>
            <w:shd w:val="clear" w:color="auto" w:fill="FBE4D5"/>
          </w:tcPr>
          <w:p w14:paraId="766ACD25" w14:textId="77777777" w:rsidR="000E04F5" w:rsidRDefault="000E04F5" w:rsidP="004A71B8">
            <w:pPr>
              <w:rPr>
                <w:rStyle w:val="BodyTextChar"/>
                <w:color w:val="1F3156"/>
              </w:rPr>
            </w:pPr>
          </w:p>
        </w:tc>
        <w:tc>
          <w:tcPr>
            <w:tcW w:w="5954" w:type="dxa"/>
            <w:shd w:val="clear" w:color="auto" w:fill="FBE4D5"/>
          </w:tcPr>
          <w:p w14:paraId="7A4CE9F7" w14:textId="77777777" w:rsidR="000E04F5" w:rsidRDefault="000E04F5" w:rsidP="004A71B8">
            <w:pPr>
              <w:rPr>
                <w:rStyle w:val="BodyTextChar"/>
                <w:color w:val="1F3156"/>
              </w:rPr>
            </w:pPr>
          </w:p>
        </w:tc>
      </w:tr>
      <w:tr w:rsidR="000E04F5" w14:paraId="1A1E0827" w14:textId="77777777" w:rsidTr="004A71B8">
        <w:trPr>
          <w:trHeight w:val="815"/>
        </w:trPr>
        <w:tc>
          <w:tcPr>
            <w:tcW w:w="2278" w:type="dxa"/>
            <w:shd w:val="clear" w:color="auto" w:fill="FBE4D5"/>
          </w:tcPr>
          <w:p w14:paraId="0EEDA24C" w14:textId="77777777" w:rsidR="000E04F5" w:rsidRDefault="000E04F5" w:rsidP="004A71B8">
            <w:pPr>
              <w:rPr>
                <w:lang w:val="en-US"/>
              </w:rPr>
            </w:pPr>
            <w:r>
              <w:rPr>
                <w:lang w:val="en-US"/>
              </w:rPr>
              <w:t>Keep our products and services relevant</w:t>
            </w:r>
          </w:p>
          <w:p w14:paraId="4D77FC79" w14:textId="77777777" w:rsidR="000E04F5" w:rsidRPr="001B5268" w:rsidRDefault="000E04F5" w:rsidP="004A71B8">
            <w:pPr>
              <w:rPr>
                <w:lang w:val="en-US"/>
              </w:rPr>
            </w:pPr>
          </w:p>
        </w:tc>
        <w:tc>
          <w:tcPr>
            <w:tcW w:w="6574" w:type="dxa"/>
            <w:shd w:val="clear" w:color="auto" w:fill="FBE4D5"/>
          </w:tcPr>
          <w:p w14:paraId="0F1D9703" w14:textId="77777777" w:rsidR="000E04F5" w:rsidRPr="00275009" w:rsidRDefault="000E04F5" w:rsidP="000E04F5">
            <w:pPr>
              <w:pStyle w:val="ListParagraph0"/>
              <w:numPr>
                <w:ilvl w:val="0"/>
                <w:numId w:val="33"/>
              </w:numPr>
              <w:rPr>
                <w:lang w:val="en-US"/>
              </w:rPr>
            </w:pPr>
            <w:r w:rsidRPr="00275009">
              <w:rPr>
                <w:lang w:val="en-US"/>
              </w:rPr>
              <w:t>Support product and service initiatives</w:t>
            </w:r>
          </w:p>
          <w:p w14:paraId="7D36F486" w14:textId="77777777" w:rsidR="000E04F5" w:rsidRPr="00275009" w:rsidRDefault="000E04F5" w:rsidP="000E04F5">
            <w:pPr>
              <w:pStyle w:val="ListParagraph0"/>
              <w:numPr>
                <w:ilvl w:val="0"/>
                <w:numId w:val="33"/>
              </w:numPr>
              <w:rPr>
                <w:lang w:val="en-US"/>
              </w:rPr>
            </w:pPr>
            <w:r w:rsidRPr="00275009">
              <w:rPr>
                <w:lang w:val="en-US"/>
              </w:rPr>
              <w:t>Share any ideas you have for product or service initiatives via internal Aha!</w:t>
            </w:r>
          </w:p>
        </w:tc>
        <w:tc>
          <w:tcPr>
            <w:tcW w:w="5601" w:type="dxa"/>
            <w:shd w:val="clear" w:color="auto" w:fill="FBE4D5"/>
          </w:tcPr>
          <w:p w14:paraId="404FBFDA" w14:textId="77777777" w:rsidR="000E04F5" w:rsidRDefault="000E04F5" w:rsidP="004A71B8">
            <w:pPr>
              <w:rPr>
                <w:rStyle w:val="BodyTextChar"/>
                <w:color w:val="1F3156"/>
              </w:rPr>
            </w:pPr>
          </w:p>
        </w:tc>
        <w:tc>
          <w:tcPr>
            <w:tcW w:w="5954" w:type="dxa"/>
            <w:shd w:val="clear" w:color="auto" w:fill="FBE4D5"/>
          </w:tcPr>
          <w:p w14:paraId="4E7FDBBF" w14:textId="77777777" w:rsidR="000E04F5" w:rsidRDefault="000E04F5" w:rsidP="004A71B8">
            <w:pPr>
              <w:rPr>
                <w:rStyle w:val="BodyTextChar"/>
                <w:color w:val="1F3156"/>
              </w:rPr>
            </w:pPr>
          </w:p>
        </w:tc>
      </w:tr>
      <w:tr w:rsidR="000E04F5" w14:paraId="5EE1133D" w14:textId="77777777" w:rsidTr="004A71B8">
        <w:trPr>
          <w:trHeight w:val="546"/>
        </w:trPr>
        <w:tc>
          <w:tcPr>
            <w:tcW w:w="2278" w:type="dxa"/>
            <w:shd w:val="clear" w:color="auto" w:fill="FBE4D5"/>
          </w:tcPr>
          <w:p w14:paraId="0D2B8AE0" w14:textId="77777777" w:rsidR="000E04F5" w:rsidRDefault="000E04F5" w:rsidP="004A71B8">
            <w:pPr>
              <w:rPr>
                <w:lang w:val="en-US"/>
              </w:rPr>
            </w:pPr>
            <w:r>
              <w:rPr>
                <w:lang w:val="en-US"/>
              </w:rPr>
              <w:t>So the company is well run</w:t>
            </w:r>
          </w:p>
          <w:p w14:paraId="5A7B6A85" w14:textId="77777777" w:rsidR="000E04F5" w:rsidRPr="00C65D3F" w:rsidRDefault="000E04F5" w:rsidP="004A71B8">
            <w:pPr>
              <w:rPr>
                <w:lang w:val="en-US"/>
              </w:rPr>
            </w:pPr>
          </w:p>
        </w:tc>
        <w:tc>
          <w:tcPr>
            <w:tcW w:w="6574" w:type="dxa"/>
            <w:shd w:val="clear" w:color="auto" w:fill="FBE4D5"/>
          </w:tcPr>
          <w:p w14:paraId="4BB26488" w14:textId="77777777" w:rsidR="000E04F5" w:rsidRPr="00275009" w:rsidRDefault="000E04F5" w:rsidP="000E04F5">
            <w:pPr>
              <w:pStyle w:val="ListParagraph0"/>
              <w:numPr>
                <w:ilvl w:val="0"/>
                <w:numId w:val="33"/>
              </w:numPr>
              <w:rPr>
                <w:lang w:val="en-US"/>
              </w:rPr>
            </w:pPr>
            <w:r w:rsidRPr="00275009">
              <w:rPr>
                <w:lang w:val="en-US"/>
              </w:rPr>
              <w:t>Complete mandatory training</w:t>
            </w:r>
          </w:p>
          <w:p w14:paraId="15C784AF" w14:textId="77777777" w:rsidR="000E04F5" w:rsidRPr="00275009" w:rsidRDefault="000E04F5" w:rsidP="000E04F5">
            <w:pPr>
              <w:pStyle w:val="ListParagraph0"/>
              <w:numPr>
                <w:ilvl w:val="0"/>
                <w:numId w:val="33"/>
              </w:numPr>
              <w:rPr>
                <w:lang w:val="en-US"/>
              </w:rPr>
            </w:pPr>
            <w:r w:rsidRPr="00275009">
              <w:rPr>
                <w:lang w:val="en-US"/>
              </w:rPr>
              <w:t>Help us identify further ways of improving ESG</w:t>
            </w:r>
          </w:p>
        </w:tc>
        <w:tc>
          <w:tcPr>
            <w:tcW w:w="5601" w:type="dxa"/>
            <w:shd w:val="clear" w:color="auto" w:fill="FBE4D5"/>
          </w:tcPr>
          <w:p w14:paraId="2239E7CC" w14:textId="77777777" w:rsidR="000E04F5" w:rsidRDefault="000E04F5" w:rsidP="004A71B8">
            <w:pPr>
              <w:rPr>
                <w:rStyle w:val="BodyTextChar"/>
                <w:color w:val="1F3156"/>
              </w:rPr>
            </w:pPr>
          </w:p>
        </w:tc>
        <w:tc>
          <w:tcPr>
            <w:tcW w:w="5954" w:type="dxa"/>
            <w:shd w:val="clear" w:color="auto" w:fill="FBE4D5"/>
          </w:tcPr>
          <w:p w14:paraId="227E35C2" w14:textId="77777777" w:rsidR="000E04F5" w:rsidRDefault="000E04F5" w:rsidP="004A71B8">
            <w:pPr>
              <w:rPr>
                <w:rStyle w:val="BodyTextChar"/>
                <w:color w:val="1F3156"/>
              </w:rPr>
            </w:pPr>
          </w:p>
        </w:tc>
      </w:tr>
    </w:tbl>
    <w:p w14:paraId="45BF3668" w14:textId="77777777" w:rsidR="00EA0DE9" w:rsidRDefault="00EA0DE9" w:rsidP="00D60CF1">
      <w:pPr>
        <w:ind w:right="-893"/>
      </w:pPr>
    </w:p>
    <w:p w14:paraId="16907BFF" w14:textId="36C953F8" w:rsidR="00275009" w:rsidRPr="00E0621B" w:rsidRDefault="00275009" w:rsidP="000E04F5">
      <w:pPr>
        <w:ind w:right="-893"/>
        <w:rPr>
          <w:rStyle w:val="BodyTextChar"/>
          <w:color w:val="1F3156"/>
        </w:rPr>
      </w:pPr>
    </w:p>
    <w:sectPr w:rsidR="00275009" w:rsidRPr="00E0621B" w:rsidSect="00F6592D">
      <w:headerReference w:type="default" r:id="rId13"/>
      <w:pgSz w:w="23814" w:h="16840" w:orient="landscape" w:code="9"/>
      <w:pgMar w:top="1440" w:right="1080" w:bottom="1560" w:left="1080" w:header="426" w:footer="709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07C22F7" w14:textId="77777777" w:rsidR="00BE596A" w:rsidRDefault="00BE596A">
      <w:r>
        <w:separator/>
      </w:r>
    </w:p>
  </w:endnote>
  <w:endnote w:type="continuationSeparator" w:id="0">
    <w:p w14:paraId="2BBD9E40" w14:textId="77777777" w:rsidR="00BE596A" w:rsidRDefault="00BE59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13C38B3F-671F-40D4-AEC1-B440FB6D109A}"/>
    <w:embedBold r:id="rId2" w:fontKey="{E119FE95-7B4A-459F-83E1-FBAD939E463E}"/>
    <w:embedItalic r:id="rId3" w:fontKey="{1EE97049-A5E8-47BB-BB3C-7F88C32C447D}"/>
  </w:font>
  <w:font w:name="Montserrat SemiBold">
    <w:charset w:val="00"/>
    <w:family w:val="auto"/>
    <w:pitch w:val="variable"/>
    <w:sig w:usb0="2000020F" w:usb1="00000003" w:usb2="00000000" w:usb3="00000000" w:csb0="00000197" w:csb1="00000000"/>
    <w:embedRegular r:id="rId4" w:fontKey="{92A0E100-2D5F-408A-B177-5A8041684E03}"/>
    <w:embedBold r:id="rId5" w:fontKey="{40B939B7-1934-48D4-BF26-CC3C151A8A76}"/>
  </w:font>
  <w:font w:name="Montserrat">
    <w:charset w:val="00"/>
    <w:family w:val="auto"/>
    <w:pitch w:val="variable"/>
    <w:sig w:usb0="2000020F" w:usb1="00000003" w:usb2="00000000" w:usb3="00000000" w:csb0="00000197" w:csb1="00000000"/>
    <w:embedRegular r:id="rId6" w:fontKey="{38918FF9-CBDA-429A-A399-2BD14D930BFB}"/>
    <w:embedBold r:id="rId7" w:fontKey="{D4AEFD24-AC07-49D7-AB79-1A5BCE9DD61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6A4B7F42-A08E-498D-9B6F-6ED0152C0813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336E2C83-A107-4860-9AAD-4FA50DCE0C3D}"/>
    <w:embedBold r:id="rId10" w:fontKey="{5ED0E8B7-9B75-492C-A0C5-B0B5670954E6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1" w:fontKey="{F64C3238-14F5-450C-BBA4-7806EA17279F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482C79D" w14:textId="77777777" w:rsidR="00BE596A" w:rsidRDefault="00BE596A">
      <w:r>
        <w:separator/>
      </w:r>
    </w:p>
  </w:footnote>
  <w:footnote w:type="continuationSeparator" w:id="0">
    <w:p w14:paraId="61E797F6" w14:textId="77777777" w:rsidR="00BE596A" w:rsidRDefault="00BE596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A0D808" w14:textId="73F3EAF0" w:rsidR="009A0083" w:rsidRDefault="009A0083" w:rsidP="00E0621B">
    <w:pPr>
      <w:pStyle w:val="PageTitle"/>
      <w:ind w:left="-709" w:right="-751"/>
      <w:rPr>
        <w:b/>
        <w:bCs/>
        <w:sz w:val="32"/>
        <w:szCs w:val="32"/>
        <w:lang w:val="en-US"/>
      </w:rPr>
    </w:pPr>
    <w:r w:rsidRPr="00EB3347">
      <w:rPr>
        <w:noProof/>
        <w:sz w:val="32"/>
        <w:szCs w:val="32"/>
      </w:rPr>
      <w:drawing>
        <wp:anchor distT="0" distB="0" distL="114300" distR="114300" simplePos="0" relativeHeight="251667456" behindDoc="0" locked="0" layoutInCell="1" allowOverlap="1" wp14:anchorId="09796CBE" wp14:editId="124D6189">
          <wp:simplePos x="0" y="0"/>
          <wp:positionH relativeFrom="column">
            <wp:posOffset>11591925</wp:posOffset>
          </wp:positionH>
          <wp:positionV relativeFrom="paragraph">
            <wp:posOffset>156210</wp:posOffset>
          </wp:positionV>
          <wp:extent cx="2095500" cy="257175"/>
          <wp:effectExtent l="0" t="0" r="0" b="9525"/>
          <wp:wrapTight wrapText="bothSides">
            <wp:wrapPolygon edited="0">
              <wp:start x="0" y="0"/>
              <wp:lineTo x="0" y="20800"/>
              <wp:lineTo x="21404" y="20800"/>
              <wp:lineTo x="21404" y="0"/>
              <wp:lineTo x="0" y="0"/>
            </wp:wrapPolygon>
          </wp:wrapTight>
          <wp:docPr id="926882842" name="Picture 92688284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16941073" name="Picture 61694107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2095500" cy="25717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EB3347">
      <w:rPr>
        <w:b/>
        <w:bCs/>
        <w:sz w:val="32"/>
        <w:szCs w:val="32"/>
        <w:lang w:val="en-US"/>
      </w:rPr>
      <w:t>Personal Objectives</w:t>
    </w:r>
    <w:r w:rsidR="00E060E6">
      <w:rPr>
        <w:b/>
        <w:bCs/>
        <w:sz w:val="32"/>
        <w:szCs w:val="32"/>
        <w:lang w:val="en-US"/>
      </w:rPr>
      <w:t xml:space="preserve"> Checkpoint</w:t>
    </w:r>
    <w:r w:rsidRPr="00EB3347">
      <w:rPr>
        <w:b/>
        <w:bCs/>
        <w:sz w:val="32"/>
        <w:szCs w:val="32"/>
        <w:lang w:val="en-US"/>
      </w:rPr>
      <w:t xml:space="preserve"> – </w:t>
    </w:r>
    <w:r w:rsidR="00B96DB8">
      <w:rPr>
        <w:b/>
        <w:bCs/>
        <w:sz w:val="32"/>
        <w:szCs w:val="32"/>
        <w:lang w:val="en-US"/>
      </w:rPr>
      <w:t>Senior</w:t>
    </w:r>
    <w:r>
      <w:rPr>
        <w:b/>
        <w:bCs/>
        <w:sz w:val="32"/>
        <w:szCs w:val="32"/>
        <w:lang w:val="en-US"/>
      </w:rPr>
      <w:t xml:space="preserve"> Developer</w:t>
    </w:r>
  </w:p>
  <w:p w14:paraId="1D8C54A5" w14:textId="77777777" w:rsidR="009A0083" w:rsidRPr="00EB3347" w:rsidRDefault="009A0083" w:rsidP="00E0621B">
    <w:pPr>
      <w:pStyle w:val="PageTitle"/>
      <w:ind w:left="-709" w:right="-751"/>
      <w:rPr>
        <w:b/>
        <w:bCs/>
        <w:sz w:val="32"/>
        <w:szCs w:val="32"/>
        <w:lang w:val="en-US"/>
      </w:rPr>
    </w:pPr>
    <w:r>
      <w:rPr>
        <w:b/>
        <w:bCs/>
        <w:sz w:val="32"/>
        <w:szCs w:val="32"/>
        <w:lang w:val="en-US"/>
      </w:rPr>
      <w:t>Role (Senior) Objectives</w:t>
    </w:r>
  </w:p>
  <w:p w14:paraId="2B97F816" w14:textId="77777777" w:rsidR="009A0083" w:rsidRPr="00EB3347" w:rsidRDefault="009A0083">
    <w:pPr>
      <w:spacing w:line="14" w:lineRule="auto"/>
      <w:rPr>
        <w:sz w:val="20"/>
        <w:szCs w:val="20"/>
      </w:rPr>
    </w:pPr>
  </w:p>
  <w:p w14:paraId="00153C0A" w14:textId="77777777" w:rsidR="009A0083" w:rsidRDefault="009A0083">
    <w:pPr>
      <w:spacing w:line="14" w:lineRule="auto"/>
      <w:rPr>
        <w:sz w:val="20"/>
        <w:szCs w:val="20"/>
      </w:rPr>
    </w:pPr>
  </w:p>
  <w:p w14:paraId="49ACE928" w14:textId="77777777" w:rsidR="009A0083" w:rsidRPr="00EB3347" w:rsidRDefault="009A0083">
    <w:pPr>
      <w:spacing w:line="14" w:lineRule="auto"/>
      <w:rPr>
        <w:sz w:val="20"/>
        <w:szCs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059283" w14:textId="19D440D1" w:rsidR="009A0083" w:rsidRDefault="009A0083" w:rsidP="00E0621B">
    <w:pPr>
      <w:pStyle w:val="PageTitle"/>
      <w:ind w:left="-709" w:right="-751"/>
      <w:rPr>
        <w:b/>
        <w:bCs/>
        <w:sz w:val="32"/>
        <w:szCs w:val="32"/>
        <w:lang w:val="en-US"/>
      </w:rPr>
    </w:pPr>
    <w:r w:rsidRPr="00EB3347">
      <w:rPr>
        <w:noProof/>
        <w:sz w:val="32"/>
        <w:szCs w:val="32"/>
      </w:rPr>
      <w:drawing>
        <wp:anchor distT="0" distB="0" distL="114300" distR="114300" simplePos="0" relativeHeight="251669504" behindDoc="0" locked="0" layoutInCell="1" allowOverlap="1" wp14:anchorId="41E54AD0" wp14:editId="1473E47B">
          <wp:simplePos x="0" y="0"/>
          <wp:positionH relativeFrom="column">
            <wp:posOffset>11591925</wp:posOffset>
          </wp:positionH>
          <wp:positionV relativeFrom="paragraph">
            <wp:posOffset>156210</wp:posOffset>
          </wp:positionV>
          <wp:extent cx="2095500" cy="257175"/>
          <wp:effectExtent l="0" t="0" r="0" b="9525"/>
          <wp:wrapTight wrapText="bothSides">
            <wp:wrapPolygon edited="0">
              <wp:start x="0" y="0"/>
              <wp:lineTo x="0" y="20800"/>
              <wp:lineTo x="21404" y="20800"/>
              <wp:lineTo x="21404" y="0"/>
              <wp:lineTo x="0" y="0"/>
            </wp:wrapPolygon>
          </wp:wrapTight>
          <wp:docPr id="1689066429" name="Picture 168906642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16941073" name="Picture 61694107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2095500" cy="25717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EB3347">
      <w:rPr>
        <w:b/>
        <w:bCs/>
        <w:sz w:val="32"/>
        <w:szCs w:val="32"/>
        <w:lang w:val="en-US"/>
      </w:rPr>
      <w:t xml:space="preserve">Personal Objectives Checkpoint – </w:t>
    </w:r>
    <w:r w:rsidR="00B96DB8">
      <w:rPr>
        <w:b/>
        <w:bCs/>
        <w:sz w:val="32"/>
        <w:szCs w:val="32"/>
        <w:lang w:val="en-US"/>
      </w:rPr>
      <w:t>Senior</w:t>
    </w:r>
    <w:r>
      <w:rPr>
        <w:b/>
        <w:bCs/>
        <w:sz w:val="32"/>
        <w:szCs w:val="32"/>
        <w:lang w:val="en-US"/>
      </w:rPr>
      <w:t xml:space="preserve"> Developer</w:t>
    </w:r>
  </w:p>
  <w:p w14:paraId="78D27ED5" w14:textId="57E858B9" w:rsidR="009A0083" w:rsidRPr="00EB3347" w:rsidRDefault="009A0083" w:rsidP="00E0621B">
    <w:pPr>
      <w:pStyle w:val="PageTitle"/>
      <w:ind w:left="-709" w:right="-751"/>
      <w:rPr>
        <w:b/>
        <w:bCs/>
        <w:sz w:val="32"/>
        <w:szCs w:val="32"/>
        <w:lang w:val="en-US"/>
      </w:rPr>
    </w:pPr>
    <w:r>
      <w:rPr>
        <w:b/>
        <w:bCs/>
        <w:sz w:val="32"/>
        <w:szCs w:val="32"/>
        <w:lang w:val="en-US"/>
      </w:rPr>
      <w:t>Role (Developer) Objectives</w:t>
    </w:r>
  </w:p>
  <w:p w14:paraId="3E58AA04" w14:textId="77777777" w:rsidR="009A0083" w:rsidRPr="00EB3347" w:rsidRDefault="009A0083">
    <w:pPr>
      <w:spacing w:line="14" w:lineRule="auto"/>
      <w:rPr>
        <w:sz w:val="20"/>
        <w:szCs w:val="20"/>
      </w:rPr>
    </w:pPr>
  </w:p>
  <w:p w14:paraId="6A7F2003" w14:textId="77777777" w:rsidR="009A0083" w:rsidRDefault="009A0083">
    <w:pPr>
      <w:spacing w:line="14" w:lineRule="auto"/>
      <w:rPr>
        <w:sz w:val="20"/>
        <w:szCs w:val="20"/>
      </w:rPr>
    </w:pPr>
  </w:p>
  <w:p w14:paraId="29FBF4A6" w14:textId="77777777" w:rsidR="009A0083" w:rsidRPr="00EB3347" w:rsidRDefault="009A0083">
    <w:pPr>
      <w:spacing w:line="14" w:lineRule="auto"/>
      <w:rPr>
        <w:sz w:val="20"/>
        <w:szCs w:val="2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F2138AC" w14:textId="299E3376" w:rsidR="00D60CF1" w:rsidRDefault="00D60CF1" w:rsidP="00D60CF1">
    <w:pPr>
      <w:pStyle w:val="PageTitle"/>
      <w:ind w:left="-709" w:right="-751"/>
      <w:rPr>
        <w:b/>
        <w:bCs/>
        <w:sz w:val="32"/>
        <w:szCs w:val="32"/>
        <w:lang w:val="en-US"/>
      </w:rPr>
    </w:pPr>
    <w:r w:rsidRPr="00EB3347">
      <w:rPr>
        <w:noProof/>
        <w:sz w:val="32"/>
        <w:szCs w:val="32"/>
      </w:rPr>
      <w:drawing>
        <wp:anchor distT="0" distB="0" distL="114300" distR="114300" simplePos="0" relativeHeight="251671552" behindDoc="0" locked="0" layoutInCell="1" allowOverlap="1" wp14:anchorId="027F6324" wp14:editId="6C0B04E9">
          <wp:simplePos x="0" y="0"/>
          <wp:positionH relativeFrom="column">
            <wp:posOffset>11591925</wp:posOffset>
          </wp:positionH>
          <wp:positionV relativeFrom="paragraph">
            <wp:posOffset>156210</wp:posOffset>
          </wp:positionV>
          <wp:extent cx="2095500" cy="257175"/>
          <wp:effectExtent l="0" t="0" r="0" b="9525"/>
          <wp:wrapTight wrapText="bothSides">
            <wp:wrapPolygon edited="0">
              <wp:start x="0" y="0"/>
              <wp:lineTo x="0" y="20800"/>
              <wp:lineTo x="21404" y="20800"/>
              <wp:lineTo x="21404" y="0"/>
              <wp:lineTo x="0" y="0"/>
            </wp:wrapPolygon>
          </wp:wrapTight>
          <wp:docPr id="243754285" name="Picture 24375428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16941073" name="Picture 61694107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2095500" cy="25717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EB3347">
      <w:rPr>
        <w:b/>
        <w:bCs/>
        <w:sz w:val="32"/>
        <w:szCs w:val="32"/>
        <w:lang w:val="en-US"/>
      </w:rPr>
      <w:t xml:space="preserve">Personal Objectives Checkpoint – </w:t>
    </w:r>
    <w:r w:rsidR="00B96DB8">
      <w:rPr>
        <w:b/>
        <w:bCs/>
        <w:sz w:val="32"/>
        <w:szCs w:val="32"/>
        <w:lang w:val="en-US"/>
      </w:rPr>
      <w:t>Senior</w:t>
    </w:r>
    <w:r>
      <w:rPr>
        <w:b/>
        <w:bCs/>
        <w:sz w:val="32"/>
        <w:szCs w:val="32"/>
        <w:lang w:val="en-US"/>
      </w:rPr>
      <w:t xml:space="preserve"> Developer</w:t>
    </w:r>
  </w:p>
  <w:p w14:paraId="2BC96ECE" w14:textId="2887F2EE" w:rsidR="003824F6" w:rsidRPr="00EB3347" w:rsidRDefault="00D60CF1" w:rsidP="00D60CF1">
    <w:pPr>
      <w:pStyle w:val="PageTitle"/>
      <w:ind w:left="-709" w:right="-751"/>
      <w:rPr>
        <w:b/>
        <w:bCs/>
        <w:sz w:val="32"/>
        <w:szCs w:val="32"/>
        <w:lang w:val="en-US"/>
      </w:rPr>
    </w:pPr>
    <w:r>
      <w:rPr>
        <w:b/>
        <w:bCs/>
        <w:sz w:val="32"/>
        <w:szCs w:val="32"/>
        <w:lang w:val="en-US"/>
      </w:rPr>
      <w:t>Foundation Objectives</w:t>
    </w:r>
  </w:p>
  <w:p w14:paraId="69AC97F8" w14:textId="77777777" w:rsidR="003824F6" w:rsidRPr="00EB3347" w:rsidRDefault="003824F6">
    <w:pPr>
      <w:spacing w:line="14" w:lineRule="auto"/>
      <w:rPr>
        <w:sz w:val="20"/>
        <w:szCs w:val="20"/>
      </w:rPr>
    </w:pPr>
  </w:p>
  <w:p w14:paraId="1D4EFBB5" w14:textId="77777777" w:rsidR="003824F6" w:rsidRDefault="003824F6">
    <w:pPr>
      <w:spacing w:line="14" w:lineRule="auto"/>
      <w:rPr>
        <w:sz w:val="20"/>
        <w:szCs w:val="20"/>
      </w:rPr>
    </w:pPr>
  </w:p>
  <w:p w14:paraId="7A1B16D5" w14:textId="77777777" w:rsidR="003824F6" w:rsidRPr="00EB3347" w:rsidRDefault="003824F6">
    <w:pPr>
      <w:spacing w:line="14" w:lineRule="auto"/>
      <w:rPr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3CEA3548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AEE62FEE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0EAAD13E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5FB2BA34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FA5653A8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D84A2C7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E40089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F45034B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D3BC5D4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62C47FD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7770BE"/>
    <w:multiLevelType w:val="hybridMultilevel"/>
    <w:tmpl w:val="D86A17FE"/>
    <w:lvl w:ilvl="0" w:tplc="C6B803A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A360C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9161C3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4A44D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8FA6AD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B68B8F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AEE678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6687C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148221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03D94E19"/>
    <w:multiLevelType w:val="hybridMultilevel"/>
    <w:tmpl w:val="A7FACDA2"/>
    <w:lvl w:ilvl="0" w:tplc="59FA350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0888CA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1D85B6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4F04C0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DB8EAA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692974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8EC3E6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B68BF2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43AFA0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04695E97"/>
    <w:multiLevelType w:val="hybridMultilevel"/>
    <w:tmpl w:val="2BE07636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0849091D"/>
    <w:multiLevelType w:val="hybridMultilevel"/>
    <w:tmpl w:val="AFD0483E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0C891C7D"/>
    <w:multiLevelType w:val="multilevel"/>
    <w:tmpl w:val="592C7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10693A4C"/>
    <w:multiLevelType w:val="multilevel"/>
    <w:tmpl w:val="9AB0030A"/>
    <w:lvl w:ilvl="0">
      <w:start w:val="1"/>
      <w:numFmt w:val="decimal"/>
      <w:lvlText w:val="%1"/>
      <w:lvlJc w:val="left"/>
      <w:pPr>
        <w:ind w:left="1218" w:hanging="401"/>
      </w:pPr>
      <w:rPr>
        <w:rFonts w:ascii="Calibri" w:eastAsia="Calibri" w:hAnsi="Calibri" w:cs="Calibri" w:hint="default"/>
        <w:b/>
        <w:bCs/>
        <w:spacing w:val="-2"/>
        <w:w w:val="100"/>
        <w:sz w:val="24"/>
        <w:szCs w:val="24"/>
      </w:rPr>
    </w:lvl>
    <w:lvl w:ilvl="1">
      <w:start w:val="1"/>
      <w:numFmt w:val="decimal"/>
      <w:lvlText w:val="%1.%2"/>
      <w:lvlJc w:val="left"/>
      <w:pPr>
        <w:ind w:left="1895" w:hanging="646"/>
      </w:pPr>
      <w:rPr>
        <w:rFonts w:ascii="Calibri" w:eastAsia="Calibri" w:hAnsi="Calibri" w:cs="Calibri" w:hint="default"/>
        <w:spacing w:val="-2"/>
        <w:w w:val="100"/>
        <w:sz w:val="24"/>
        <w:szCs w:val="24"/>
      </w:rPr>
    </w:lvl>
    <w:lvl w:ilvl="2">
      <w:numFmt w:val="bullet"/>
      <w:lvlText w:val="•"/>
      <w:lvlJc w:val="left"/>
      <w:pPr>
        <w:ind w:left="2794" w:hanging="646"/>
      </w:pPr>
      <w:rPr>
        <w:rFonts w:hint="default"/>
      </w:rPr>
    </w:lvl>
    <w:lvl w:ilvl="3">
      <w:numFmt w:val="bullet"/>
      <w:lvlText w:val="•"/>
      <w:lvlJc w:val="left"/>
      <w:pPr>
        <w:ind w:left="3688" w:hanging="646"/>
      </w:pPr>
      <w:rPr>
        <w:rFonts w:hint="default"/>
      </w:rPr>
    </w:lvl>
    <w:lvl w:ilvl="4">
      <w:numFmt w:val="bullet"/>
      <w:lvlText w:val="•"/>
      <w:lvlJc w:val="left"/>
      <w:pPr>
        <w:ind w:left="4582" w:hanging="646"/>
      </w:pPr>
      <w:rPr>
        <w:rFonts w:hint="default"/>
      </w:rPr>
    </w:lvl>
    <w:lvl w:ilvl="5">
      <w:numFmt w:val="bullet"/>
      <w:lvlText w:val="•"/>
      <w:lvlJc w:val="left"/>
      <w:pPr>
        <w:ind w:left="5476" w:hanging="646"/>
      </w:pPr>
      <w:rPr>
        <w:rFonts w:hint="default"/>
      </w:rPr>
    </w:lvl>
    <w:lvl w:ilvl="6">
      <w:numFmt w:val="bullet"/>
      <w:lvlText w:val="•"/>
      <w:lvlJc w:val="left"/>
      <w:pPr>
        <w:ind w:left="6370" w:hanging="646"/>
      </w:pPr>
      <w:rPr>
        <w:rFonts w:hint="default"/>
      </w:rPr>
    </w:lvl>
    <w:lvl w:ilvl="7">
      <w:numFmt w:val="bullet"/>
      <w:lvlText w:val="•"/>
      <w:lvlJc w:val="left"/>
      <w:pPr>
        <w:ind w:left="7264" w:hanging="646"/>
      </w:pPr>
      <w:rPr>
        <w:rFonts w:hint="default"/>
      </w:rPr>
    </w:lvl>
    <w:lvl w:ilvl="8">
      <w:numFmt w:val="bullet"/>
      <w:lvlText w:val="•"/>
      <w:lvlJc w:val="left"/>
      <w:pPr>
        <w:ind w:left="8158" w:hanging="646"/>
      </w:pPr>
      <w:rPr>
        <w:rFonts w:hint="default"/>
      </w:rPr>
    </w:lvl>
  </w:abstractNum>
  <w:abstractNum w:abstractNumId="16" w15:restartNumberingAfterBreak="0">
    <w:nsid w:val="11F2154D"/>
    <w:multiLevelType w:val="hybridMultilevel"/>
    <w:tmpl w:val="D29E7BDC"/>
    <w:lvl w:ilvl="0" w:tplc="37E245B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4C2C63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9F2F3E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A3E72C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2D6B37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9DC921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C02B76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EFCCB4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A22505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 w15:restartNumberingAfterBreak="0">
    <w:nsid w:val="126B4139"/>
    <w:multiLevelType w:val="hybridMultilevel"/>
    <w:tmpl w:val="C12424DE"/>
    <w:lvl w:ilvl="0" w:tplc="A43ABB10">
      <w:start w:val="1"/>
      <w:numFmt w:val="decimal"/>
      <w:pStyle w:val="NumberList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92E2CE9"/>
    <w:multiLevelType w:val="hybridMultilevel"/>
    <w:tmpl w:val="5700015A"/>
    <w:lvl w:ilvl="0" w:tplc="3A08AE1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3AC1B0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CB8514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4E8E42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8E401F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638904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2962BC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3F47D2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B30A71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9" w15:restartNumberingAfterBreak="0">
    <w:nsid w:val="1C226B04"/>
    <w:multiLevelType w:val="hybridMultilevel"/>
    <w:tmpl w:val="B18E26E4"/>
    <w:lvl w:ilvl="0" w:tplc="03704CC4">
      <w:start w:val="1"/>
      <w:numFmt w:val="bullet"/>
      <w:pStyle w:val="Bullet1"/>
      <w:lvlText w:val=""/>
      <w:lvlJc w:val="left"/>
      <w:rPr>
        <w:rFonts w:ascii="Symbol" w:hAnsi="Symbol" w:hint="default"/>
        <w:color w:val="C48006"/>
      </w:rPr>
    </w:lvl>
    <w:lvl w:ilvl="1" w:tplc="08090003">
      <w:start w:val="1"/>
      <w:numFmt w:val="bullet"/>
      <w:pStyle w:val="Bullet2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CBF05AD"/>
    <w:multiLevelType w:val="hybridMultilevel"/>
    <w:tmpl w:val="BFF6FA5A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264A1F75"/>
    <w:multiLevelType w:val="hybridMultilevel"/>
    <w:tmpl w:val="0D1A18E8"/>
    <w:lvl w:ilvl="0" w:tplc="DE4A5F9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F68AC3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0AE009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CEEFF8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5BE0FA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AAC304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E08B12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F0042D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FD6871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2" w15:restartNumberingAfterBreak="0">
    <w:nsid w:val="282D0DEC"/>
    <w:multiLevelType w:val="multilevel"/>
    <w:tmpl w:val="2356097A"/>
    <w:lvl w:ilvl="0">
      <w:start w:val="1"/>
      <w:numFmt w:val="decimal"/>
      <w:lvlText w:val="%1"/>
      <w:lvlJc w:val="left"/>
      <w:pPr>
        <w:tabs>
          <w:tab w:val="num" w:pos="720"/>
        </w:tabs>
        <w:ind w:left="720" w:hanging="72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1F3156"/>
        <w:spacing w:val="0"/>
        <w:kern w:val="0"/>
        <w:position w:val="0"/>
        <w:sz w:val="36"/>
        <w:szCs w:val="28"/>
        <w:u w:val="none"/>
        <w:vertAlign w:val="baseline"/>
        <w:em w:val="none"/>
      </w:rPr>
    </w:lvl>
    <w:lvl w:ilvl="1">
      <w:start w:val="1"/>
      <w:numFmt w:val="decimal"/>
      <w:pStyle w:val="Heading2"/>
      <w:lvlText w:val="%1.%2"/>
      <w:lvlJc w:val="left"/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  <w:b w:val="0"/>
        <w:bCs w:val="0"/>
        <w:i w:val="0"/>
        <w:color w:val="auto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23" w15:restartNumberingAfterBreak="0">
    <w:nsid w:val="32633651"/>
    <w:multiLevelType w:val="multilevel"/>
    <w:tmpl w:val="FB08EF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3AC268B1"/>
    <w:multiLevelType w:val="hybridMultilevel"/>
    <w:tmpl w:val="28D49732"/>
    <w:lvl w:ilvl="0" w:tplc="DEF4B0C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C3E572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9EA2B2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F7004C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DCA555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F823B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5EE554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EBC44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B92058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5" w15:restartNumberingAfterBreak="0">
    <w:nsid w:val="40DD183C"/>
    <w:multiLevelType w:val="hybridMultilevel"/>
    <w:tmpl w:val="AF4444AE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42284855"/>
    <w:multiLevelType w:val="hybridMultilevel"/>
    <w:tmpl w:val="474ED142"/>
    <w:lvl w:ilvl="0" w:tplc="7D9663D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0C0A72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DC6E66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7F820D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F08570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13E065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39E4C4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3B645A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246F4B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7" w15:restartNumberingAfterBreak="0">
    <w:nsid w:val="435439E9"/>
    <w:multiLevelType w:val="hybridMultilevel"/>
    <w:tmpl w:val="40FC56DC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483E2E24"/>
    <w:multiLevelType w:val="multilevel"/>
    <w:tmpl w:val="A5B0B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4AF73729"/>
    <w:multiLevelType w:val="hybridMultilevel"/>
    <w:tmpl w:val="A118A6BC"/>
    <w:lvl w:ilvl="0" w:tplc="01FEB62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74E2CD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FCA5A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932054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1FC132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9700AC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58E642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9E620E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452134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0" w15:restartNumberingAfterBreak="0">
    <w:nsid w:val="4DF16784"/>
    <w:multiLevelType w:val="multilevel"/>
    <w:tmpl w:val="EA2C23BC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ascii="Montserrat SemiBold" w:hAnsi="Montserrat SemiBold" w:hint="default"/>
        <w:b w:val="0"/>
        <w:i w:val="0"/>
        <w:color w:val="1F3156"/>
        <w:sz w:val="36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 w15:restartNumberingAfterBreak="0">
    <w:nsid w:val="513E6CF3"/>
    <w:multiLevelType w:val="hybridMultilevel"/>
    <w:tmpl w:val="D0CA7A90"/>
    <w:lvl w:ilvl="0" w:tplc="48F09B16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2B1282D"/>
    <w:multiLevelType w:val="hybridMultilevel"/>
    <w:tmpl w:val="1CA8C826"/>
    <w:lvl w:ilvl="0" w:tplc="10F2852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37EC29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8082AC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2A62E8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1702C3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51CC6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FA64D6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C9AE64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066557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3" w15:restartNumberingAfterBreak="0">
    <w:nsid w:val="52EE4C0F"/>
    <w:multiLevelType w:val="hybridMultilevel"/>
    <w:tmpl w:val="56706806"/>
    <w:lvl w:ilvl="0" w:tplc="094CE81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168E7A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062A73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53C082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238DBF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494B76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410254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6AEEF3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9164F3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4" w15:restartNumberingAfterBreak="0">
    <w:nsid w:val="5B4B13AF"/>
    <w:multiLevelType w:val="multilevel"/>
    <w:tmpl w:val="CB565D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5C5157C5"/>
    <w:multiLevelType w:val="hybridMultilevel"/>
    <w:tmpl w:val="6E5893C2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634D57D6"/>
    <w:multiLevelType w:val="hybridMultilevel"/>
    <w:tmpl w:val="FF2AAD7C"/>
    <w:lvl w:ilvl="0" w:tplc="F986515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5D29A6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2E27B4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7CC197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CAC69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81E3A7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B121CB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C8A087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1DAF61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7" w15:restartNumberingAfterBreak="0">
    <w:nsid w:val="645B4B00"/>
    <w:multiLevelType w:val="hybridMultilevel"/>
    <w:tmpl w:val="5F327EB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F671C23"/>
    <w:multiLevelType w:val="hybridMultilevel"/>
    <w:tmpl w:val="9A0C417E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77C21201"/>
    <w:multiLevelType w:val="hybridMultilevel"/>
    <w:tmpl w:val="7AB88B0A"/>
    <w:lvl w:ilvl="0" w:tplc="784A325E">
      <w:start w:val="1"/>
      <w:numFmt w:val="bullet"/>
      <w:lvlText w:val=""/>
      <w:lvlJc w:val="left"/>
      <w:pPr>
        <w:ind w:left="747" w:hanging="360"/>
      </w:pPr>
      <w:rPr>
        <w:rFonts w:ascii="Symbol" w:hAnsi="Symbol" w:hint="default"/>
      </w:rPr>
    </w:lvl>
    <w:lvl w:ilvl="1" w:tplc="87646BF0">
      <w:start w:val="1"/>
      <w:numFmt w:val="bullet"/>
      <w:lvlText w:val=""/>
      <w:lvlJc w:val="left"/>
      <w:pPr>
        <w:ind w:left="1467" w:hanging="360"/>
      </w:pPr>
      <w:rPr>
        <w:rFonts w:ascii="Symbol" w:hAnsi="Symbol" w:hint="default"/>
      </w:rPr>
    </w:lvl>
    <w:lvl w:ilvl="2" w:tplc="08090005" w:tentative="1">
      <w:start w:val="1"/>
      <w:numFmt w:val="bullet"/>
      <w:lvlText w:val=""/>
      <w:lvlJc w:val="left"/>
      <w:pPr>
        <w:ind w:left="218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0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2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4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6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8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07" w:hanging="360"/>
      </w:pPr>
      <w:rPr>
        <w:rFonts w:ascii="Wingdings" w:hAnsi="Wingdings" w:hint="default"/>
      </w:rPr>
    </w:lvl>
  </w:abstractNum>
  <w:abstractNum w:abstractNumId="40" w15:restartNumberingAfterBreak="0">
    <w:nsid w:val="78620BB8"/>
    <w:multiLevelType w:val="multilevel"/>
    <w:tmpl w:val="805E1E2E"/>
    <w:lvl w:ilvl="0">
      <w:start w:val="1"/>
      <w:numFmt w:val="decimal"/>
      <w:lvlText w:val="%1"/>
      <w:lvlJc w:val="left"/>
      <w:pPr>
        <w:ind w:left="1304" w:hanging="737"/>
      </w:pPr>
      <w:rPr>
        <w:rFonts w:ascii="Calibri" w:eastAsia="Calibri" w:hAnsi="Calibri" w:cs="Calibri" w:hint="default"/>
        <w:spacing w:val="-6"/>
        <w:w w:val="100"/>
        <w:sz w:val="36"/>
        <w:szCs w:val="36"/>
      </w:rPr>
    </w:lvl>
    <w:lvl w:ilvl="1">
      <w:start w:val="1"/>
      <w:numFmt w:val="decimal"/>
      <w:lvlText w:val="%1.%2"/>
      <w:lvlJc w:val="left"/>
      <w:pPr>
        <w:ind w:left="1554" w:hanging="737"/>
      </w:pPr>
      <w:rPr>
        <w:rFonts w:ascii="Calibri" w:eastAsia="Calibri" w:hAnsi="Calibri" w:cs="Calibri" w:hint="default"/>
        <w:spacing w:val="-1"/>
        <w:w w:val="99"/>
        <w:sz w:val="32"/>
        <w:szCs w:val="32"/>
      </w:rPr>
    </w:lvl>
    <w:lvl w:ilvl="2">
      <w:numFmt w:val="bullet"/>
      <w:lvlText w:val="•"/>
      <w:lvlJc w:val="left"/>
      <w:pPr>
        <w:ind w:left="3237" w:hanging="737"/>
      </w:pPr>
      <w:rPr>
        <w:rFonts w:hint="default"/>
      </w:rPr>
    </w:lvl>
    <w:lvl w:ilvl="3">
      <w:numFmt w:val="bullet"/>
      <w:lvlText w:val="•"/>
      <w:lvlJc w:val="left"/>
      <w:pPr>
        <w:ind w:left="4075" w:hanging="737"/>
      </w:pPr>
      <w:rPr>
        <w:rFonts w:hint="default"/>
      </w:rPr>
    </w:lvl>
    <w:lvl w:ilvl="4">
      <w:numFmt w:val="bullet"/>
      <w:lvlText w:val="•"/>
      <w:lvlJc w:val="left"/>
      <w:pPr>
        <w:ind w:left="4914" w:hanging="737"/>
      </w:pPr>
      <w:rPr>
        <w:rFonts w:hint="default"/>
      </w:rPr>
    </w:lvl>
    <w:lvl w:ilvl="5">
      <w:numFmt w:val="bullet"/>
      <w:lvlText w:val="•"/>
      <w:lvlJc w:val="left"/>
      <w:pPr>
        <w:ind w:left="5753" w:hanging="737"/>
      </w:pPr>
      <w:rPr>
        <w:rFonts w:hint="default"/>
      </w:rPr>
    </w:lvl>
    <w:lvl w:ilvl="6">
      <w:numFmt w:val="bullet"/>
      <w:lvlText w:val="•"/>
      <w:lvlJc w:val="left"/>
      <w:pPr>
        <w:ind w:left="6591" w:hanging="737"/>
      </w:pPr>
      <w:rPr>
        <w:rFonts w:hint="default"/>
      </w:rPr>
    </w:lvl>
    <w:lvl w:ilvl="7">
      <w:numFmt w:val="bullet"/>
      <w:lvlText w:val="•"/>
      <w:lvlJc w:val="left"/>
      <w:pPr>
        <w:ind w:left="7430" w:hanging="737"/>
      </w:pPr>
      <w:rPr>
        <w:rFonts w:hint="default"/>
      </w:rPr>
    </w:lvl>
    <w:lvl w:ilvl="8">
      <w:numFmt w:val="bullet"/>
      <w:lvlText w:val="•"/>
      <w:lvlJc w:val="left"/>
      <w:pPr>
        <w:ind w:left="8269" w:hanging="737"/>
      </w:pPr>
      <w:rPr>
        <w:rFonts w:hint="default"/>
      </w:rPr>
    </w:lvl>
  </w:abstractNum>
  <w:abstractNum w:abstractNumId="41" w15:restartNumberingAfterBreak="0">
    <w:nsid w:val="79381E8D"/>
    <w:multiLevelType w:val="hybridMultilevel"/>
    <w:tmpl w:val="66C8784E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4480704">
    <w:abstractNumId w:val="39"/>
  </w:num>
  <w:num w:numId="2" w16cid:durableId="643194659">
    <w:abstractNumId w:val="9"/>
  </w:num>
  <w:num w:numId="3" w16cid:durableId="83571954">
    <w:abstractNumId w:val="7"/>
  </w:num>
  <w:num w:numId="4" w16cid:durableId="1669869319">
    <w:abstractNumId w:val="6"/>
  </w:num>
  <w:num w:numId="5" w16cid:durableId="1504123314">
    <w:abstractNumId w:val="5"/>
  </w:num>
  <w:num w:numId="6" w16cid:durableId="2134903277">
    <w:abstractNumId w:val="4"/>
  </w:num>
  <w:num w:numId="7" w16cid:durableId="2143883837">
    <w:abstractNumId w:val="8"/>
  </w:num>
  <w:num w:numId="8" w16cid:durableId="1423867451">
    <w:abstractNumId w:val="3"/>
  </w:num>
  <w:num w:numId="9" w16cid:durableId="1622764681">
    <w:abstractNumId w:val="2"/>
  </w:num>
  <w:num w:numId="10" w16cid:durableId="314267051">
    <w:abstractNumId w:val="1"/>
  </w:num>
  <w:num w:numId="11" w16cid:durableId="997540524">
    <w:abstractNumId w:val="0"/>
  </w:num>
  <w:num w:numId="12" w16cid:durableId="1906646462">
    <w:abstractNumId w:val="17"/>
  </w:num>
  <w:num w:numId="13" w16cid:durableId="1238174076">
    <w:abstractNumId w:val="31"/>
  </w:num>
  <w:num w:numId="14" w16cid:durableId="308554926">
    <w:abstractNumId w:val="40"/>
  </w:num>
  <w:num w:numId="15" w16cid:durableId="1105148643">
    <w:abstractNumId w:val="15"/>
  </w:num>
  <w:num w:numId="16" w16cid:durableId="1554847836">
    <w:abstractNumId w:val="22"/>
  </w:num>
  <w:num w:numId="17" w16cid:durableId="928271554">
    <w:abstractNumId w:val="30"/>
  </w:num>
  <w:num w:numId="18" w16cid:durableId="1842742813">
    <w:abstractNumId w:val="37"/>
  </w:num>
  <w:num w:numId="19" w16cid:durableId="783890092">
    <w:abstractNumId w:val="19"/>
  </w:num>
  <w:num w:numId="20" w16cid:durableId="373359292">
    <w:abstractNumId w:val="19"/>
  </w:num>
  <w:num w:numId="21" w16cid:durableId="1112020302">
    <w:abstractNumId w:val="29"/>
  </w:num>
  <w:num w:numId="22" w16cid:durableId="384566379">
    <w:abstractNumId w:val="36"/>
  </w:num>
  <w:num w:numId="23" w16cid:durableId="1243681240">
    <w:abstractNumId w:val="26"/>
  </w:num>
  <w:num w:numId="24" w16cid:durableId="190995107">
    <w:abstractNumId w:val="21"/>
  </w:num>
  <w:num w:numId="25" w16cid:durableId="875780230">
    <w:abstractNumId w:val="10"/>
  </w:num>
  <w:num w:numId="26" w16cid:durableId="220946950">
    <w:abstractNumId w:val="18"/>
  </w:num>
  <w:num w:numId="27" w16cid:durableId="1560705507">
    <w:abstractNumId w:val="24"/>
  </w:num>
  <w:num w:numId="28" w16cid:durableId="258687161">
    <w:abstractNumId w:val="11"/>
  </w:num>
  <w:num w:numId="29" w16cid:durableId="2131120146">
    <w:abstractNumId w:val="32"/>
  </w:num>
  <w:num w:numId="30" w16cid:durableId="1767341963">
    <w:abstractNumId w:val="16"/>
  </w:num>
  <w:num w:numId="31" w16cid:durableId="1864434332">
    <w:abstractNumId w:val="33"/>
  </w:num>
  <w:num w:numId="32" w16cid:durableId="888303626">
    <w:abstractNumId w:val="12"/>
  </w:num>
  <w:num w:numId="33" w16cid:durableId="98566254">
    <w:abstractNumId w:val="20"/>
  </w:num>
  <w:num w:numId="34" w16cid:durableId="1555044151">
    <w:abstractNumId w:val="27"/>
  </w:num>
  <w:num w:numId="35" w16cid:durableId="975183890">
    <w:abstractNumId w:val="13"/>
  </w:num>
  <w:num w:numId="36" w16cid:durableId="1424300313">
    <w:abstractNumId w:val="41"/>
  </w:num>
  <w:num w:numId="37" w16cid:durableId="439765238">
    <w:abstractNumId w:val="25"/>
  </w:num>
  <w:num w:numId="38" w16cid:durableId="780760731">
    <w:abstractNumId w:val="35"/>
  </w:num>
  <w:num w:numId="39" w16cid:durableId="1142238223">
    <w:abstractNumId w:val="34"/>
  </w:num>
  <w:num w:numId="40" w16cid:durableId="1835410556">
    <w:abstractNumId w:val="14"/>
  </w:num>
  <w:num w:numId="41" w16cid:durableId="126944789">
    <w:abstractNumId w:val="28"/>
  </w:num>
  <w:num w:numId="42" w16cid:durableId="2022900593">
    <w:abstractNumId w:val="23"/>
  </w:num>
  <w:num w:numId="43" w16cid:durableId="2026664920">
    <w:abstractNumId w:val="38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attachedTemplate r:id="rId1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7QwNDA1NTY3NzMzMzJX0lEKTi0uzszPAykwNKgFAG4gVrEtAAAA"/>
  </w:docVars>
  <w:rsids>
    <w:rsidRoot w:val="00E0621B"/>
    <w:rsid w:val="00017E0F"/>
    <w:rsid w:val="000320E6"/>
    <w:rsid w:val="00037492"/>
    <w:rsid w:val="00043C8C"/>
    <w:rsid w:val="00046BA8"/>
    <w:rsid w:val="00061B61"/>
    <w:rsid w:val="000627D3"/>
    <w:rsid w:val="00063F9B"/>
    <w:rsid w:val="00065E93"/>
    <w:rsid w:val="000668C4"/>
    <w:rsid w:val="00066F40"/>
    <w:rsid w:val="000717A4"/>
    <w:rsid w:val="00083AD7"/>
    <w:rsid w:val="00095352"/>
    <w:rsid w:val="000A64CE"/>
    <w:rsid w:val="000A6F34"/>
    <w:rsid w:val="000C0F20"/>
    <w:rsid w:val="000E04F5"/>
    <w:rsid w:val="000E409C"/>
    <w:rsid w:val="000F2C50"/>
    <w:rsid w:val="000F7641"/>
    <w:rsid w:val="00163675"/>
    <w:rsid w:val="001673ED"/>
    <w:rsid w:val="001A00A7"/>
    <w:rsid w:val="001A2355"/>
    <w:rsid w:val="001B2566"/>
    <w:rsid w:val="001B5268"/>
    <w:rsid w:val="001C6959"/>
    <w:rsid w:val="001D404E"/>
    <w:rsid w:val="001F54A4"/>
    <w:rsid w:val="001F74C5"/>
    <w:rsid w:val="0020274C"/>
    <w:rsid w:val="002177D3"/>
    <w:rsid w:val="00231C11"/>
    <w:rsid w:val="00242DCE"/>
    <w:rsid w:val="00251EDC"/>
    <w:rsid w:val="002749CA"/>
    <w:rsid w:val="00275009"/>
    <w:rsid w:val="002759F1"/>
    <w:rsid w:val="00294BC4"/>
    <w:rsid w:val="002B1DC7"/>
    <w:rsid w:val="002C0A45"/>
    <w:rsid w:val="002C2B58"/>
    <w:rsid w:val="002D260B"/>
    <w:rsid w:val="002D4288"/>
    <w:rsid w:val="002D724D"/>
    <w:rsid w:val="002D7EF7"/>
    <w:rsid w:val="002E17A4"/>
    <w:rsid w:val="00302442"/>
    <w:rsid w:val="0031529C"/>
    <w:rsid w:val="003321A2"/>
    <w:rsid w:val="003416AF"/>
    <w:rsid w:val="003454CA"/>
    <w:rsid w:val="00367971"/>
    <w:rsid w:val="00367CFA"/>
    <w:rsid w:val="0037384A"/>
    <w:rsid w:val="003748BC"/>
    <w:rsid w:val="003824F6"/>
    <w:rsid w:val="00384F58"/>
    <w:rsid w:val="00393C1E"/>
    <w:rsid w:val="003C14BC"/>
    <w:rsid w:val="003F2373"/>
    <w:rsid w:val="00407D91"/>
    <w:rsid w:val="00411537"/>
    <w:rsid w:val="00433CE7"/>
    <w:rsid w:val="004402E1"/>
    <w:rsid w:val="004424B3"/>
    <w:rsid w:val="00461180"/>
    <w:rsid w:val="004717B9"/>
    <w:rsid w:val="00493414"/>
    <w:rsid w:val="004C5BA8"/>
    <w:rsid w:val="004D38AD"/>
    <w:rsid w:val="004E08A8"/>
    <w:rsid w:val="004E19E1"/>
    <w:rsid w:val="004E4B77"/>
    <w:rsid w:val="004E67B1"/>
    <w:rsid w:val="00511364"/>
    <w:rsid w:val="005314E9"/>
    <w:rsid w:val="00531C4E"/>
    <w:rsid w:val="00564222"/>
    <w:rsid w:val="00566147"/>
    <w:rsid w:val="00567AB0"/>
    <w:rsid w:val="0058058A"/>
    <w:rsid w:val="00593185"/>
    <w:rsid w:val="005A48CB"/>
    <w:rsid w:val="005A58DB"/>
    <w:rsid w:val="005B5A94"/>
    <w:rsid w:val="005D0B82"/>
    <w:rsid w:val="005E4A84"/>
    <w:rsid w:val="005F1B36"/>
    <w:rsid w:val="005F453A"/>
    <w:rsid w:val="005F6D63"/>
    <w:rsid w:val="0062013E"/>
    <w:rsid w:val="00624DCE"/>
    <w:rsid w:val="00647EE8"/>
    <w:rsid w:val="00652492"/>
    <w:rsid w:val="00653E08"/>
    <w:rsid w:val="006805C0"/>
    <w:rsid w:val="006813CC"/>
    <w:rsid w:val="006824A1"/>
    <w:rsid w:val="006920C7"/>
    <w:rsid w:val="0069239E"/>
    <w:rsid w:val="00695D8D"/>
    <w:rsid w:val="00695EFE"/>
    <w:rsid w:val="006B3165"/>
    <w:rsid w:val="006C71BB"/>
    <w:rsid w:val="006E0630"/>
    <w:rsid w:val="006E7B26"/>
    <w:rsid w:val="007154A7"/>
    <w:rsid w:val="00715775"/>
    <w:rsid w:val="00796523"/>
    <w:rsid w:val="00796886"/>
    <w:rsid w:val="007A04B4"/>
    <w:rsid w:val="007A0EB5"/>
    <w:rsid w:val="007A78C4"/>
    <w:rsid w:val="007B1F8C"/>
    <w:rsid w:val="007B31DF"/>
    <w:rsid w:val="007B3777"/>
    <w:rsid w:val="007B738F"/>
    <w:rsid w:val="007D062A"/>
    <w:rsid w:val="007D5E1F"/>
    <w:rsid w:val="007D644A"/>
    <w:rsid w:val="007F1EEB"/>
    <w:rsid w:val="00807500"/>
    <w:rsid w:val="00822A4D"/>
    <w:rsid w:val="00825AB9"/>
    <w:rsid w:val="0082661E"/>
    <w:rsid w:val="00833019"/>
    <w:rsid w:val="00835461"/>
    <w:rsid w:val="00842676"/>
    <w:rsid w:val="0084768A"/>
    <w:rsid w:val="008524B5"/>
    <w:rsid w:val="00852613"/>
    <w:rsid w:val="00866595"/>
    <w:rsid w:val="00870864"/>
    <w:rsid w:val="00874C92"/>
    <w:rsid w:val="00877428"/>
    <w:rsid w:val="008800AE"/>
    <w:rsid w:val="008826E2"/>
    <w:rsid w:val="0088338E"/>
    <w:rsid w:val="008953E3"/>
    <w:rsid w:val="008A0374"/>
    <w:rsid w:val="008A5D46"/>
    <w:rsid w:val="008C310A"/>
    <w:rsid w:val="008C7C79"/>
    <w:rsid w:val="008E2431"/>
    <w:rsid w:val="008F5BD7"/>
    <w:rsid w:val="008F7897"/>
    <w:rsid w:val="0090106D"/>
    <w:rsid w:val="00911A23"/>
    <w:rsid w:val="00945B57"/>
    <w:rsid w:val="00950325"/>
    <w:rsid w:val="00950D00"/>
    <w:rsid w:val="009522D5"/>
    <w:rsid w:val="009556CA"/>
    <w:rsid w:val="00990122"/>
    <w:rsid w:val="009A0083"/>
    <w:rsid w:val="009A3790"/>
    <w:rsid w:val="009A4273"/>
    <w:rsid w:val="009A76C4"/>
    <w:rsid w:val="009B3FF8"/>
    <w:rsid w:val="009D7A01"/>
    <w:rsid w:val="009E0142"/>
    <w:rsid w:val="009E5D49"/>
    <w:rsid w:val="009F2A16"/>
    <w:rsid w:val="009F5BB1"/>
    <w:rsid w:val="00A127C3"/>
    <w:rsid w:val="00A2409C"/>
    <w:rsid w:val="00A636B8"/>
    <w:rsid w:val="00A65B0A"/>
    <w:rsid w:val="00A82405"/>
    <w:rsid w:val="00A838C5"/>
    <w:rsid w:val="00A84AEC"/>
    <w:rsid w:val="00AA07B6"/>
    <w:rsid w:val="00AA58C0"/>
    <w:rsid w:val="00AB0673"/>
    <w:rsid w:val="00AB1993"/>
    <w:rsid w:val="00AB31E6"/>
    <w:rsid w:val="00AC5E29"/>
    <w:rsid w:val="00AC63A0"/>
    <w:rsid w:val="00AD5277"/>
    <w:rsid w:val="00AE28C3"/>
    <w:rsid w:val="00B07547"/>
    <w:rsid w:val="00B2092E"/>
    <w:rsid w:val="00B242BB"/>
    <w:rsid w:val="00B24397"/>
    <w:rsid w:val="00B321F1"/>
    <w:rsid w:val="00B43ECB"/>
    <w:rsid w:val="00B62D48"/>
    <w:rsid w:val="00B70ABD"/>
    <w:rsid w:val="00B7577C"/>
    <w:rsid w:val="00B9585F"/>
    <w:rsid w:val="00B96DB8"/>
    <w:rsid w:val="00BC06D5"/>
    <w:rsid w:val="00BC47CA"/>
    <w:rsid w:val="00BE596A"/>
    <w:rsid w:val="00BF4935"/>
    <w:rsid w:val="00C03AE4"/>
    <w:rsid w:val="00C046AE"/>
    <w:rsid w:val="00C22B9E"/>
    <w:rsid w:val="00C32F06"/>
    <w:rsid w:val="00C406F7"/>
    <w:rsid w:val="00C447CE"/>
    <w:rsid w:val="00C65D3F"/>
    <w:rsid w:val="00C70A07"/>
    <w:rsid w:val="00C7295C"/>
    <w:rsid w:val="00C918F8"/>
    <w:rsid w:val="00C91A55"/>
    <w:rsid w:val="00CB5A5E"/>
    <w:rsid w:val="00CC164F"/>
    <w:rsid w:val="00CC1E24"/>
    <w:rsid w:val="00CC6ED4"/>
    <w:rsid w:val="00CE1CE0"/>
    <w:rsid w:val="00CE3CDE"/>
    <w:rsid w:val="00CF0696"/>
    <w:rsid w:val="00CF224A"/>
    <w:rsid w:val="00CF3E20"/>
    <w:rsid w:val="00CF40AE"/>
    <w:rsid w:val="00CF4E98"/>
    <w:rsid w:val="00D01B48"/>
    <w:rsid w:val="00D12338"/>
    <w:rsid w:val="00D13140"/>
    <w:rsid w:val="00D15C2E"/>
    <w:rsid w:val="00D23952"/>
    <w:rsid w:val="00D244F8"/>
    <w:rsid w:val="00D2465E"/>
    <w:rsid w:val="00D57150"/>
    <w:rsid w:val="00D60CF1"/>
    <w:rsid w:val="00D842AE"/>
    <w:rsid w:val="00D95B50"/>
    <w:rsid w:val="00D96AE8"/>
    <w:rsid w:val="00DA1565"/>
    <w:rsid w:val="00DB5BC0"/>
    <w:rsid w:val="00DB65D2"/>
    <w:rsid w:val="00DC492E"/>
    <w:rsid w:val="00DE33DC"/>
    <w:rsid w:val="00DE6F9A"/>
    <w:rsid w:val="00DE72E6"/>
    <w:rsid w:val="00DF462F"/>
    <w:rsid w:val="00E060E6"/>
    <w:rsid w:val="00E0621B"/>
    <w:rsid w:val="00E1056D"/>
    <w:rsid w:val="00E433A6"/>
    <w:rsid w:val="00E47075"/>
    <w:rsid w:val="00E70DAC"/>
    <w:rsid w:val="00E81A12"/>
    <w:rsid w:val="00E8360D"/>
    <w:rsid w:val="00E96F54"/>
    <w:rsid w:val="00EA0DE9"/>
    <w:rsid w:val="00EB0B6F"/>
    <w:rsid w:val="00EB3347"/>
    <w:rsid w:val="00EC35CA"/>
    <w:rsid w:val="00EC686B"/>
    <w:rsid w:val="00EC6C2F"/>
    <w:rsid w:val="00ED23F9"/>
    <w:rsid w:val="00EF5515"/>
    <w:rsid w:val="00F01DC7"/>
    <w:rsid w:val="00F10DB4"/>
    <w:rsid w:val="00F229DF"/>
    <w:rsid w:val="00F3621D"/>
    <w:rsid w:val="00F42CDC"/>
    <w:rsid w:val="00F61CA9"/>
    <w:rsid w:val="00F6592D"/>
    <w:rsid w:val="00F66A09"/>
    <w:rsid w:val="00F93ED4"/>
    <w:rsid w:val="00FA2048"/>
    <w:rsid w:val="00FA29BA"/>
    <w:rsid w:val="00FC0358"/>
    <w:rsid w:val="00FC342B"/>
    <w:rsid w:val="00FD0E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8993556"/>
  <w15:docId w15:val="{4885ADA5-9971-4AF0-A1CA-8C158E7308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Times New Roman"/>
        <w:lang w:val="en-GB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/>
    <w:lsdException w:name="heading 5" w:semiHidden="1" w:uiPriority="0" w:unhideWhenUsed="1"/>
    <w:lsdException w:name="heading 6" w:semiHidden="1" w:uiPriority="0" w:unhideWhenUsed="1"/>
    <w:lsdException w:name="heading 7" w:semiHidden="1" w:uiPriority="0" w:unhideWhenUsed="1"/>
    <w:lsdException w:name="heading 8" w:semiHidden="1" w:uiPriority="0" w:unhideWhenUsed="1"/>
    <w:lsdException w:name="heading 9" w:semiHidden="1" w:uiPriority="0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iPriority="0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iPriority="0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iPriority="0" w:unhideWhenUsed="1"/>
    <w:lsdException w:name="Strong" w:uiPriority="0"/>
    <w:lsdException w:name="Emphasis" w:uiPriority="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iPriority="0" w:unhideWhenUsed="1"/>
    <w:lsdException w:name="Outline List 1" w:semiHidden="1" w:unhideWhenUsed="1"/>
    <w:lsdException w:name="Outline List 2" w:semiHidden="1" w:uiPriority="0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0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34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Footer text"/>
    <w:rsid w:val="00AB0673"/>
    <w:pPr>
      <w:widowControl w:val="0"/>
      <w:autoSpaceDE w:val="0"/>
      <w:autoSpaceDN w:val="0"/>
    </w:pPr>
    <w:rPr>
      <w:rFonts w:ascii="Montserrat" w:eastAsia="Montserrat" w:hAnsi="Montserrat" w:cs="Montserrat"/>
      <w:color w:val="1F3156"/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"/>
    <w:qFormat/>
    <w:rsid w:val="00A84AEC"/>
    <w:pPr>
      <w:keepNext/>
      <w:keepLines/>
      <w:numPr>
        <w:numId w:val="17"/>
      </w:numPr>
      <w:spacing w:before="240"/>
      <w:outlineLvl w:val="0"/>
    </w:pPr>
    <w:rPr>
      <w:rFonts w:ascii="Montserrat SemiBold" w:eastAsia="Times New Roman" w:hAnsi="Montserrat SemiBold" w:cs="Times New Roman"/>
      <w:bCs/>
      <w:sz w:val="36"/>
      <w:szCs w:val="32"/>
    </w:rPr>
  </w:style>
  <w:style w:type="paragraph" w:styleId="Heading2">
    <w:name w:val="heading 2"/>
    <w:basedOn w:val="Normal"/>
    <w:next w:val="Normal"/>
    <w:link w:val="Heading2Char"/>
    <w:qFormat/>
    <w:rsid w:val="00F66A09"/>
    <w:pPr>
      <w:keepNext/>
      <w:widowControl/>
      <w:numPr>
        <w:ilvl w:val="1"/>
        <w:numId w:val="16"/>
      </w:numPr>
      <w:autoSpaceDE/>
      <w:autoSpaceDN/>
      <w:spacing w:before="240" w:after="60"/>
      <w:outlineLvl w:val="1"/>
    </w:pPr>
    <w:rPr>
      <w:rFonts w:ascii="Montserrat SemiBold" w:eastAsia="Times New Roman" w:hAnsi="Montserrat SemiBold" w:cs="Arial"/>
      <w:bCs/>
      <w:iCs/>
      <w:color w:val="auto"/>
      <w:sz w:val="32"/>
      <w:szCs w:val="28"/>
      <w:lang w:eastAsia="en-GB"/>
    </w:rPr>
  </w:style>
  <w:style w:type="paragraph" w:styleId="Heading3">
    <w:name w:val="heading 3"/>
    <w:basedOn w:val="Normal"/>
    <w:next w:val="Normal"/>
    <w:link w:val="Heading3Char"/>
    <w:qFormat/>
    <w:rsid w:val="008F7897"/>
    <w:pPr>
      <w:keepNext/>
      <w:widowControl/>
      <w:numPr>
        <w:ilvl w:val="2"/>
        <w:numId w:val="16"/>
      </w:numPr>
      <w:autoSpaceDE/>
      <w:autoSpaceDN/>
      <w:spacing w:before="240" w:after="60"/>
      <w:outlineLvl w:val="2"/>
    </w:pPr>
    <w:rPr>
      <w:rFonts w:eastAsia="Times New Roman" w:cs="Arial"/>
      <w:bCs/>
      <w:color w:val="auto"/>
      <w:szCs w:val="26"/>
      <w:lang w:eastAsia="en-GB"/>
    </w:rPr>
  </w:style>
  <w:style w:type="paragraph" w:styleId="Heading4">
    <w:name w:val="heading 4"/>
    <w:aliases w:val="Numbered - 4,Te,(i),Level 2 - a,Sub-Minor,Su,MPS Standard Sub- Sub-Sub Heading,PA Micro Section,n,h4,h4 sub sub heading,D Sub-Sub/Plain,Level 2 - (a),GPH Heading 4,Schedules,Second Level Heading HM,Subhead C,H4,dash,Project table,Propos"/>
    <w:basedOn w:val="Normal"/>
    <w:next w:val="Normal"/>
    <w:link w:val="Heading4Char"/>
    <w:rsid w:val="00BC47CA"/>
    <w:pPr>
      <w:keepNext/>
      <w:widowControl/>
      <w:autoSpaceDE/>
      <w:autoSpaceDN/>
      <w:spacing w:before="240" w:after="60"/>
      <w:outlineLvl w:val="3"/>
    </w:pPr>
    <w:rPr>
      <w:rFonts w:ascii="Times New Roman" w:eastAsia="Times New Roman" w:hAnsi="Times New Roman" w:cs="Times New Roman"/>
      <w:b/>
      <w:bCs/>
      <w:sz w:val="28"/>
      <w:szCs w:val="28"/>
      <w:lang w:eastAsia="en-GB"/>
    </w:rPr>
  </w:style>
  <w:style w:type="paragraph" w:styleId="Heading5">
    <w:name w:val="heading 5"/>
    <w:aliases w:val="Heading 5(unused),Level 3 - (i),Third Level Heading,h5,Response Type,Response Type1,Response Type2,Response Type3,Response Type4,Response Type5,Response Type6,Response Type7,Appendix A to X,Heading 5   Appendix A to X,H5,Subheading,l5"/>
    <w:basedOn w:val="Normal"/>
    <w:next w:val="Normal"/>
    <w:link w:val="Heading5Char"/>
    <w:rsid w:val="00BC47CA"/>
    <w:pPr>
      <w:widowControl/>
      <w:pBdr>
        <w:bottom w:val="single" w:sz="6" w:space="1" w:color="4F81BD"/>
      </w:pBdr>
      <w:tabs>
        <w:tab w:val="num" w:pos="1008"/>
      </w:tabs>
      <w:autoSpaceDE/>
      <w:autoSpaceDN/>
      <w:spacing w:before="300" w:line="276" w:lineRule="auto"/>
      <w:ind w:left="1008" w:hanging="1008"/>
      <w:outlineLvl w:val="4"/>
    </w:pPr>
    <w:rPr>
      <w:rFonts w:ascii="Calibri" w:eastAsia="Times New Roman" w:hAnsi="Calibri" w:cs="Times New Roman"/>
      <w:caps/>
      <w:color w:val="365F91"/>
      <w:spacing w:val="10"/>
    </w:rPr>
  </w:style>
  <w:style w:type="paragraph" w:styleId="Heading6">
    <w:name w:val="heading 6"/>
    <w:aliases w:val="Heading 6 (Do Not Use),Heading 6(unused),Legal Level 1.,L1 PIP,Heading 6  Appendix Y &amp; Z,Lev 6,H6 DO NOT USE,Bullet list,PA Appendix,H6,H61,PR14"/>
    <w:basedOn w:val="Normal"/>
    <w:next w:val="Normal"/>
    <w:link w:val="Heading6Char"/>
    <w:rsid w:val="00BC47CA"/>
    <w:pPr>
      <w:widowControl/>
      <w:pBdr>
        <w:bottom w:val="dotted" w:sz="6" w:space="1" w:color="4F81BD"/>
      </w:pBdr>
      <w:tabs>
        <w:tab w:val="num" w:pos="1152"/>
      </w:tabs>
      <w:autoSpaceDE/>
      <w:autoSpaceDN/>
      <w:spacing w:before="300" w:line="276" w:lineRule="auto"/>
      <w:ind w:left="1152" w:hanging="1152"/>
      <w:outlineLvl w:val="5"/>
    </w:pPr>
    <w:rPr>
      <w:rFonts w:ascii="Calibri" w:eastAsia="Times New Roman" w:hAnsi="Calibri" w:cs="Times New Roman"/>
      <w:caps/>
      <w:color w:val="365F91"/>
      <w:spacing w:val="10"/>
    </w:rPr>
  </w:style>
  <w:style w:type="paragraph" w:styleId="Heading7">
    <w:name w:val="heading 7"/>
    <w:aliases w:val="Heading 7 (Do Not Use),Heading 7(unused),Legal Level 1.1.,L2 PIP,Lev 7,H7DO NOT USE,PA Appendix Major"/>
    <w:basedOn w:val="Normal"/>
    <w:next w:val="Normal"/>
    <w:link w:val="Heading7Char"/>
    <w:rsid w:val="00BC47CA"/>
    <w:pPr>
      <w:widowControl/>
      <w:tabs>
        <w:tab w:val="num" w:pos="1296"/>
      </w:tabs>
      <w:autoSpaceDE/>
      <w:autoSpaceDN/>
      <w:spacing w:before="300" w:line="276" w:lineRule="auto"/>
      <w:ind w:left="1296" w:hanging="1296"/>
      <w:outlineLvl w:val="6"/>
    </w:pPr>
    <w:rPr>
      <w:rFonts w:ascii="Calibri" w:eastAsia="Times New Roman" w:hAnsi="Calibri" w:cs="Times New Roman"/>
      <w:caps/>
      <w:color w:val="365F91"/>
      <w:spacing w:val="10"/>
    </w:rPr>
  </w:style>
  <w:style w:type="paragraph" w:styleId="Heading8">
    <w:name w:val="heading 8"/>
    <w:aliases w:val="Heading 8 (Do Not Use),Legal Level 1.1.1.,Lev 8,h8 DO NOT USE,PA Appendix Minor"/>
    <w:basedOn w:val="Normal"/>
    <w:next w:val="Normal"/>
    <w:link w:val="Heading8Char"/>
    <w:rsid w:val="00BC47CA"/>
    <w:pPr>
      <w:widowControl/>
      <w:autoSpaceDE/>
      <w:autoSpaceDN/>
      <w:spacing w:before="240" w:after="60"/>
      <w:outlineLvl w:val="7"/>
    </w:pPr>
    <w:rPr>
      <w:rFonts w:ascii="Times New Roman" w:eastAsia="Times New Roman" w:hAnsi="Times New Roman" w:cs="Times New Roman"/>
      <w:i/>
      <w:iCs/>
      <w:sz w:val="24"/>
      <w:szCs w:val="24"/>
      <w:lang w:eastAsia="en-GB"/>
    </w:rPr>
  </w:style>
  <w:style w:type="paragraph" w:styleId="Heading9">
    <w:name w:val="heading 9"/>
    <w:aliases w:val="Heading 9 (Do Not Use),Heading 9 (defunct),Legal Level 1.1.1.1.,Lev 9,h9 DO NOT USE,App Heading,Titre 10,App1"/>
    <w:basedOn w:val="Normal"/>
    <w:next w:val="Normal"/>
    <w:link w:val="Heading9Char"/>
    <w:rsid w:val="00BC47CA"/>
    <w:pPr>
      <w:widowControl/>
      <w:tabs>
        <w:tab w:val="num" w:pos="1584"/>
      </w:tabs>
      <w:autoSpaceDE/>
      <w:autoSpaceDN/>
      <w:spacing w:before="300" w:line="276" w:lineRule="auto"/>
      <w:ind w:left="1584" w:hanging="1584"/>
      <w:outlineLvl w:val="8"/>
    </w:pPr>
    <w:rPr>
      <w:rFonts w:ascii="Calibri" w:eastAsia="Times New Roman" w:hAnsi="Calibri" w:cs="Times New Roman"/>
      <w:i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rsid w:val="00F66A09"/>
    <w:rPr>
      <w:b/>
      <w:iCs/>
      <w:color w:val="000000"/>
    </w:rPr>
  </w:style>
  <w:style w:type="character" w:styleId="Hyperlink">
    <w:name w:val="Hyperlink"/>
    <w:uiPriority w:val="99"/>
    <w:unhideWhenUsed/>
    <w:qFormat/>
    <w:rsid w:val="00F66A09"/>
    <w:rPr>
      <w:u w:val="single"/>
    </w:rPr>
  </w:style>
  <w:style w:type="character" w:styleId="UnresolvedMention">
    <w:name w:val="Unresolved Mention"/>
    <w:uiPriority w:val="99"/>
    <w:semiHidden/>
    <w:unhideWhenUsed/>
    <w:rsid w:val="006824A1"/>
    <w:rPr>
      <w:color w:val="605E5C"/>
      <w:shd w:val="clear" w:color="auto" w:fill="E1DFDD"/>
    </w:rPr>
  </w:style>
  <w:style w:type="character" w:customStyle="1" w:styleId="Heading1Char">
    <w:name w:val="Heading 1 Char"/>
    <w:link w:val="Heading1"/>
    <w:rsid w:val="00A84AEC"/>
    <w:rPr>
      <w:rFonts w:ascii="Montserrat SemiBold" w:eastAsia="Times New Roman" w:hAnsi="Montserrat SemiBold" w:cs="Times New Roman"/>
      <w:bCs/>
      <w:color w:val="1F3156"/>
      <w:sz w:val="36"/>
      <w:szCs w:val="32"/>
      <w:lang w:val="en-GB"/>
    </w:rPr>
  </w:style>
  <w:style w:type="character" w:styleId="CommentReference">
    <w:name w:val="annotation reference"/>
    <w:semiHidden/>
    <w:rsid w:val="00D244F8"/>
    <w:rPr>
      <w:rFonts w:cs="Times New Roman"/>
      <w:sz w:val="16"/>
    </w:rPr>
  </w:style>
  <w:style w:type="character" w:customStyle="1" w:styleId="Heading2Char">
    <w:name w:val="Heading 2 Char"/>
    <w:link w:val="Heading2"/>
    <w:rsid w:val="00F66A09"/>
    <w:rPr>
      <w:rFonts w:ascii="Montserrat SemiBold" w:eastAsia="Times New Roman" w:hAnsi="Montserrat SemiBold" w:cs="Arial"/>
      <w:bCs/>
      <w:iCs/>
      <w:sz w:val="32"/>
      <w:szCs w:val="28"/>
      <w:lang w:val="en-GB" w:eastAsia="en-GB"/>
    </w:rPr>
  </w:style>
  <w:style w:type="character" w:customStyle="1" w:styleId="Heading3Char">
    <w:name w:val="Heading 3 Char"/>
    <w:link w:val="Heading3"/>
    <w:rsid w:val="008F7897"/>
    <w:rPr>
      <w:rFonts w:ascii="Montserrat" w:eastAsia="Times New Roman" w:hAnsi="Montserrat" w:cs="Arial"/>
      <w:bCs/>
      <w:szCs w:val="26"/>
      <w:lang w:val="en-GB" w:eastAsia="en-GB"/>
    </w:rPr>
  </w:style>
  <w:style w:type="character" w:customStyle="1" w:styleId="Heading4Char">
    <w:name w:val="Heading 4 Char"/>
    <w:aliases w:val="Numbered - 4 Char,Te Char,(i) Char,Level 2 - a Char,Sub-Minor Char,Su Char,MPS Standard Sub- Sub-Sub Heading Char,PA Micro Section Char,n Char,h4 Char,h4 sub sub heading Char,D Sub-Sub/Plain Char,Level 2 - (a) Char,GPH Heading 4 Char"/>
    <w:link w:val="Heading4"/>
    <w:rsid w:val="00BC47CA"/>
    <w:rPr>
      <w:rFonts w:ascii="Times New Roman" w:eastAsia="Times New Roman" w:hAnsi="Times New Roman" w:cs="Times New Roman"/>
      <w:b/>
      <w:bCs/>
      <w:sz w:val="28"/>
      <w:szCs w:val="28"/>
      <w:lang w:val="en-GB" w:eastAsia="en-GB"/>
    </w:rPr>
  </w:style>
  <w:style w:type="character" w:customStyle="1" w:styleId="Heading5Char">
    <w:name w:val="Heading 5 Char"/>
    <w:aliases w:val="Heading 5(unused) Char,Level 3 - (i) Char,Third Level Heading Char,h5 Char,Response Type Char,Response Type1 Char,Response Type2 Char,Response Type3 Char,Response Type4 Char,Response Type5 Char,Response Type6 Char,Response Type7 Char"/>
    <w:link w:val="Heading5"/>
    <w:rsid w:val="00BC47CA"/>
    <w:rPr>
      <w:rFonts w:ascii="Calibri" w:eastAsia="Times New Roman" w:hAnsi="Calibri" w:cs="Times New Roman"/>
      <w:caps/>
      <w:color w:val="365F91"/>
      <w:spacing w:val="10"/>
      <w:lang w:val="en-GB"/>
    </w:rPr>
  </w:style>
  <w:style w:type="character" w:customStyle="1" w:styleId="Heading6Char">
    <w:name w:val="Heading 6 Char"/>
    <w:aliases w:val="Heading 6 (Do Not Use) Char,Heading 6(unused) Char,Legal Level 1. Char,L1 PIP Char,Heading 6  Appendix Y &amp; Z Char,Lev 6 Char,H6 DO NOT USE Char,Bullet list Char,PA Appendix Char,H6 Char,H61 Char,PR14 Char"/>
    <w:link w:val="Heading6"/>
    <w:rsid w:val="00BC47CA"/>
    <w:rPr>
      <w:rFonts w:ascii="Calibri" w:eastAsia="Times New Roman" w:hAnsi="Calibri" w:cs="Times New Roman"/>
      <w:caps/>
      <w:color w:val="365F91"/>
      <w:spacing w:val="10"/>
      <w:lang w:val="en-GB"/>
    </w:rPr>
  </w:style>
  <w:style w:type="character" w:customStyle="1" w:styleId="Heading7Char">
    <w:name w:val="Heading 7 Char"/>
    <w:aliases w:val="Heading 7 (Do Not Use) Char,Heading 7(unused) Char,Legal Level 1.1. Char,L2 PIP Char,Lev 7 Char,H7DO NOT USE Char,PA Appendix Major Char"/>
    <w:link w:val="Heading7"/>
    <w:rsid w:val="00BC47CA"/>
    <w:rPr>
      <w:rFonts w:ascii="Calibri" w:eastAsia="Times New Roman" w:hAnsi="Calibri" w:cs="Times New Roman"/>
      <w:caps/>
      <w:color w:val="365F91"/>
      <w:spacing w:val="10"/>
      <w:lang w:val="en-GB"/>
    </w:rPr>
  </w:style>
  <w:style w:type="character" w:customStyle="1" w:styleId="Heading8Char">
    <w:name w:val="Heading 8 Char"/>
    <w:aliases w:val="Heading 8 (Do Not Use) Char,Legal Level 1.1.1. Char,Lev 8 Char,h8 DO NOT USE Char,PA Appendix Minor Char"/>
    <w:link w:val="Heading8"/>
    <w:rsid w:val="00BC47CA"/>
    <w:rPr>
      <w:rFonts w:ascii="Times New Roman" w:eastAsia="Times New Roman" w:hAnsi="Times New Roman" w:cs="Times New Roman"/>
      <w:i/>
      <w:iCs/>
      <w:sz w:val="24"/>
      <w:szCs w:val="24"/>
      <w:lang w:val="en-GB" w:eastAsia="en-GB"/>
    </w:rPr>
  </w:style>
  <w:style w:type="character" w:customStyle="1" w:styleId="Heading9Char">
    <w:name w:val="Heading 9 Char"/>
    <w:aliases w:val="Heading 9 (Do Not Use) Char,Heading 9 (defunct) Char,Legal Level 1.1.1.1. Char,Lev 9 Char,h9 DO NOT USE Char,App Heading Char,Titre 10 Char,App1 Char"/>
    <w:link w:val="Heading9"/>
    <w:rsid w:val="00BC47CA"/>
    <w:rPr>
      <w:rFonts w:ascii="Calibri" w:eastAsia="Times New Roman" w:hAnsi="Calibri" w:cs="Times New Roman"/>
      <w:i/>
      <w:caps/>
      <w:spacing w:val="10"/>
      <w:sz w:val="18"/>
      <w:szCs w:val="18"/>
      <w:lang w:val="en-GB"/>
    </w:rPr>
  </w:style>
  <w:style w:type="paragraph" w:styleId="CommentSubject">
    <w:name w:val="annotation subject"/>
    <w:basedOn w:val="Normal"/>
    <w:next w:val="Normal"/>
    <w:link w:val="CommentSubjectChar"/>
    <w:semiHidden/>
    <w:rsid w:val="00B7577C"/>
    <w:pPr>
      <w:widowControl/>
      <w:autoSpaceDE/>
      <w:autoSpaceDN/>
    </w:pPr>
    <w:rPr>
      <w:rFonts w:ascii="Arial" w:eastAsia="Times New Roman" w:hAnsi="Arial" w:cs="Times New Roman"/>
      <w:b/>
      <w:bCs/>
      <w:sz w:val="20"/>
      <w:szCs w:val="20"/>
      <w:lang w:eastAsia="en-GB"/>
    </w:rPr>
  </w:style>
  <w:style w:type="character" w:customStyle="1" w:styleId="CommentSubjectChar">
    <w:name w:val="Comment Subject Char"/>
    <w:link w:val="CommentSubject"/>
    <w:semiHidden/>
    <w:rsid w:val="00B7577C"/>
    <w:rPr>
      <w:rFonts w:ascii="Arial" w:eastAsia="Times New Roman" w:hAnsi="Arial" w:cs="Times New Roman"/>
      <w:b/>
      <w:bCs/>
      <w:sz w:val="20"/>
      <w:szCs w:val="20"/>
      <w:lang w:val="en-GB" w:eastAsia="en-GB"/>
    </w:rPr>
  </w:style>
  <w:style w:type="paragraph" w:styleId="FootnoteText">
    <w:name w:val="footnote text"/>
    <w:basedOn w:val="Normal"/>
    <w:link w:val="FootnoteTextChar"/>
    <w:semiHidden/>
    <w:rsid w:val="00BC47CA"/>
    <w:pPr>
      <w:widowControl/>
      <w:autoSpaceDE/>
      <w:autoSpaceDN/>
    </w:pPr>
    <w:rPr>
      <w:rFonts w:ascii="Arial" w:eastAsia="Times New Roman" w:hAnsi="Arial" w:cs="Times New Roman"/>
      <w:sz w:val="20"/>
      <w:szCs w:val="20"/>
      <w:lang w:eastAsia="en-GB"/>
    </w:rPr>
  </w:style>
  <w:style w:type="character" w:customStyle="1" w:styleId="FootnoteTextChar">
    <w:name w:val="Footnote Text Char"/>
    <w:link w:val="FootnoteText"/>
    <w:semiHidden/>
    <w:rsid w:val="00BC47CA"/>
    <w:rPr>
      <w:rFonts w:ascii="Arial" w:eastAsia="Times New Roman" w:hAnsi="Arial" w:cs="Times New Roman"/>
      <w:sz w:val="20"/>
      <w:szCs w:val="20"/>
      <w:lang w:val="en-GB" w:eastAsia="en-GB"/>
    </w:rPr>
  </w:style>
  <w:style w:type="character" w:styleId="FootnoteReference">
    <w:name w:val="footnote reference"/>
    <w:semiHidden/>
    <w:rsid w:val="00BC47CA"/>
    <w:rPr>
      <w:rFonts w:cs="Times New Roman"/>
      <w:vertAlign w:val="superscript"/>
    </w:rPr>
  </w:style>
  <w:style w:type="paragraph" w:customStyle="1" w:styleId="listparagraph">
    <w:name w:val="listparagraph"/>
    <w:basedOn w:val="Normal"/>
    <w:locked/>
    <w:rsid w:val="00BC47CA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customStyle="1" w:styleId="FooterChar1">
    <w:name w:val="Footer Char1"/>
    <w:locked/>
    <w:rsid w:val="00BC47CA"/>
    <w:rPr>
      <w:rFonts w:ascii="Arial" w:hAnsi="Arial"/>
      <w:sz w:val="24"/>
      <w:lang w:val="en-GB" w:eastAsia="en-GB"/>
    </w:rPr>
  </w:style>
  <w:style w:type="paragraph" w:customStyle="1" w:styleId="Default">
    <w:name w:val="Default"/>
    <w:locked/>
    <w:rsid w:val="00B7577C"/>
    <w:pPr>
      <w:autoSpaceDE w:val="0"/>
      <w:autoSpaceDN w:val="0"/>
      <w:adjustRightInd w:val="0"/>
      <w:spacing w:before="200" w:after="200" w:line="276" w:lineRule="auto"/>
    </w:pPr>
    <w:rPr>
      <w:rFonts w:ascii="Montserrat" w:eastAsia="Times New Roman" w:hAnsi="Montserrat"/>
      <w:color w:val="000000"/>
      <w:sz w:val="22"/>
      <w:szCs w:val="22"/>
    </w:rPr>
  </w:style>
  <w:style w:type="numbering" w:customStyle="1" w:styleId="NoList1">
    <w:name w:val="No List1"/>
    <w:next w:val="NoList"/>
    <w:semiHidden/>
    <w:rsid w:val="00BC47CA"/>
  </w:style>
  <w:style w:type="paragraph" w:styleId="TOAHeading">
    <w:name w:val="toa heading"/>
    <w:basedOn w:val="Normal"/>
    <w:next w:val="Normal"/>
    <w:rsid w:val="00BC47CA"/>
    <w:pPr>
      <w:widowControl/>
      <w:tabs>
        <w:tab w:val="right" w:pos="9360"/>
      </w:tabs>
      <w:suppressAutoHyphens/>
      <w:autoSpaceDE/>
      <w:autoSpaceDN/>
    </w:pPr>
    <w:rPr>
      <w:rFonts w:ascii="Courier New" w:eastAsia="Times New Roman" w:hAnsi="Courier New" w:cs="Arial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BC47CA"/>
    <w:pPr>
      <w:widowControl/>
      <w:autoSpaceDE/>
      <w:autoSpaceDN/>
      <w:spacing w:before="480" w:line="276" w:lineRule="auto"/>
      <w:outlineLvl w:val="9"/>
    </w:pPr>
    <w:rPr>
      <w:rFonts w:ascii="Cambria" w:eastAsia="MS Gothic" w:hAnsi="Cambria"/>
      <w:bCs w:val="0"/>
      <w:color w:val="365F91"/>
      <w:sz w:val="28"/>
      <w:szCs w:val="28"/>
      <w:lang w:val="en-US" w:eastAsia="ja-JP"/>
    </w:rPr>
  </w:style>
  <w:style w:type="character" w:customStyle="1" w:styleId="ColorfulList-Accent1Char">
    <w:name w:val="Colorful List - Accent 1 Char"/>
    <w:link w:val="ColorfulList-Accent1"/>
    <w:uiPriority w:val="34"/>
    <w:semiHidden/>
    <w:rsid w:val="00BC47CA"/>
    <w:rPr>
      <w:rFonts w:ascii="Arial" w:hAnsi="Arial" w:cs="Arial"/>
      <w:kern w:val="28"/>
      <w:sz w:val="22"/>
      <w:lang w:eastAsia="en-US"/>
    </w:rPr>
  </w:style>
  <w:style w:type="paragraph" w:styleId="Revision">
    <w:name w:val="Revision"/>
    <w:hidden/>
    <w:uiPriority w:val="99"/>
    <w:semiHidden/>
    <w:rsid w:val="00BC47CA"/>
    <w:rPr>
      <w:rFonts w:ascii="Arial" w:eastAsia="Times New Roman" w:hAnsi="Arial" w:cs="Arial"/>
      <w:kern w:val="28"/>
      <w:sz w:val="22"/>
      <w:lang w:eastAsia="en-US"/>
    </w:rPr>
  </w:style>
  <w:style w:type="table" w:styleId="ColorfulList-Accent1">
    <w:name w:val="Colorful List Accent 1"/>
    <w:basedOn w:val="TableNormal"/>
    <w:link w:val="ColorfulList-Accent1Char"/>
    <w:uiPriority w:val="34"/>
    <w:semiHidden/>
    <w:unhideWhenUsed/>
    <w:rsid w:val="00BC47CA"/>
    <w:rPr>
      <w:rFonts w:ascii="Arial" w:hAnsi="Arial" w:cs="Arial"/>
      <w:kern w:val="28"/>
    </w:rPr>
    <w:tblPr>
      <w:tblStyleRowBandSize w:val="1"/>
      <w:tblStyleColBandSize w:val="1"/>
    </w:tblPr>
    <w:tcPr>
      <w:shd w:val="clear" w:color="auto" w:fill="ECF1F9"/>
    </w:tcPr>
    <w:tblStylePr w:type="firstRow">
      <w:tblPr/>
      <w:tcPr>
        <w:tcBorders>
          <w:bottom w:val="single" w:sz="12" w:space="0" w:color="FFFFFF"/>
        </w:tcBorders>
        <w:shd w:val="clear" w:color="auto" w:fill="D25F12"/>
      </w:tcPr>
    </w:tblStylePr>
    <w:tblStylePr w:type="lastRow">
      <w:tblPr/>
      <w:tcPr>
        <w:tcBorders>
          <w:top w:val="single" w:sz="12" w:space="0" w:color="000000"/>
        </w:tcBorders>
        <w:shd w:val="clear" w:color="auto" w:fill="FFFFF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/>
      </w:tcPr>
    </w:tblStylePr>
    <w:tblStylePr w:type="band1Horz">
      <w:tblPr/>
      <w:tcPr>
        <w:shd w:val="clear" w:color="auto" w:fill="D9E2F3"/>
      </w:tcPr>
    </w:tblStylePr>
  </w:style>
  <w:style w:type="paragraph" w:styleId="TOC2">
    <w:name w:val="toc 2"/>
    <w:basedOn w:val="Normal"/>
    <w:next w:val="Normal"/>
    <w:autoRedefine/>
    <w:uiPriority w:val="39"/>
    <w:unhideWhenUsed/>
    <w:rsid w:val="00567AB0"/>
    <w:pPr>
      <w:tabs>
        <w:tab w:val="right" w:pos="8306"/>
      </w:tabs>
      <w:spacing w:after="100"/>
    </w:pPr>
    <w:rPr>
      <w:color w:val="000000"/>
    </w:rPr>
  </w:style>
  <w:style w:type="paragraph" w:styleId="TOC3">
    <w:name w:val="toc 3"/>
    <w:basedOn w:val="Normal"/>
    <w:next w:val="Normal"/>
    <w:autoRedefine/>
    <w:uiPriority w:val="39"/>
    <w:unhideWhenUsed/>
    <w:rsid w:val="003416AF"/>
    <w:pPr>
      <w:spacing w:after="100"/>
      <w:ind w:left="440"/>
    </w:pPr>
  </w:style>
  <w:style w:type="paragraph" w:styleId="BodyText">
    <w:name w:val="Body Text"/>
    <w:basedOn w:val="Normal"/>
    <w:link w:val="BodyTextChar"/>
    <w:unhideWhenUsed/>
    <w:qFormat/>
    <w:rsid w:val="00A636B8"/>
    <w:pPr>
      <w:spacing w:after="120" w:line="288" w:lineRule="auto"/>
    </w:pPr>
    <w:rPr>
      <w:color w:val="000000"/>
    </w:rPr>
  </w:style>
  <w:style w:type="character" w:customStyle="1" w:styleId="BodyTextChar">
    <w:name w:val="Body Text Char"/>
    <w:link w:val="BodyText"/>
    <w:rsid w:val="00A636B8"/>
    <w:rPr>
      <w:rFonts w:ascii="Montserrat" w:eastAsia="Montserrat" w:hAnsi="Montserrat" w:cs="Montserrat"/>
      <w:color w:val="000000"/>
      <w:lang w:val="en-GB"/>
    </w:rPr>
  </w:style>
  <w:style w:type="paragraph" w:styleId="NoSpacing">
    <w:name w:val="No Spacing"/>
    <w:rsid w:val="00A82405"/>
    <w:pPr>
      <w:widowControl w:val="0"/>
      <w:autoSpaceDE w:val="0"/>
      <w:autoSpaceDN w:val="0"/>
    </w:pPr>
    <w:rPr>
      <w:rFonts w:ascii="Montserrat" w:eastAsia="Montserrat" w:hAnsi="Montserrat" w:cs="Montserrat"/>
      <w:sz w:val="22"/>
      <w:szCs w:val="22"/>
      <w:lang w:eastAsia="en-US"/>
    </w:rPr>
  </w:style>
  <w:style w:type="character" w:styleId="Strong">
    <w:name w:val="Strong"/>
    <w:rsid w:val="00A82405"/>
    <w:rPr>
      <w:b/>
      <w:bCs/>
    </w:rPr>
  </w:style>
  <w:style w:type="paragraph" w:customStyle="1" w:styleId="Bullet1">
    <w:name w:val="Bullet 1"/>
    <w:basedOn w:val="Normal"/>
    <w:autoRedefine/>
    <w:qFormat/>
    <w:rsid w:val="009D7A01"/>
    <w:pPr>
      <w:widowControl/>
      <w:numPr>
        <w:numId w:val="19"/>
      </w:numPr>
      <w:autoSpaceDE/>
      <w:autoSpaceDN/>
      <w:spacing w:before="240" w:line="288" w:lineRule="auto"/>
      <w:ind w:right="170"/>
    </w:pPr>
    <w:rPr>
      <w:rFonts w:cs="Calibri"/>
      <w:color w:val="000000"/>
    </w:rPr>
  </w:style>
  <w:style w:type="paragraph" w:customStyle="1" w:styleId="Bullet2">
    <w:name w:val="Bullet 2"/>
    <w:basedOn w:val="Bullet1"/>
    <w:qFormat/>
    <w:rsid w:val="00CC1E24"/>
    <w:pPr>
      <w:numPr>
        <w:ilvl w:val="1"/>
      </w:numPr>
    </w:pPr>
  </w:style>
  <w:style w:type="paragraph" w:styleId="ListParagraph0">
    <w:name w:val="List Paragraph"/>
    <w:basedOn w:val="Normal"/>
    <w:uiPriority w:val="34"/>
    <w:rsid w:val="00A82405"/>
    <w:pPr>
      <w:ind w:left="720"/>
      <w:contextualSpacing/>
    </w:pPr>
  </w:style>
  <w:style w:type="paragraph" w:customStyle="1" w:styleId="Tagline">
    <w:name w:val="Tagline"/>
    <w:basedOn w:val="Normal"/>
    <w:qFormat/>
    <w:rsid w:val="00CC1E24"/>
    <w:pPr>
      <w:ind w:left="760" w:right="4407"/>
    </w:pPr>
    <w:rPr>
      <w:rFonts w:ascii="Montserrat SemiBold" w:hAnsi="Montserrat SemiBold"/>
      <w:color w:val="FFFFFF"/>
      <w:sz w:val="40"/>
      <w:szCs w:val="40"/>
    </w:rPr>
  </w:style>
  <w:style w:type="paragraph" w:customStyle="1" w:styleId="NumberList">
    <w:name w:val="Number List"/>
    <w:basedOn w:val="BodyText"/>
    <w:qFormat/>
    <w:rsid w:val="00CC1E24"/>
    <w:pPr>
      <w:numPr>
        <w:numId w:val="12"/>
      </w:numPr>
    </w:pPr>
  </w:style>
  <w:style w:type="paragraph" w:styleId="Header">
    <w:name w:val="header"/>
    <w:basedOn w:val="Normal"/>
    <w:link w:val="HeaderChar"/>
    <w:unhideWhenUsed/>
    <w:rsid w:val="001B2566"/>
    <w:pPr>
      <w:tabs>
        <w:tab w:val="center" w:pos="4513"/>
        <w:tab w:val="right" w:pos="9026"/>
      </w:tabs>
    </w:pPr>
    <w:rPr>
      <w:b/>
    </w:rPr>
  </w:style>
  <w:style w:type="character" w:customStyle="1" w:styleId="HeaderChar">
    <w:name w:val="Header Char"/>
    <w:link w:val="Header"/>
    <w:rsid w:val="001B2566"/>
    <w:rPr>
      <w:rFonts w:ascii="Montserrat" w:eastAsia="Montserrat" w:hAnsi="Montserrat" w:cs="Montserrat"/>
      <w:b/>
      <w:color w:val="1F3156"/>
      <w:lang w:val="en-GB"/>
    </w:rPr>
  </w:style>
  <w:style w:type="paragraph" w:styleId="Footer">
    <w:name w:val="footer"/>
    <w:basedOn w:val="Normal"/>
    <w:link w:val="FooterChar"/>
    <w:uiPriority w:val="99"/>
    <w:unhideWhenUsed/>
    <w:qFormat/>
    <w:rsid w:val="008F5BD7"/>
    <w:pPr>
      <w:tabs>
        <w:tab w:val="center" w:pos="4513"/>
        <w:tab w:val="right" w:pos="9026"/>
      </w:tabs>
    </w:pPr>
    <w:rPr>
      <w:sz w:val="16"/>
    </w:rPr>
  </w:style>
  <w:style w:type="character" w:customStyle="1" w:styleId="FooterChar">
    <w:name w:val="Footer Char"/>
    <w:link w:val="Footer"/>
    <w:uiPriority w:val="99"/>
    <w:rsid w:val="008F5BD7"/>
    <w:rPr>
      <w:rFonts w:ascii="Montserrat" w:eastAsia="Montserrat" w:hAnsi="Montserrat" w:cs="Montserrat"/>
      <w:color w:val="1F3156"/>
      <w:sz w:val="16"/>
      <w:lang w:val="en-GB"/>
    </w:rPr>
  </w:style>
  <w:style w:type="paragraph" w:customStyle="1" w:styleId="Header-Tagline">
    <w:name w:val="Header - Tagline"/>
    <w:basedOn w:val="Normal"/>
    <w:rsid w:val="001B2566"/>
    <w:pPr>
      <w:spacing w:before="125"/>
      <w:ind w:left="20"/>
    </w:pPr>
    <w:rPr>
      <w:color w:val="1E3157"/>
    </w:rPr>
  </w:style>
  <w:style w:type="paragraph" w:styleId="TOC1">
    <w:name w:val="toc 1"/>
    <w:basedOn w:val="Normal"/>
    <w:next w:val="Normal"/>
    <w:autoRedefine/>
    <w:uiPriority w:val="39"/>
    <w:unhideWhenUsed/>
    <w:rsid w:val="00567AB0"/>
    <w:pPr>
      <w:spacing w:after="100"/>
    </w:pPr>
    <w:rPr>
      <w:b/>
      <w:color w:val="000000"/>
    </w:rPr>
  </w:style>
  <w:style w:type="paragraph" w:customStyle="1" w:styleId="TableHeading">
    <w:name w:val="Table Heading"/>
    <w:basedOn w:val="BodyText"/>
    <w:rsid w:val="0037384A"/>
    <w:pPr>
      <w:widowControl/>
      <w:autoSpaceDE/>
      <w:autoSpaceDN/>
    </w:pPr>
  </w:style>
  <w:style w:type="paragraph" w:customStyle="1" w:styleId="RevisionHistory">
    <w:name w:val="Revision History"/>
    <w:basedOn w:val="Normal"/>
    <w:rsid w:val="00C046AE"/>
    <w:rPr>
      <w:rFonts w:ascii="Montserrat SemiBold" w:hAnsi="Montserrat SemiBold"/>
      <w:sz w:val="44"/>
    </w:rPr>
  </w:style>
  <w:style w:type="paragraph" w:customStyle="1" w:styleId="TableofContents">
    <w:name w:val="Table of Contents"/>
    <w:basedOn w:val="Normal"/>
    <w:rsid w:val="00F93ED4"/>
    <w:rPr>
      <w:rFonts w:ascii="Montserrat SemiBold" w:hAnsi="Montserrat SemiBold"/>
      <w:sz w:val="44"/>
    </w:rPr>
  </w:style>
  <w:style w:type="character" w:styleId="PlaceholderText">
    <w:name w:val="Placeholder Text"/>
    <w:uiPriority w:val="99"/>
    <w:semiHidden/>
    <w:rsid w:val="00C918F8"/>
    <w:rPr>
      <w:color w:val="808080"/>
    </w:rPr>
  </w:style>
  <w:style w:type="paragraph" w:customStyle="1" w:styleId="Style1">
    <w:name w:val="Style1"/>
    <w:basedOn w:val="TableHeading"/>
    <w:rsid w:val="00F229DF"/>
    <w:pPr>
      <w:shd w:val="clear" w:color="auto" w:fill="CFD8E7"/>
    </w:pPr>
  </w:style>
  <w:style w:type="paragraph" w:customStyle="1" w:styleId="PageTitle">
    <w:name w:val="Page Title"/>
    <w:basedOn w:val="Normal"/>
    <w:link w:val="PageTitleChar"/>
    <w:qFormat/>
    <w:rsid w:val="00D95B50"/>
    <w:rPr>
      <w:rFonts w:ascii="Montserrat SemiBold" w:hAnsi="Montserrat SemiBold"/>
      <w:sz w:val="40"/>
    </w:rPr>
  </w:style>
  <w:style w:type="table" w:styleId="GridTable1Light">
    <w:name w:val="Grid Table 1 Light"/>
    <w:basedOn w:val="TableNormal"/>
    <w:uiPriority w:val="46"/>
    <w:rsid w:val="005E4A84"/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5E4A84"/>
    <w:tblPr>
      <w:tblStyleRowBandSize w:val="1"/>
      <w:tblStyleColBandSize w:val="1"/>
      <w:tblBorders>
        <w:top w:val="single" w:sz="4" w:space="0" w:color="FF8EC1"/>
        <w:left w:val="single" w:sz="4" w:space="0" w:color="FF8EC1"/>
        <w:bottom w:val="single" w:sz="4" w:space="0" w:color="FF8EC1"/>
        <w:right w:val="single" w:sz="4" w:space="0" w:color="FF8EC1"/>
        <w:insideH w:val="single" w:sz="4" w:space="0" w:color="FF8EC1"/>
        <w:insideV w:val="single" w:sz="4" w:space="0" w:color="FF8EC1"/>
      </w:tblBorders>
    </w:tblPr>
    <w:tblStylePr w:type="firstRow">
      <w:rPr>
        <w:b/>
        <w:bCs/>
      </w:rPr>
      <w:tblPr/>
      <w:tcPr>
        <w:tcBorders>
          <w:bottom w:val="single" w:sz="12" w:space="0" w:color="FF56A3"/>
        </w:tcBorders>
      </w:tcPr>
    </w:tblStylePr>
    <w:tblStylePr w:type="lastRow">
      <w:rPr>
        <w:b/>
        <w:bCs/>
      </w:rPr>
      <w:tblPr/>
      <w:tcPr>
        <w:tcBorders>
          <w:top w:val="double" w:sz="2" w:space="0" w:color="FF56A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DefaultTable">
    <w:name w:val="Default Table"/>
    <w:basedOn w:val="TableNormal"/>
    <w:uiPriority w:val="99"/>
    <w:rsid w:val="005E4A84"/>
    <w:rPr>
      <w:rFonts w:ascii="Montserrat" w:hAnsi="Montserrat"/>
    </w:rPr>
    <w:tblPr/>
    <w:tcPr>
      <w:vAlign w:val="center"/>
    </w:tcPr>
  </w:style>
  <w:style w:type="table" w:customStyle="1" w:styleId="Table">
    <w:name w:val="Table"/>
    <w:basedOn w:val="TableNormal"/>
    <w:uiPriority w:val="99"/>
    <w:rsid w:val="0037384A"/>
    <w:rPr>
      <w:rFonts w:ascii="Montserrat" w:hAnsi="Montserrat"/>
    </w:rPr>
    <w:tblPr>
      <w:tblStyleRowBandSize w:val="1"/>
      <w:tblStyleColBandSize w:val="1"/>
      <w:tblBorders>
        <w:top w:val="single" w:sz="4" w:space="0" w:color="344667"/>
        <w:left w:val="single" w:sz="4" w:space="0" w:color="344667"/>
        <w:bottom w:val="single" w:sz="4" w:space="0" w:color="344667"/>
        <w:right w:val="single" w:sz="4" w:space="0" w:color="344667"/>
        <w:insideH w:val="single" w:sz="4" w:space="0" w:color="344667"/>
        <w:insideV w:val="single" w:sz="4" w:space="0" w:color="344667"/>
      </w:tblBorders>
    </w:tblPr>
    <w:trPr>
      <w:cantSplit/>
    </w:trPr>
    <w:tcPr>
      <w:vAlign w:val="center"/>
    </w:tcPr>
    <w:tblStylePr w:type="firstRow">
      <w:rPr>
        <w:rFonts w:ascii="Segoe UI" w:hAnsi="Segoe UI"/>
        <w:b/>
        <w:i w:val="0"/>
        <w:sz w:val="22"/>
      </w:rPr>
      <w:tblPr/>
      <w:tcPr>
        <w:tcBorders>
          <w:top w:val="single" w:sz="4" w:space="0" w:color="344667"/>
          <w:left w:val="single" w:sz="4" w:space="0" w:color="344667"/>
          <w:bottom w:val="single" w:sz="4" w:space="0" w:color="344667"/>
          <w:right w:val="single" w:sz="4" w:space="0" w:color="344667"/>
          <w:insideH w:val="single" w:sz="4" w:space="0" w:color="344667"/>
          <w:insideV w:val="single" w:sz="4" w:space="0" w:color="344667"/>
          <w:tl2br w:val="nil"/>
          <w:tr2bl w:val="nil"/>
        </w:tcBorders>
        <w:shd w:val="clear" w:color="auto" w:fill="CFD8E7"/>
      </w:tcPr>
    </w:tblStylePr>
    <w:tblStylePr w:type="firstCol">
      <w:rPr>
        <w:rFonts w:ascii="Segoe UI" w:hAnsi="Segoe UI"/>
        <w:sz w:val="22"/>
      </w:rPr>
      <w:tblPr/>
      <w:tcPr>
        <w:shd w:val="clear" w:color="auto" w:fill="CFD8E7"/>
      </w:tcPr>
    </w:tblStylePr>
  </w:style>
  <w:style w:type="paragraph" w:styleId="Title">
    <w:name w:val="Title"/>
    <w:basedOn w:val="Normal"/>
    <w:next w:val="Normal"/>
    <w:link w:val="TitleChar"/>
    <w:rsid w:val="00822A4D"/>
    <w:pPr>
      <w:contextualSpacing/>
    </w:pPr>
    <w:rPr>
      <w:rFonts w:ascii="Cambria" w:eastAsia="Times New Roman" w:hAnsi="Cambria" w:cs="Times New Roman"/>
      <w:color w:val="auto"/>
      <w:spacing w:val="-10"/>
      <w:kern w:val="28"/>
      <w:sz w:val="56"/>
      <w:szCs w:val="56"/>
    </w:rPr>
  </w:style>
  <w:style w:type="character" w:customStyle="1" w:styleId="TitleChar">
    <w:name w:val="Title Char"/>
    <w:link w:val="Title"/>
    <w:rsid w:val="00822A4D"/>
    <w:rPr>
      <w:rFonts w:ascii="Cambria" w:eastAsia="Times New Roman" w:hAnsi="Cambria" w:cs="Times New Roman"/>
      <w:spacing w:val="-10"/>
      <w:kern w:val="28"/>
      <w:sz w:val="56"/>
      <w:szCs w:val="56"/>
      <w:lang w:val="en-GB"/>
    </w:rPr>
  </w:style>
  <w:style w:type="paragraph" w:styleId="BalloonText">
    <w:name w:val="Balloon Text"/>
    <w:basedOn w:val="Normal"/>
    <w:link w:val="BalloonTextChar"/>
    <w:semiHidden/>
    <w:unhideWhenUsed/>
    <w:rsid w:val="00567AB0"/>
    <w:rPr>
      <w:rFonts w:ascii="Segoe UI" w:hAnsi="Segoe UI" w:cs="Segoe UI"/>
      <w:sz w:val="18"/>
      <w:szCs w:val="18"/>
    </w:rPr>
  </w:style>
  <w:style w:type="character" w:customStyle="1" w:styleId="PageTitleChar">
    <w:name w:val="Page Title Char"/>
    <w:link w:val="PageTitle"/>
    <w:rsid w:val="00D95B50"/>
    <w:rPr>
      <w:rFonts w:ascii="Montserrat SemiBold" w:eastAsia="Montserrat" w:hAnsi="Montserrat SemiBold" w:cs="Montserrat"/>
      <w:color w:val="1F3156"/>
      <w:sz w:val="40"/>
      <w:lang w:val="en-GB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67AB0"/>
    <w:pPr>
      <w:spacing w:after="100"/>
      <w:ind w:left="1760"/>
    </w:pPr>
  </w:style>
  <w:style w:type="character" w:customStyle="1" w:styleId="BalloonTextChar">
    <w:name w:val="Balloon Text Char"/>
    <w:link w:val="BalloonText"/>
    <w:semiHidden/>
    <w:rsid w:val="00567AB0"/>
    <w:rPr>
      <w:rFonts w:ascii="Segoe UI" w:eastAsia="Montserrat" w:hAnsi="Segoe UI" w:cs="Segoe UI"/>
      <w:color w:val="1F3156"/>
      <w:sz w:val="18"/>
      <w:szCs w:val="18"/>
      <w:lang w:val="en-GB"/>
    </w:rPr>
  </w:style>
  <w:style w:type="table" w:styleId="TableGrid">
    <w:name w:val="Table Grid"/>
    <w:basedOn w:val="TableNormal"/>
    <w:uiPriority w:val="39"/>
    <w:rsid w:val="009F2A1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">
    <w:name w:val="paragraph"/>
    <w:basedOn w:val="Normal"/>
    <w:rsid w:val="00AB0673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color w:val="auto"/>
      <w:sz w:val="24"/>
      <w:szCs w:val="24"/>
      <w:lang w:eastAsia="en-GB"/>
    </w:rPr>
  </w:style>
  <w:style w:type="character" w:customStyle="1" w:styleId="normaltextrun">
    <w:name w:val="normaltextrun"/>
    <w:basedOn w:val="DefaultParagraphFont"/>
    <w:rsid w:val="00AB0673"/>
  </w:style>
  <w:style w:type="character" w:customStyle="1" w:styleId="eop">
    <w:name w:val="eop"/>
    <w:basedOn w:val="DefaultParagraphFont"/>
    <w:rsid w:val="00AB0673"/>
  </w:style>
  <w:style w:type="character" w:customStyle="1" w:styleId="scxw188820140">
    <w:name w:val="scxw188820140"/>
    <w:basedOn w:val="DefaultParagraphFont"/>
    <w:rsid w:val="00AB067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5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86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94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973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25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009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0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429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3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5202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4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8981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64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241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6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741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0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847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51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9393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53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039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3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493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2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455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7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82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6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606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54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13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6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30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28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014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11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4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4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901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8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547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95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22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4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406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0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430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6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175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76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98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3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632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71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1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356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7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023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7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658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060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99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0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720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55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160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66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977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96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627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54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556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3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380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32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748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67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681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46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759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50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7035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76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526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1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686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64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6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768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20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593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8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8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11880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6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52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0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4831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49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01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58730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904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7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8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6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03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31677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17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97127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469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14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9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75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8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7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73562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137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51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64770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21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1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2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93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9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9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66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11309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203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8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136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8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431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74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329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959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08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978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8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915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71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713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94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223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19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511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3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7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3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29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46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1924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6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7066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0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077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9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1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787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48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291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0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856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2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582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2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537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6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018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43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910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5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136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55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285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07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474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559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1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43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9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3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187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6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665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70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63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00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761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31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9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848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38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520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5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47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4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057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9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542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56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8209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6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889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61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40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9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68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02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694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34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680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43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979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5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1126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73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893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96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11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5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39266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065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0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68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24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93587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67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02313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3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theme" Target="theme/theme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woolley\OneDrive%20-%20aquilaheywood.co.uk\Documents\Custom%20Office%20Templates\template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4ccce2e6-0af3-4d96-ac01-287b8f33563d">
      <Terms xmlns="http://schemas.microsoft.com/office/infopath/2007/PartnerControls"/>
    </lcf76f155ced4ddcb4097134ff3c332f>
    <TaxCatchAll xmlns="22e70012-ff16-423e-924e-cdbb72ccbb27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B8E414824FB1041B31A51D0B09E7C78" ma:contentTypeVersion="13" ma:contentTypeDescription="Create a new document." ma:contentTypeScope="" ma:versionID="a27bbcd5c37e9d1e260fbeb386a2287e">
  <xsd:schema xmlns:xsd="http://www.w3.org/2001/XMLSchema" xmlns:xs="http://www.w3.org/2001/XMLSchema" xmlns:p="http://schemas.microsoft.com/office/2006/metadata/properties" xmlns:ns2="4ccce2e6-0af3-4d96-ac01-287b8f33563d" xmlns:ns3="22e70012-ff16-423e-924e-cdbb72ccbb27" targetNamespace="http://schemas.microsoft.com/office/2006/metadata/properties" ma:root="true" ma:fieldsID="24713fed641d89ded12ac93d7730abd3" ns2:_="" ns3:_="">
    <xsd:import namespace="4ccce2e6-0af3-4d96-ac01-287b8f33563d"/>
    <xsd:import namespace="22e70012-ff16-423e-924e-cdbb72ccbb2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ObjectDetectorVersions" minOccurs="0"/>
                <xsd:element ref="ns2:MediaServiceSearchPropertie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ccce2e6-0af3-4d96-ac01-287b8f33563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2ce90610-5d7b-4717-a738-bf5c3e561d7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bjectDetectorVersions" ma:index="1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20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2e70012-ff16-423e-924e-cdbb72ccbb27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4" nillable="true" ma:displayName="Taxonomy Catch All Column" ma:hidden="true" ma:list="{b225e05b-da48-419c-8efd-e395a6d8ebc0}" ma:internalName="TaxCatchAll" ma:showField="CatchAllData" ma:web="22e70012-ff16-423e-924e-cdbb72ccbb2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AF6A41EF-8772-4ED2-BF46-5CB4F4A6137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E79609EB-CA3E-42F0-BB31-845B5C0245DC}">
  <ds:schemaRefs>
    <ds:schemaRef ds:uri="4ccce2e6-0af3-4d96-ac01-287b8f33563d"/>
    <ds:schemaRef ds:uri="http://schemas.microsoft.com/office/2006/metadata/properties"/>
    <ds:schemaRef ds:uri="http://purl.org/dc/terms/"/>
    <ds:schemaRef ds:uri="22e70012-ff16-423e-924e-cdbb72ccbb27"/>
    <ds:schemaRef ds:uri="http://schemas.microsoft.com/office/2006/documentManagement/types"/>
    <ds:schemaRef ds:uri="http://purl.org/dc/elements/1.1/"/>
    <ds:schemaRef ds:uri="http://schemas.microsoft.com/office/infopath/2007/PartnerControls"/>
    <ds:schemaRef ds:uri="http://schemas.openxmlformats.org/package/2006/metadata/core-properties"/>
    <ds:schemaRef ds:uri="http://www.w3.org/XML/1998/namespace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656D0B02-DBD7-45A5-B426-594D5D6E541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AC272EBB-0A33-43F6-898C-CDF8C3575C8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ccce2e6-0af3-4d96-ac01-287b8f33563d"/>
    <ds:schemaRef ds:uri="22e70012-ff16-423e-924e-cdbb72ccbb2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</Template>
  <TotalTime>3</TotalTime>
  <Pages>3</Pages>
  <Words>627</Words>
  <Characters>3577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4196</CharactersWithSpaces>
  <SharedDoc>false</SharedDoc>
  <HLinks>
    <vt:vector size="6" baseType="variant">
      <vt:variant>
        <vt:i4>1507353</vt:i4>
      </vt:variant>
      <vt:variant>
        <vt:i4>0</vt:i4>
      </vt:variant>
      <vt:variant>
        <vt:i4>0</vt:i4>
      </vt:variant>
      <vt:variant>
        <vt:i4>5</vt:i4>
      </vt:variant>
      <vt:variant>
        <vt:lpwstr>http://www.heywood.co.uk/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Table of Contents</dc:subject>
  <dc:creator>Megan Woolley</dc:creator>
  <cp:keywords/>
  <cp:lastModifiedBy>Alison Latham</cp:lastModifiedBy>
  <cp:revision>3</cp:revision>
  <cp:lastPrinted>2023-10-25T08:50:00Z</cp:lastPrinted>
  <dcterms:created xsi:type="dcterms:W3CDTF">2024-10-11T11:22:00Z</dcterms:created>
  <dcterms:modified xsi:type="dcterms:W3CDTF">2024-10-11T11:25:00Z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2021-09-07T00:00:00Z</vt:filetime>
  </property>
  <property fmtid="{D5CDD505-2E9C-101B-9397-08002B2CF9AE}" pid="3" name="Creator">
    <vt:lpwstr>Adobe InDesign 16.2 (Macintosh)</vt:lpwstr>
  </property>
  <property fmtid="{D5CDD505-2E9C-101B-9397-08002B2CF9AE}" pid="4" name="LastSaved">
    <vt:filetime>2021-09-07T00:00:00Z</vt:filetime>
  </property>
  <property fmtid="{D5CDD505-2E9C-101B-9397-08002B2CF9AE}" pid="5" name="MediaServiceImageTags">
    <vt:lpwstr/>
  </property>
  <property fmtid="{D5CDD505-2E9C-101B-9397-08002B2CF9AE}" pid="6" name="ContentTypeId">
    <vt:lpwstr>0x0101006B8E414824FB1041B31A51D0B09E7C78</vt:lpwstr>
  </property>
</Properties>
</file>
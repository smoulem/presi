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4CAFF" w14:textId="77777777" w:rsidR="00ED23F9" w:rsidRPr="00A82405" w:rsidRDefault="006202C9" w:rsidP="00B53EA5">
      <w:pPr>
        <w:pStyle w:val="BodyText"/>
      </w:pPr>
      <w:r w:rsidRPr="00A82405">
        <w:rPr>
          <w:noProof/>
        </w:rPr>
        <w:drawing>
          <wp:anchor distT="0" distB="0" distL="114300" distR="114300" simplePos="0" relativeHeight="487496192" behindDoc="1" locked="0" layoutInCell="1" allowOverlap="1" wp14:anchorId="1F125A60" wp14:editId="1E21D77D">
            <wp:simplePos x="0" y="0"/>
            <wp:positionH relativeFrom="column">
              <wp:posOffset>3395345</wp:posOffset>
            </wp:positionH>
            <wp:positionV relativeFrom="paragraph">
              <wp:posOffset>0</wp:posOffset>
            </wp:positionV>
            <wp:extent cx="2980800" cy="1051200"/>
            <wp:effectExtent l="0" t="0" r="0" b="0"/>
            <wp:wrapTight wrapText="bothSides">
              <wp:wrapPolygon edited="0">
                <wp:start x="966" y="3132"/>
                <wp:lineTo x="966" y="6656"/>
                <wp:lineTo x="1242" y="10180"/>
                <wp:lineTo x="3589" y="16445"/>
                <wp:lineTo x="3727" y="17619"/>
                <wp:lineTo x="15323" y="18794"/>
                <wp:lineTo x="16566" y="18794"/>
                <wp:lineTo x="19051" y="18011"/>
                <wp:lineTo x="20569" y="17228"/>
                <wp:lineTo x="20707" y="10572"/>
                <wp:lineTo x="19879" y="10180"/>
                <wp:lineTo x="20569" y="4698"/>
                <wp:lineTo x="19327" y="3132"/>
                <wp:lineTo x="966" y="3132"/>
              </wp:wrapPolygon>
            </wp:wrapTight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800" cy="10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2405">
        <w:rPr>
          <w:noProof/>
        </w:rPr>
        <mc:AlternateContent>
          <mc:Choice Requires="wps">
            <w:drawing>
              <wp:anchor distT="0" distB="0" distL="114300" distR="114300" simplePos="0" relativeHeight="487502336" behindDoc="1" locked="0" layoutInCell="1" allowOverlap="1" wp14:anchorId="13549C3F" wp14:editId="2FFADB74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7552800" cy="10769600"/>
                <wp:effectExtent l="0" t="0" r="0" b="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2800" cy="107696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E5EC4" id="Rectangle 12" o:spid="_x0000_s1026" style="position:absolute;margin-left:0;margin-top:0;width:594.7pt;height:848pt;z-index:-158141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" fillcolor="#1f3156 [3214]" stroked="f" strokeweight="2pt">
                <w10:wrap anchorx="page" anchory="page"/>
              </v:rect>
            </w:pict>
          </mc:Fallback>
        </mc:AlternateContent>
      </w:r>
    </w:p>
    <w:p w14:paraId="715C71B9" w14:textId="77777777" w:rsidR="00ED23F9" w:rsidRPr="00A82405" w:rsidRDefault="00ED23F9" w:rsidP="00B53EA5">
      <w:pPr>
        <w:pStyle w:val="BodyText"/>
      </w:pPr>
    </w:p>
    <w:p w14:paraId="0283C54A" w14:textId="77777777" w:rsidR="00ED23F9" w:rsidRPr="00A82405" w:rsidRDefault="00ED23F9" w:rsidP="00B53EA5">
      <w:pPr>
        <w:pStyle w:val="BodyText"/>
      </w:pPr>
    </w:p>
    <w:p w14:paraId="14345DC2" w14:textId="77777777" w:rsidR="00ED23F9" w:rsidRPr="00A82405" w:rsidRDefault="00ED23F9" w:rsidP="00B53EA5">
      <w:pPr>
        <w:pStyle w:val="BodyText"/>
      </w:pPr>
    </w:p>
    <w:p w14:paraId="37FDA5F5" w14:textId="77777777" w:rsidR="00ED23F9" w:rsidRPr="00A82405" w:rsidRDefault="00ED23F9" w:rsidP="00B53EA5">
      <w:pPr>
        <w:pStyle w:val="BodyText"/>
      </w:pPr>
    </w:p>
    <w:p w14:paraId="18D4879D" w14:textId="77777777" w:rsidR="00ED23F9" w:rsidRPr="00A82405" w:rsidRDefault="00ED23F9" w:rsidP="00B53EA5">
      <w:pPr>
        <w:pStyle w:val="BodyText"/>
      </w:pPr>
    </w:p>
    <w:p w14:paraId="2C63632F" w14:textId="77777777" w:rsidR="00ED23F9" w:rsidRPr="00A82405" w:rsidRDefault="00ED23F9" w:rsidP="00B53EA5">
      <w:pPr>
        <w:pStyle w:val="BodyText"/>
      </w:pPr>
    </w:p>
    <w:p w14:paraId="7BE0D10C" w14:textId="77777777" w:rsidR="00ED23F9" w:rsidRPr="00A82405" w:rsidRDefault="00ED23F9" w:rsidP="00B53EA5">
      <w:pPr>
        <w:pStyle w:val="BodyText"/>
      </w:pPr>
    </w:p>
    <w:p w14:paraId="7AC0A46E" w14:textId="77777777" w:rsidR="00ED23F9" w:rsidRPr="00A82405" w:rsidRDefault="00ED23F9" w:rsidP="00B53EA5">
      <w:pPr>
        <w:pStyle w:val="BodyText"/>
      </w:pPr>
    </w:p>
    <w:p w14:paraId="4B70FF87" w14:textId="77777777" w:rsidR="00ED23F9" w:rsidRPr="00A82405" w:rsidRDefault="00ED23F9" w:rsidP="00B53EA5">
      <w:pPr>
        <w:pStyle w:val="BodyText"/>
      </w:pPr>
    </w:p>
    <w:p w14:paraId="4907C9B7" w14:textId="77777777" w:rsidR="00ED23F9" w:rsidRPr="00A82405" w:rsidRDefault="0056777E" w:rsidP="00B53EA5">
      <w:pPr>
        <w:pStyle w:val="BodyText"/>
      </w:pPr>
      <w:r w:rsidRPr="00A82405">
        <w:rPr>
          <w:noProof/>
        </w:rPr>
        <mc:AlternateContent>
          <mc:Choice Requires="wps">
            <w:drawing>
              <wp:anchor distT="0" distB="0" distL="114300" distR="114300" simplePos="0" relativeHeight="487498240" behindDoc="0" locked="0" layoutInCell="1" allowOverlap="1" wp14:anchorId="45C1BE51" wp14:editId="34AF06B6">
                <wp:simplePos x="0" y="0"/>
                <wp:positionH relativeFrom="column">
                  <wp:posOffset>-36830</wp:posOffset>
                </wp:positionH>
                <wp:positionV relativeFrom="paragraph">
                  <wp:posOffset>106589</wp:posOffset>
                </wp:positionV>
                <wp:extent cx="6398895" cy="168338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8895" cy="16833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2A33E0" w14:textId="602B821A" w:rsidR="00796886" w:rsidRPr="000F2C50" w:rsidRDefault="00D74F30" w:rsidP="00384F58">
                            <w:pPr>
                              <w:rPr>
                                <w:rFonts w:ascii="Neue Kabel Medium" w:hAnsi="Neue Kabel Medium" w:cs="Neue Kabel Medium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Neue Kabel Medium" w:hAnsi="Neue Kabel Medium" w:cs="Neue Kabel Medium"/>
                                <w:color w:val="FFFFFF" w:themeColor="background1"/>
                                <w:sz w:val="96"/>
                                <w:szCs w:val="96"/>
                              </w:rPr>
                              <w:t>Display Screen Equipment Assessment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C1BE51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-2.9pt;margin-top:8.4pt;width:503.85pt;height:132.55pt;z-index:4874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" filled="f" stroked="f" strokeweight=".5pt">
                <v:textbox>
                  <w:txbxContent>
                    <w:p w14:paraId="222A33E0" w14:textId="602B821A" w:rsidR="00796886" w:rsidRPr="000F2C50" w:rsidRDefault="00D74F30" w:rsidP="00384F58">
                      <w:pPr>
                        <w:rPr>
                          <w:rFonts w:ascii="Neue Kabel Medium" w:hAnsi="Neue Kabel Medium" w:cs="Neue Kabel Medium"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Neue Kabel Medium" w:hAnsi="Neue Kabel Medium" w:cs="Neue Kabel Medium"/>
                          <w:color w:val="FFFFFF" w:themeColor="background1"/>
                          <w:sz w:val="96"/>
                          <w:szCs w:val="96"/>
                        </w:rPr>
                        <w:t>Display Screen Equipment Assessment</w:t>
                      </w:r>
                    </w:p>
                  </w:txbxContent>
                </v:textbox>
              </v:shape>
            </w:pict>
          </mc:Fallback>
        </mc:AlternateContent>
      </w:r>
    </w:p>
    <w:p w14:paraId="4AD24BFE" w14:textId="77777777" w:rsidR="00ED23F9" w:rsidRPr="00A82405" w:rsidRDefault="00ED23F9" w:rsidP="00B53EA5">
      <w:pPr>
        <w:pStyle w:val="BodyText"/>
      </w:pPr>
    </w:p>
    <w:p w14:paraId="00BA394D" w14:textId="77777777" w:rsidR="00ED23F9" w:rsidRPr="00A82405" w:rsidRDefault="00ED23F9" w:rsidP="00B53EA5">
      <w:pPr>
        <w:pStyle w:val="BodyText"/>
      </w:pPr>
    </w:p>
    <w:p w14:paraId="0334F347" w14:textId="77777777" w:rsidR="00ED23F9" w:rsidRPr="00A82405" w:rsidRDefault="00ED23F9" w:rsidP="00B53EA5">
      <w:pPr>
        <w:pStyle w:val="BodyText"/>
      </w:pPr>
    </w:p>
    <w:p w14:paraId="21659608" w14:textId="77777777" w:rsidR="00ED23F9" w:rsidRPr="00A82405" w:rsidRDefault="00ED23F9" w:rsidP="00B53EA5">
      <w:pPr>
        <w:pStyle w:val="BodyText"/>
      </w:pPr>
    </w:p>
    <w:p w14:paraId="51396876" w14:textId="77777777" w:rsidR="00ED23F9" w:rsidRPr="00A82405" w:rsidRDefault="00ED23F9" w:rsidP="00B53EA5">
      <w:pPr>
        <w:pStyle w:val="BodyText"/>
      </w:pPr>
    </w:p>
    <w:p w14:paraId="22696739" w14:textId="77777777" w:rsidR="00ED23F9" w:rsidRPr="00A82405" w:rsidRDefault="0056777E" w:rsidP="00B53EA5">
      <w:pPr>
        <w:pStyle w:val="BodyText"/>
      </w:pPr>
      <w:r w:rsidRPr="00A82405">
        <w:rPr>
          <w:noProof/>
        </w:rPr>
        <mc:AlternateContent>
          <mc:Choice Requires="wps">
            <w:drawing>
              <wp:anchor distT="0" distB="0" distL="114300" distR="114300" simplePos="0" relativeHeight="487500288" behindDoc="0" locked="0" layoutInCell="1" allowOverlap="1" wp14:anchorId="39A1536D" wp14:editId="7D0A583B">
                <wp:simplePos x="0" y="0"/>
                <wp:positionH relativeFrom="margin">
                  <wp:align>right</wp:align>
                </wp:positionH>
                <wp:positionV relativeFrom="paragraph">
                  <wp:posOffset>277495</wp:posOffset>
                </wp:positionV>
                <wp:extent cx="5892800" cy="1175385"/>
                <wp:effectExtent l="0" t="0" r="0" b="571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2800" cy="11753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BCEF3F" w14:textId="002AF7A4" w:rsidR="00796886" w:rsidRPr="006202C9" w:rsidRDefault="00796886" w:rsidP="005F29EE">
                            <w:pPr>
                              <w:pStyle w:val="Tagline"/>
                              <w:ind w:left="-142" w:right="2601"/>
                              <w:rPr>
                                <w:color w:val="F8A916" w:themeColor="accent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1536D" id="Text Box 13" o:spid="_x0000_s1027" type="#_x0000_t202" style="position:absolute;margin-left:412.8pt;margin-top:21.85pt;width:464pt;height:92.55pt;z-index:48750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" filled="f" stroked="f" strokeweight=".5pt">
                <v:textbox>
                  <w:txbxContent>
                    <w:p w14:paraId="64BCEF3F" w14:textId="002AF7A4" w:rsidR="00796886" w:rsidRPr="006202C9" w:rsidRDefault="00796886" w:rsidP="005F29EE">
                      <w:pPr>
                        <w:pStyle w:val="Tagline"/>
                        <w:ind w:left="-142" w:right="2601"/>
                        <w:rPr>
                          <w:color w:val="F8A916" w:themeColor="accent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A9CA87" w14:textId="77777777" w:rsidR="00ED23F9" w:rsidRPr="00A82405" w:rsidRDefault="00ED23F9" w:rsidP="00B53EA5">
      <w:pPr>
        <w:pStyle w:val="BodyText"/>
      </w:pPr>
    </w:p>
    <w:p w14:paraId="4CCB6832" w14:textId="77777777" w:rsidR="00ED23F9" w:rsidRPr="00A82405" w:rsidRDefault="00ED23F9" w:rsidP="00B53EA5">
      <w:pPr>
        <w:pStyle w:val="BodyText"/>
      </w:pPr>
    </w:p>
    <w:p w14:paraId="3269271F" w14:textId="77777777" w:rsidR="00ED23F9" w:rsidRPr="00A82405" w:rsidRDefault="00ED23F9" w:rsidP="00B53EA5">
      <w:pPr>
        <w:pStyle w:val="BodyText"/>
      </w:pPr>
    </w:p>
    <w:p w14:paraId="070EABC1" w14:textId="77777777" w:rsidR="00ED23F9" w:rsidRPr="00A82405" w:rsidRDefault="00756B8E" w:rsidP="00B53EA5">
      <w:pPr>
        <w:pStyle w:val="BodyText"/>
      </w:pPr>
      <w:r w:rsidRPr="00A82405">
        <w:rPr>
          <w:noProof/>
        </w:rPr>
        <w:drawing>
          <wp:anchor distT="0" distB="0" distL="114300" distR="114300" simplePos="0" relativeHeight="487494144" behindDoc="1" locked="0" layoutInCell="1" allowOverlap="1" wp14:anchorId="10E7D542" wp14:editId="28ED0857">
            <wp:simplePos x="0" y="0"/>
            <wp:positionH relativeFrom="page">
              <wp:align>center</wp:align>
            </wp:positionH>
            <wp:positionV relativeFrom="paragraph">
              <wp:posOffset>458470</wp:posOffset>
            </wp:positionV>
            <wp:extent cx="6458585" cy="1619885"/>
            <wp:effectExtent l="0" t="0" r="0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8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DFB645" w14:textId="77777777" w:rsidR="00ED23F9" w:rsidRPr="00A82405" w:rsidRDefault="00ED23F9" w:rsidP="00B53EA5">
      <w:pPr>
        <w:pStyle w:val="BodyText"/>
      </w:pPr>
    </w:p>
    <w:p w14:paraId="2257C292" w14:textId="77777777" w:rsidR="00ED23F9" w:rsidRPr="00A82405" w:rsidRDefault="00ED23F9" w:rsidP="00B53EA5">
      <w:pPr>
        <w:pStyle w:val="BodyText"/>
        <w:sectPr w:rsidR="00ED23F9" w:rsidRPr="00A82405" w:rsidSect="00BD1F8C">
          <w:footerReference w:type="default" r:id="rId10"/>
          <w:type w:val="continuous"/>
          <w:pgSz w:w="11910" w:h="16840"/>
          <w:pgMar w:top="1718" w:right="1247" w:bottom="1247" w:left="1247" w:header="720" w:footer="720" w:gutter="0"/>
          <w:cols w:space="720"/>
          <w:titlePg/>
          <w:docGrid w:linePitch="299"/>
        </w:sectPr>
      </w:pPr>
    </w:p>
    <w:p w14:paraId="2269CFA4" w14:textId="77777777" w:rsidR="00950D00" w:rsidRDefault="00950D00" w:rsidP="00B53EA5">
      <w:pPr>
        <w:pStyle w:val="BodyText"/>
      </w:pPr>
    </w:p>
    <w:p w14:paraId="504F8CC9" w14:textId="0E1A48E5" w:rsidR="00950D00" w:rsidRDefault="00D74F30" w:rsidP="00E14C95">
      <w:pPr>
        <w:pStyle w:val="BodyText"/>
        <w:jc w:val="both"/>
      </w:pPr>
      <w:r w:rsidRPr="00D74F30">
        <w:t xml:space="preserve">As part of Heywood Pension Technologies’ ongoing Health and Safety review, and to comply with the Health &amp; Safety (Display Screen Equipment, ‘DSE’) Regulations 1992, a regular self-assessment of your workstation is required. Please complete this form and return a copy to Katy Rose, </w:t>
      </w:r>
      <w:r w:rsidR="005D7323">
        <w:t>Office Manager</w:t>
      </w:r>
      <w:r w:rsidRPr="00D74F30">
        <w:t>, or a member of the People team. We may arrange a follow-up with you based on your responses</w:t>
      </w:r>
      <w:r>
        <w:t>.</w:t>
      </w:r>
      <w:r w:rsidR="00E14C95" w:rsidRPr="00E14C95">
        <w:rPr>
          <w:b/>
          <w:bCs/>
        </w:rPr>
        <w:t xml:space="preserve"> Before completing this assessment, please read </w:t>
      </w:r>
      <w:hyperlink r:id="rId11" w:history="1">
        <w:r w:rsidR="00E14C95" w:rsidRPr="00E14C95">
          <w:rPr>
            <w:rStyle w:val="Hyperlink"/>
            <w:b/>
            <w:bCs/>
          </w:rPr>
          <w:t>these HSE guidelines</w:t>
        </w:r>
      </w:hyperlink>
      <w:r w:rsidR="00E14C95" w:rsidRPr="00E14C95">
        <w:rPr>
          <w:b/>
          <w:bCs/>
        </w:rPr>
        <w:t xml:space="preserve"> on posture when using DSE equipment (for both traditional workstations and laptops).</w:t>
      </w:r>
    </w:p>
    <w:p w14:paraId="69DEB871" w14:textId="77777777" w:rsidR="00D74F30" w:rsidRDefault="00D74F30" w:rsidP="00B53EA5">
      <w:pPr>
        <w:pStyle w:val="BodyText"/>
      </w:pPr>
    </w:p>
    <w:tbl>
      <w:tblPr>
        <w:tblW w:w="932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37"/>
        <w:gridCol w:w="1894"/>
        <w:gridCol w:w="987"/>
        <w:gridCol w:w="1800"/>
        <w:gridCol w:w="2004"/>
      </w:tblGrid>
      <w:tr w:rsidR="00D74F30" w:rsidRPr="00B853ED" w14:paraId="7A31048F" w14:textId="77777777" w:rsidTr="00985A48">
        <w:trPr>
          <w:cantSplit/>
          <w:trHeight w:val="20"/>
          <w:jc w:val="center"/>
        </w:trPr>
        <w:tc>
          <w:tcPr>
            <w:tcW w:w="2637" w:type="dxa"/>
            <w:vAlign w:val="center"/>
          </w:tcPr>
          <w:p w14:paraId="6D7AFFCD" w14:textId="77777777" w:rsidR="00D74F30" w:rsidRPr="00D74F30" w:rsidRDefault="00D74F30" w:rsidP="00985A48">
            <w:pPr>
              <w:tabs>
                <w:tab w:val="right" w:leader="dot" w:pos="10404"/>
              </w:tabs>
              <w:suppressAutoHyphens/>
              <w:spacing w:before="120" w:after="60"/>
              <w:rPr>
                <w:b/>
                <w:bCs/>
                <w:color w:val="auto"/>
              </w:rPr>
            </w:pPr>
            <w:r w:rsidRPr="00D74F30">
              <w:rPr>
                <w:b/>
                <w:bCs/>
                <w:color w:val="auto"/>
              </w:rPr>
              <w:t>Full Name:</w:t>
            </w:r>
          </w:p>
        </w:tc>
        <w:tc>
          <w:tcPr>
            <w:tcW w:w="6685" w:type="dxa"/>
            <w:gridSpan w:val="4"/>
            <w:vAlign w:val="center"/>
          </w:tcPr>
          <w:p w14:paraId="22B44E6A" w14:textId="7CC11269" w:rsidR="00D74F30" w:rsidRPr="00D74F30" w:rsidRDefault="001F60F7" w:rsidP="00985A48">
            <w:pPr>
              <w:tabs>
                <w:tab w:val="right" w:leader="dot" w:pos="10404"/>
              </w:tabs>
              <w:suppressAutoHyphens/>
              <w:spacing w:before="120" w:after="60"/>
              <w:rPr>
                <w:color w:val="auto"/>
              </w:rPr>
            </w:pPr>
            <w:r>
              <w:rPr>
                <w:color w:val="auto"/>
              </w:rPr>
              <w:t>Samuel Moulem</w:t>
            </w:r>
          </w:p>
        </w:tc>
      </w:tr>
      <w:tr w:rsidR="00D74F30" w:rsidRPr="00B853ED" w14:paraId="14D9D719" w14:textId="77777777" w:rsidTr="002334D8">
        <w:trPr>
          <w:jc w:val="center"/>
        </w:trPr>
        <w:tc>
          <w:tcPr>
            <w:tcW w:w="4531" w:type="dxa"/>
            <w:gridSpan w:val="2"/>
            <w:vAlign w:val="center"/>
          </w:tcPr>
          <w:p w14:paraId="4588C9CD" w14:textId="77777777" w:rsidR="00D74F30" w:rsidRPr="00D74F30" w:rsidRDefault="00D74F30" w:rsidP="00985A48">
            <w:pPr>
              <w:tabs>
                <w:tab w:val="right" w:leader="dot" w:pos="10404"/>
              </w:tabs>
              <w:suppressAutoHyphens/>
              <w:spacing w:before="120" w:after="60"/>
              <w:rPr>
                <w:color w:val="auto"/>
              </w:rPr>
            </w:pPr>
            <w:r w:rsidRPr="00D74F30">
              <w:rPr>
                <w:color w:val="auto"/>
              </w:rPr>
              <w:t>Average no. continuous hours worked on DSE (per day):</w:t>
            </w:r>
          </w:p>
        </w:tc>
        <w:tc>
          <w:tcPr>
            <w:tcW w:w="987" w:type="dxa"/>
            <w:vAlign w:val="center"/>
          </w:tcPr>
          <w:p w14:paraId="2BB28E06" w14:textId="48F4B414" w:rsidR="00D74F30" w:rsidRPr="00D74F30" w:rsidRDefault="001F60F7" w:rsidP="00985A48">
            <w:pPr>
              <w:tabs>
                <w:tab w:val="right" w:leader="dot" w:pos="10404"/>
              </w:tabs>
              <w:suppressAutoHyphens/>
              <w:spacing w:before="120" w:after="60"/>
              <w:rPr>
                <w:color w:val="auto"/>
              </w:rPr>
            </w:pPr>
            <w:r>
              <w:rPr>
                <w:color w:val="auto"/>
              </w:rPr>
              <w:t>8</w:t>
            </w:r>
          </w:p>
        </w:tc>
        <w:tc>
          <w:tcPr>
            <w:tcW w:w="1800" w:type="dxa"/>
            <w:vAlign w:val="center"/>
          </w:tcPr>
          <w:p w14:paraId="7BFF39C4" w14:textId="77777777" w:rsidR="00D74F30" w:rsidRPr="00D74F30" w:rsidRDefault="00D74F30" w:rsidP="00985A48">
            <w:pPr>
              <w:tabs>
                <w:tab w:val="right" w:leader="dot" w:pos="10404"/>
              </w:tabs>
              <w:suppressAutoHyphens/>
              <w:spacing w:before="120" w:after="60"/>
              <w:rPr>
                <w:rFonts w:cstheme="minorHAnsi"/>
                <w:bCs/>
                <w:color w:val="auto"/>
              </w:rPr>
            </w:pPr>
            <w:r w:rsidRPr="00D74F30">
              <w:rPr>
                <w:rFonts w:cstheme="minorHAnsi"/>
                <w:bCs/>
                <w:color w:val="auto"/>
              </w:rPr>
              <w:t>Date:</w:t>
            </w:r>
          </w:p>
        </w:tc>
        <w:tc>
          <w:tcPr>
            <w:tcW w:w="2004" w:type="dxa"/>
            <w:vAlign w:val="center"/>
          </w:tcPr>
          <w:p w14:paraId="0958203F" w14:textId="0F2992E2" w:rsidR="00D74F30" w:rsidRPr="00D74F30" w:rsidRDefault="001F60F7" w:rsidP="00985A48">
            <w:pPr>
              <w:tabs>
                <w:tab w:val="right" w:leader="dot" w:pos="10404"/>
              </w:tabs>
              <w:suppressAutoHyphens/>
              <w:spacing w:before="120" w:after="60"/>
              <w:rPr>
                <w:color w:val="auto"/>
              </w:rPr>
            </w:pPr>
            <w:r>
              <w:rPr>
                <w:color w:val="auto"/>
              </w:rPr>
              <w:t>04/03/2023</w:t>
            </w:r>
          </w:p>
        </w:tc>
      </w:tr>
    </w:tbl>
    <w:p w14:paraId="44D07072" w14:textId="31FB1828" w:rsidR="00E14C95" w:rsidRPr="00E14C95" w:rsidRDefault="00E14C95" w:rsidP="00E14C95">
      <w:pPr>
        <w:pStyle w:val="BodyText"/>
        <w:jc w:val="both"/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06"/>
      </w:tblGrid>
      <w:tr w:rsidR="00D74F30" w14:paraId="2568ED90" w14:textId="77777777" w:rsidTr="00D74F30">
        <w:tc>
          <w:tcPr>
            <w:tcW w:w="9406" w:type="dxa"/>
          </w:tcPr>
          <w:p w14:paraId="34735F8C" w14:textId="77777777" w:rsidR="00D74F30" w:rsidRPr="00D74F30" w:rsidRDefault="00D74F30" w:rsidP="00B53EA5">
            <w:pPr>
              <w:pStyle w:val="BodyText"/>
              <w:rPr>
                <w:b/>
                <w:bCs/>
              </w:rPr>
            </w:pPr>
            <w:bookmarkStart w:id="0" w:name="_Hlk109725571"/>
            <w:r w:rsidRPr="00D74F30">
              <w:rPr>
                <w:b/>
                <w:bCs/>
              </w:rPr>
              <w:t>Chair</w:t>
            </w:r>
          </w:p>
          <w:p w14:paraId="205D089C" w14:textId="77777777" w:rsidR="00D47D52" w:rsidRDefault="00D74F30" w:rsidP="00D74F30">
            <w:pPr>
              <w:pStyle w:val="BodyText"/>
            </w:pPr>
            <w:r>
              <w:t>Before answering the</w:t>
            </w:r>
            <w:r w:rsidR="002334D8">
              <w:t xml:space="preserve">se </w:t>
            </w:r>
            <w:r>
              <w:t xml:space="preserve">questions on </w:t>
            </w:r>
            <w:r w:rsidR="002334D8">
              <w:t xml:space="preserve">your </w:t>
            </w:r>
            <w:r>
              <w:t xml:space="preserve">chair </w:t>
            </w:r>
            <w:r w:rsidR="002334D8">
              <w:t xml:space="preserve">please </w:t>
            </w:r>
            <w:r>
              <w:t>ensure</w:t>
            </w:r>
            <w:r w:rsidR="002334D8">
              <w:t xml:space="preserve"> that</w:t>
            </w:r>
            <w:r>
              <w:t xml:space="preserve"> you adopt the correct posture, in isolation to your desk and desktop equipment, using the following guidelines:</w:t>
            </w:r>
            <w:r>
              <w:tab/>
            </w:r>
          </w:p>
          <w:p w14:paraId="7D5337C5" w14:textId="5F0E8819" w:rsidR="00D74F30" w:rsidRDefault="00D47D52" w:rsidP="00D47D52">
            <w:pPr>
              <w:pStyle w:val="Bullet1"/>
            </w:pPr>
            <w:r>
              <w:t>Feet should be flat on the floor and the angle at your knees should be 90º</w:t>
            </w:r>
          </w:p>
          <w:p w14:paraId="25FBB1F5" w14:textId="467710A8" w:rsidR="00D74F30" w:rsidRDefault="00D74F30" w:rsidP="00D47D52">
            <w:pPr>
              <w:pStyle w:val="Bullet1"/>
            </w:pPr>
            <w:r>
              <w:t>The small of your back should be supported by the chair</w:t>
            </w:r>
          </w:p>
          <w:p w14:paraId="48EC1EDD" w14:textId="66C89D58" w:rsidR="002334D8" w:rsidRDefault="00D74F30" w:rsidP="00D47D52">
            <w:pPr>
              <w:pStyle w:val="Bullet1"/>
            </w:pPr>
            <w:r>
              <w:t>Back should be straight and supported and shoulders relaxed</w:t>
            </w:r>
          </w:p>
        </w:tc>
      </w:tr>
      <w:bookmarkEnd w:id="0"/>
    </w:tbl>
    <w:tbl>
      <w:tblPr>
        <w:tblStyle w:val="TableGrid"/>
        <w:tblpPr w:leftFromText="180" w:rightFromText="180" w:vertAnchor="text" w:horzAnchor="margin" w:tblpY="577"/>
        <w:tblW w:w="0" w:type="auto"/>
        <w:tblLook w:val="04A0" w:firstRow="1" w:lastRow="0" w:firstColumn="1" w:lastColumn="0" w:noHBand="0" w:noVBand="1"/>
      </w:tblPr>
      <w:tblGrid>
        <w:gridCol w:w="4673"/>
        <w:gridCol w:w="1597"/>
        <w:gridCol w:w="3136"/>
      </w:tblGrid>
      <w:tr w:rsidR="00D74F30" w14:paraId="0AA25041" w14:textId="77777777" w:rsidTr="00D74F30">
        <w:tc>
          <w:tcPr>
            <w:tcW w:w="4673" w:type="dxa"/>
          </w:tcPr>
          <w:p w14:paraId="5A77676D" w14:textId="77777777" w:rsidR="00D74F30" w:rsidRDefault="00D74F30" w:rsidP="00D74F30">
            <w:pPr>
              <w:pStyle w:val="BodyText"/>
            </w:pPr>
          </w:p>
        </w:tc>
        <w:tc>
          <w:tcPr>
            <w:tcW w:w="1597" w:type="dxa"/>
            <w:vAlign w:val="center"/>
          </w:tcPr>
          <w:p w14:paraId="31C79EEF" w14:textId="32A3F34B" w:rsidR="00D74F30" w:rsidRPr="00D74F30" w:rsidRDefault="00D74F30" w:rsidP="00D74F30">
            <w:pPr>
              <w:pStyle w:val="BodyText"/>
              <w:jc w:val="center"/>
              <w:rPr>
                <w:b/>
                <w:bCs/>
              </w:rPr>
            </w:pPr>
            <w:r w:rsidRPr="00D74F30">
              <w:rPr>
                <w:b/>
                <w:bCs/>
              </w:rPr>
              <w:t xml:space="preserve">Yes/ No </w:t>
            </w:r>
            <w:r w:rsidRPr="00D74F30">
              <w:rPr>
                <w:b/>
                <w:bCs/>
                <w:sz w:val="18"/>
                <w:szCs w:val="18"/>
              </w:rPr>
              <w:t>(check box for ‘Yes)</w:t>
            </w:r>
          </w:p>
        </w:tc>
        <w:tc>
          <w:tcPr>
            <w:tcW w:w="3136" w:type="dxa"/>
          </w:tcPr>
          <w:p w14:paraId="52290499" w14:textId="4C5F3AC0" w:rsidR="00D74F30" w:rsidRPr="00D74F30" w:rsidRDefault="00D74F30" w:rsidP="00D74F30">
            <w:pPr>
              <w:pStyle w:val="BodyText"/>
              <w:rPr>
                <w:b/>
                <w:bCs/>
              </w:rPr>
            </w:pPr>
            <w:r w:rsidRPr="00D74F30">
              <w:rPr>
                <w:b/>
                <w:bCs/>
              </w:rPr>
              <w:t>Comments</w:t>
            </w:r>
          </w:p>
        </w:tc>
      </w:tr>
      <w:tr w:rsidR="00D74F30" w14:paraId="0AD92674" w14:textId="77777777" w:rsidTr="00D74F30">
        <w:tc>
          <w:tcPr>
            <w:tcW w:w="4673" w:type="dxa"/>
          </w:tcPr>
          <w:p w14:paraId="0FED8BF5" w14:textId="1DBBFBA0" w:rsidR="00D74F30" w:rsidRDefault="00D74F30" w:rsidP="00D74F30">
            <w:pPr>
              <w:pStyle w:val="BodyText"/>
            </w:pPr>
            <w:r>
              <w:t>Is the chair stable?</w:t>
            </w:r>
          </w:p>
        </w:tc>
        <w:tc>
          <w:tcPr>
            <w:tcW w:w="1597" w:type="dxa"/>
          </w:tcPr>
          <w:p w14:paraId="271EEE47" w14:textId="0583EC36" w:rsidR="00D74F30" w:rsidRDefault="001F60F7" w:rsidP="00D74F30">
            <w:pPr>
              <w:pStyle w:val="BodyText"/>
            </w:pPr>
            <w:r>
              <w:t>yes</w:t>
            </w:r>
          </w:p>
        </w:tc>
        <w:tc>
          <w:tcPr>
            <w:tcW w:w="3136" w:type="dxa"/>
          </w:tcPr>
          <w:p w14:paraId="68A7DD14" w14:textId="77777777" w:rsidR="00D74F30" w:rsidRDefault="00D74F30" w:rsidP="00D74F30">
            <w:pPr>
              <w:pStyle w:val="BodyText"/>
            </w:pPr>
          </w:p>
        </w:tc>
      </w:tr>
      <w:tr w:rsidR="00D74F30" w14:paraId="31A2CF25" w14:textId="77777777" w:rsidTr="00D74F30">
        <w:tc>
          <w:tcPr>
            <w:tcW w:w="4673" w:type="dxa"/>
          </w:tcPr>
          <w:p w14:paraId="47A4EFFB" w14:textId="778EE5BA" w:rsidR="00D74F30" w:rsidRDefault="00D74F30" w:rsidP="00D74F30">
            <w:pPr>
              <w:pStyle w:val="BodyText"/>
            </w:pPr>
            <w:r>
              <w:t>Is the chair comfortable?</w:t>
            </w:r>
          </w:p>
        </w:tc>
        <w:tc>
          <w:tcPr>
            <w:tcW w:w="1597" w:type="dxa"/>
          </w:tcPr>
          <w:p w14:paraId="1D9740BC" w14:textId="2A0C5B67" w:rsidR="00D74F30" w:rsidRDefault="001F60F7" w:rsidP="00D74F30">
            <w:pPr>
              <w:pStyle w:val="BodyText"/>
            </w:pPr>
            <w:r>
              <w:t>yes</w:t>
            </w:r>
          </w:p>
        </w:tc>
        <w:tc>
          <w:tcPr>
            <w:tcW w:w="3136" w:type="dxa"/>
          </w:tcPr>
          <w:p w14:paraId="4E9B29E3" w14:textId="77777777" w:rsidR="00D74F30" w:rsidRDefault="00D74F30" w:rsidP="00D74F30">
            <w:pPr>
              <w:pStyle w:val="BodyText"/>
            </w:pPr>
          </w:p>
        </w:tc>
      </w:tr>
      <w:tr w:rsidR="00D74F30" w14:paraId="1ACF0FAE" w14:textId="77777777" w:rsidTr="00D74F30">
        <w:tc>
          <w:tcPr>
            <w:tcW w:w="4673" w:type="dxa"/>
          </w:tcPr>
          <w:p w14:paraId="4DF18493" w14:textId="47DEFCE5" w:rsidR="00D74F30" w:rsidRDefault="00D74F30" w:rsidP="00D74F30">
            <w:pPr>
              <w:pStyle w:val="BodyText"/>
            </w:pPr>
            <w:r>
              <w:t>Is the back-rest height and angle adjustable?</w:t>
            </w:r>
          </w:p>
        </w:tc>
        <w:tc>
          <w:tcPr>
            <w:tcW w:w="1597" w:type="dxa"/>
          </w:tcPr>
          <w:p w14:paraId="4577D5D7" w14:textId="371B478D" w:rsidR="00D74F30" w:rsidRDefault="001F60F7" w:rsidP="00D74F30">
            <w:pPr>
              <w:pStyle w:val="BodyText"/>
            </w:pPr>
            <w:r>
              <w:t>yes</w:t>
            </w:r>
          </w:p>
        </w:tc>
        <w:tc>
          <w:tcPr>
            <w:tcW w:w="3136" w:type="dxa"/>
          </w:tcPr>
          <w:p w14:paraId="21537C2A" w14:textId="77777777" w:rsidR="00D74F30" w:rsidRDefault="00D74F30" w:rsidP="00D74F30">
            <w:pPr>
              <w:pStyle w:val="BodyText"/>
            </w:pPr>
          </w:p>
        </w:tc>
      </w:tr>
      <w:tr w:rsidR="00D74F30" w14:paraId="5BA53C89" w14:textId="77777777" w:rsidTr="00D74F30">
        <w:tc>
          <w:tcPr>
            <w:tcW w:w="4673" w:type="dxa"/>
          </w:tcPr>
          <w:p w14:paraId="14995770" w14:textId="0F9D8267" w:rsidR="00D74F30" w:rsidRDefault="00D74F30" w:rsidP="00D74F30">
            <w:pPr>
              <w:pStyle w:val="BodyText"/>
            </w:pPr>
            <w:r>
              <w:t>Does the chair have wheels?</w:t>
            </w:r>
          </w:p>
        </w:tc>
        <w:tc>
          <w:tcPr>
            <w:tcW w:w="1597" w:type="dxa"/>
          </w:tcPr>
          <w:p w14:paraId="59BC1344" w14:textId="2C94AA7D" w:rsidR="00D74F30" w:rsidRDefault="001F60F7" w:rsidP="00D74F30">
            <w:pPr>
              <w:pStyle w:val="BodyText"/>
            </w:pPr>
            <w:r>
              <w:t>yes</w:t>
            </w:r>
          </w:p>
        </w:tc>
        <w:tc>
          <w:tcPr>
            <w:tcW w:w="3136" w:type="dxa"/>
          </w:tcPr>
          <w:p w14:paraId="1F3BFEA8" w14:textId="77777777" w:rsidR="00D74F30" w:rsidRDefault="00D74F30" w:rsidP="00D74F30">
            <w:pPr>
              <w:pStyle w:val="BodyText"/>
            </w:pPr>
          </w:p>
        </w:tc>
      </w:tr>
      <w:tr w:rsidR="00D74F30" w14:paraId="182674C9" w14:textId="77777777" w:rsidTr="00D74F30">
        <w:tc>
          <w:tcPr>
            <w:tcW w:w="4673" w:type="dxa"/>
          </w:tcPr>
          <w:p w14:paraId="67EE6E73" w14:textId="1846A19A" w:rsidR="00D74F30" w:rsidRDefault="00D74F30" w:rsidP="00D74F30">
            <w:pPr>
              <w:pStyle w:val="BodyText"/>
            </w:pPr>
            <w:r>
              <w:t>Can all adjustments be made safely from a seated position?</w:t>
            </w:r>
          </w:p>
        </w:tc>
        <w:tc>
          <w:tcPr>
            <w:tcW w:w="1597" w:type="dxa"/>
          </w:tcPr>
          <w:p w14:paraId="41101CDA" w14:textId="5E5D5513" w:rsidR="00D74F30" w:rsidRDefault="001F60F7" w:rsidP="00D74F30">
            <w:pPr>
              <w:pStyle w:val="BodyText"/>
            </w:pPr>
            <w:r>
              <w:t>yes</w:t>
            </w:r>
          </w:p>
        </w:tc>
        <w:tc>
          <w:tcPr>
            <w:tcW w:w="3136" w:type="dxa"/>
          </w:tcPr>
          <w:p w14:paraId="222FA054" w14:textId="77777777" w:rsidR="00D74F30" w:rsidRDefault="00D74F30" w:rsidP="00D74F30">
            <w:pPr>
              <w:pStyle w:val="BodyText"/>
            </w:pPr>
          </w:p>
        </w:tc>
      </w:tr>
    </w:tbl>
    <w:p w14:paraId="16D8DC6E" w14:textId="3132CCBF" w:rsidR="00950D00" w:rsidRDefault="00950D00" w:rsidP="00B53EA5">
      <w:pPr>
        <w:pStyle w:val="BodyText"/>
      </w:pPr>
    </w:p>
    <w:p w14:paraId="04E58E09" w14:textId="77777777" w:rsidR="00D74F30" w:rsidRDefault="00D74F30" w:rsidP="00B53EA5">
      <w:pPr>
        <w:pStyle w:val="BodyText"/>
      </w:pPr>
    </w:p>
    <w:p w14:paraId="188D2089" w14:textId="77777777" w:rsidR="00950D00" w:rsidRDefault="00950D00" w:rsidP="00B53EA5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06"/>
      </w:tblGrid>
      <w:tr w:rsidR="002334D8" w14:paraId="3AB1BEFA" w14:textId="77777777" w:rsidTr="00985A48">
        <w:tc>
          <w:tcPr>
            <w:tcW w:w="9406" w:type="dxa"/>
          </w:tcPr>
          <w:p w14:paraId="35AF3F30" w14:textId="74A16018" w:rsidR="002334D8" w:rsidRPr="00D74F30" w:rsidRDefault="002334D8" w:rsidP="00985A48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Desk</w:t>
            </w:r>
          </w:p>
          <w:p w14:paraId="193DFFC5" w14:textId="0CCCE79E" w:rsidR="002334D8" w:rsidRDefault="002334D8" w:rsidP="002334D8">
            <w:pPr>
              <w:pStyle w:val="BodyText"/>
            </w:pPr>
            <w:r>
              <w:t>The following guidelines apply when assessing your position at your desk</w:t>
            </w:r>
          </w:p>
          <w:p w14:paraId="7CCD5257" w14:textId="77777777" w:rsidR="00D47D52" w:rsidRDefault="00D47D52" w:rsidP="00D47D52">
            <w:pPr>
              <w:pStyle w:val="Bullet1"/>
            </w:pPr>
            <w:r>
              <w:t>Fore arms should be horizontal</w:t>
            </w:r>
          </w:p>
          <w:p w14:paraId="325D2719" w14:textId="698FAF32" w:rsidR="002334D8" w:rsidRDefault="002334D8" w:rsidP="00D47D52">
            <w:pPr>
              <w:pStyle w:val="Bullet1"/>
            </w:pPr>
            <w:r>
              <w:t>The arms of your chair should not prevent getting close enough to key comfortably</w:t>
            </w:r>
          </w:p>
        </w:tc>
      </w:tr>
    </w:tbl>
    <w:tbl>
      <w:tblPr>
        <w:tblStyle w:val="TableGrid"/>
        <w:tblpPr w:leftFromText="180" w:rightFromText="180" w:vertAnchor="text" w:horzAnchor="margin" w:tblpY="577"/>
        <w:tblW w:w="0" w:type="auto"/>
        <w:tblLook w:val="04A0" w:firstRow="1" w:lastRow="0" w:firstColumn="1" w:lastColumn="0" w:noHBand="0" w:noVBand="1"/>
      </w:tblPr>
      <w:tblGrid>
        <w:gridCol w:w="4673"/>
        <w:gridCol w:w="1597"/>
        <w:gridCol w:w="3136"/>
      </w:tblGrid>
      <w:tr w:rsidR="002334D8" w14:paraId="515E9F2D" w14:textId="77777777" w:rsidTr="00985A48">
        <w:tc>
          <w:tcPr>
            <w:tcW w:w="4673" w:type="dxa"/>
          </w:tcPr>
          <w:p w14:paraId="12743661" w14:textId="77777777" w:rsidR="002334D8" w:rsidRDefault="002334D8" w:rsidP="00985A48">
            <w:pPr>
              <w:pStyle w:val="BodyText"/>
            </w:pPr>
          </w:p>
        </w:tc>
        <w:tc>
          <w:tcPr>
            <w:tcW w:w="1597" w:type="dxa"/>
            <w:vAlign w:val="center"/>
          </w:tcPr>
          <w:p w14:paraId="0F56EB6D" w14:textId="77777777" w:rsidR="002334D8" w:rsidRPr="00D74F30" w:rsidRDefault="002334D8" w:rsidP="00985A48">
            <w:pPr>
              <w:pStyle w:val="BodyText"/>
              <w:jc w:val="center"/>
              <w:rPr>
                <w:b/>
                <w:bCs/>
              </w:rPr>
            </w:pPr>
            <w:r w:rsidRPr="00D74F30">
              <w:rPr>
                <w:b/>
                <w:bCs/>
              </w:rPr>
              <w:t xml:space="preserve">Yes/ No </w:t>
            </w:r>
            <w:r w:rsidRPr="00D74F30">
              <w:rPr>
                <w:b/>
                <w:bCs/>
                <w:sz w:val="18"/>
                <w:szCs w:val="18"/>
              </w:rPr>
              <w:t>(check box for ‘Yes)</w:t>
            </w:r>
          </w:p>
        </w:tc>
        <w:tc>
          <w:tcPr>
            <w:tcW w:w="3136" w:type="dxa"/>
          </w:tcPr>
          <w:p w14:paraId="14927351" w14:textId="77777777" w:rsidR="002334D8" w:rsidRPr="00D74F30" w:rsidRDefault="002334D8" w:rsidP="00985A48">
            <w:pPr>
              <w:pStyle w:val="BodyText"/>
              <w:rPr>
                <w:b/>
                <w:bCs/>
              </w:rPr>
            </w:pPr>
            <w:r w:rsidRPr="00D74F30">
              <w:rPr>
                <w:b/>
                <w:bCs/>
              </w:rPr>
              <w:t>Comments</w:t>
            </w:r>
          </w:p>
        </w:tc>
      </w:tr>
      <w:tr w:rsidR="002334D8" w14:paraId="6929768F" w14:textId="77777777" w:rsidTr="00985A48">
        <w:tc>
          <w:tcPr>
            <w:tcW w:w="4673" w:type="dxa"/>
          </w:tcPr>
          <w:p w14:paraId="360D5664" w14:textId="4A295C2F" w:rsidR="002334D8" w:rsidRDefault="002334D8" w:rsidP="00985A48">
            <w:pPr>
              <w:pStyle w:val="BodyText"/>
            </w:pPr>
            <w:r>
              <w:t>Is there adequate legroom below your desk?</w:t>
            </w:r>
          </w:p>
        </w:tc>
        <w:tc>
          <w:tcPr>
            <w:tcW w:w="1597" w:type="dxa"/>
          </w:tcPr>
          <w:p w14:paraId="38B81A63" w14:textId="3D95A7AC" w:rsidR="002334D8" w:rsidRDefault="001F60F7" w:rsidP="00985A48">
            <w:pPr>
              <w:pStyle w:val="BodyText"/>
            </w:pPr>
            <w:r>
              <w:t>yes</w:t>
            </w:r>
          </w:p>
        </w:tc>
        <w:tc>
          <w:tcPr>
            <w:tcW w:w="3136" w:type="dxa"/>
          </w:tcPr>
          <w:p w14:paraId="09D91C90" w14:textId="77777777" w:rsidR="002334D8" w:rsidRDefault="002334D8" w:rsidP="00985A48">
            <w:pPr>
              <w:pStyle w:val="BodyText"/>
            </w:pPr>
          </w:p>
        </w:tc>
      </w:tr>
      <w:tr w:rsidR="002334D8" w14:paraId="6C46FD01" w14:textId="77777777" w:rsidTr="00985A48">
        <w:tc>
          <w:tcPr>
            <w:tcW w:w="4673" w:type="dxa"/>
          </w:tcPr>
          <w:p w14:paraId="76B63944" w14:textId="6FD22A89" w:rsidR="002334D8" w:rsidRDefault="002334D8" w:rsidP="00985A48">
            <w:pPr>
              <w:pStyle w:val="BodyText"/>
            </w:pPr>
            <w:r>
              <w:t>Is there enough space for you to perform your duties?</w:t>
            </w:r>
          </w:p>
        </w:tc>
        <w:tc>
          <w:tcPr>
            <w:tcW w:w="1597" w:type="dxa"/>
          </w:tcPr>
          <w:p w14:paraId="47BFE66E" w14:textId="314E4F4C" w:rsidR="002334D8" w:rsidRDefault="001F60F7" w:rsidP="00985A48">
            <w:pPr>
              <w:pStyle w:val="BodyText"/>
            </w:pPr>
            <w:r>
              <w:t>yes</w:t>
            </w:r>
          </w:p>
        </w:tc>
        <w:tc>
          <w:tcPr>
            <w:tcW w:w="3136" w:type="dxa"/>
          </w:tcPr>
          <w:p w14:paraId="27F7E633" w14:textId="77777777" w:rsidR="002334D8" w:rsidRDefault="002334D8" w:rsidP="00985A48">
            <w:pPr>
              <w:pStyle w:val="BodyText"/>
            </w:pPr>
          </w:p>
        </w:tc>
      </w:tr>
      <w:tr w:rsidR="002334D8" w14:paraId="468C0C8F" w14:textId="77777777" w:rsidTr="00985A48">
        <w:tc>
          <w:tcPr>
            <w:tcW w:w="4673" w:type="dxa"/>
          </w:tcPr>
          <w:p w14:paraId="7A64FE54" w14:textId="673669C6" w:rsidR="002334D8" w:rsidRDefault="002334D8" w:rsidP="00985A48">
            <w:pPr>
              <w:pStyle w:val="BodyText"/>
            </w:pPr>
            <w:r>
              <w:t>Is there enough space on the desk in front of your keyboard to support your hands and arms?</w:t>
            </w:r>
          </w:p>
        </w:tc>
        <w:tc>
          <w:tcPr>
            <w:tcW w:w="1597" w:type="dxa"/>
          </w:tcPr>
          <w:p w14:paraId="0F7DDD2C" w14:textId="2444D9F9" w:rsidR="002334D8" w:rsidRDefault="001F60F7" w:rsidP="00985A48">
            <w:pPr>
              <w:pStyle w:val="BodyText"/>
            </w:pPr>
            <w:r>
              <w:t>yes</w:t>
            </w:r>
          </w:p>
        </w:tc>
        <w:tc>
          <w:tcPr>
            <w:tcW w:w="3136" w:type="dxa"/>
          </w:tcPr>
          <w:p w14:paraId="6A9A8FD0" w14:textId="77777777" w:rsidR="002334D8" w:rsidRDefault="002334D8" w:rsidP="00985A48">
            <w:pPr>
              <w:pStyle w:val="BodyText"/>
            </w:pPr>
          </w:p>
        </w:tc>
      </w:tr>
      <w:tr w:rsidR="002334D8" w14:paraId="68EDDA0C" w14:textId="77777777" w:rsidTr="00985A48">
        <w:tc>
          <w:tcPr>
            <w:tcW w:w="4673" w:type="dxa"/>
          </w:tcPr>
          <w:p w14:paraId="05CA964E" w14:textId="4F0D76D4" w:rsidR="002334D8" w:rsidRDefault="002334D8" w:rsidP="00985A48">
            <w:pPr>
              <w:pStyle w:val="BodyText"/>
            </w:pPr>
            <w:r>
              <w:t xml:space="preserve">Are you able to use your </w:t>
            </w:r>
            <w:r w:rsidR="004F3E6F">
              <w:t>desktop equipment without excessive twisting or leaning?</w:t>
            </w:r>
          </w:p>
        </w:tc>
        <w:tc>
          <w:tcPr>
            <w:tcW w:w="1597" w:type="dxa"/>
          </w:tcPr>
          <w:p w14:paraId="47F4E555" w14:textId="006AE440" w:rsidR="002334D8" w:rsidRDefault="001F60F7" w:rsidP="00985A48">
            <w:pPr>
              <w:pStyle w:val="BodyText"/>
            </w:pPr>
            <w:r>
              <w:t>yes</w:t>
            </w:r>
          </w:p>
        </w:tc>
        <w:tc>
          <w:tcPr>
            <w:tcW w:w="3136" w:type="dxa"/>
          </w:tcPr>
          <w:p w14:paraId="190ED429" w14:textId="77777777" w:rsidR="002334D8" w:rsidRDefault="002334D8" w:rsidP="00985A48">
            <w:pPr>
              <w:pStyle w:val="BodyText"/>
            </w:pPr>
          </w:p>
        </w:tc>
      </w:tr>
      <w:tr w:rsidR="002334D8" w14:paraId="54155CD1" w14:textId="77777777" w:rsidTr="00985A48">
        <w:tc>
          <w:tcPr>
            <w:tcW w:w="4673" w:type="dxa"/>
          </w:tcPr>
          <w:p w14:paraId="07D2DE32" w14:textId="3C63A545" w:rsidR="002334D8" w:rsidRDefault="004F3E6F" w:rsidP="00985A48">
            <w:pPr>
              <w:pStyle w:val="BodyText"/>
            </w:pPr>
            <w:r>
              <w:t>Does your desk have low reflection so that glare is minimal?</w:t>
            </w:r>
          </w:p>
        </w:tc>
        <w:tc>
          <w:tcPr>
            <w:tcW w:w="1597" w:type="dxa"/>
          </w:tcPr>
          <w:p w14:paraId="3FA2E3DA" w14:textId="1FC326F8" w:rsidR="002334D8" w:rsidRDefault="001F60F7" w:rsidP="00985A48">
            <w:pPr>
              <w:pStyle w:val="BodyText"/>
            </w:pPr>
            <w:r>
              <w:t>yes</w:t>
            </w:r>
          </w:p>
        </w:tc>
        <w:tc>
          <w:tcPr>
            <w:tcW w:w="3136" w:type="dxa"/>
          </w:tcPr>
          <w:p w14:paraId="670C0B2B" w14:textId="77777777" w:rsidR="002334D8" w:rsidRDefault="002334D8" w:rsidP="00985A48">
            <w:pPr>
              <w:pStyle w:val="BodyText"/>
            </w:pPr>
          </w:p>
        </w:tc>
      </w:tr>
      <w:tr w:rsidR="004F3E6F" w14:paraId="54198FFF" w14:textId="77777777" w:rsidTr="00985A48">
        <w:tc>
          <w:tcPr>
            <w:tcW w:w="4673" w:type="dxa"/>
          </w:tcPr>
          <w:p w14:paraId="5BEBA795" w14:textId="32E3F16D" w:rsidR="004F3E6F" w:rsidRDefault="004F3E6F" w:rsidP="00985A48">
            <w:pPr>
              <w:pStyle w:val="BodyText"/>
            </w:pPr>
            <w:r>
              <w:t>Have any obstructions or hazards in your workspace area been eliminated?</w:t>
            </w:r>
          </w:p>
        </w:tc>
        <w:tc>
          <w:tcPr>
            <w:tcW w:w="1597" w:type="dxa"/>
          </w:tcPr>
          <w:p w14:paraId="7A88E3C1" w14:textId="1CBAC905" w:rsidR="004F3E6F" w:rsidRDefault="001F60F7" w:rsidP="00985A48">
            <w:pPr>
              <w:pStyle w:val="BodyText"/>
            </w:pPr>
            <w:r>
              <w:t>yes</w:t>
            </w:r>
          </w:p>
        </w:tc>
        <w:tc>
          <w:tcPr>
            <w:tcW w:w="3136" w:type="dxa"/>
          </w:tcPr>
          <w:p w14:paraId="70966124" w14:textId="77777777" w:rsidR="004F3E6F" w:rsidRDefault="004F3E6F" w:rsidP="00985A48">
            <w:pPr>
              <w:pStyle w:val="BodyText"/>
            </w:pPr>
          </w:p>
        </w:tc>
      </w:tr>
    </w:tbl>
    <w:p w14:paraId="7925E090" w14:textId="77777777" w:rsidR="00950D00" w:rsidRDefault="00950D00" w:rsidP="00B53EA5">
      <w:pPr>
        <w:pStyle w:val="BodyText"/>
      </w:pPr>
    </w:p>
    <w:p w14:paraId="3D24E860" w14:textId="77777777" w:rsidR="00950D00" w:rsidRDefault="00950D00" w:rsidP="00B53EA5">
      <w:pPr>
        <w:pStyle w:val="BodyText"/>
      </w:pPr>
    </w:p>
    <w:p w14:paraId="4BF392A6" w14:textId="77777777" w:rsidR="00950D00" w:rsidRDefault="00950D00" w:rsidP="00B53EA5">
      <w:pPr>
        <w:pStyle w:val="BodyText"/>
      </w:pPr>
    </w:p>
    <w:p w14:paraId="5A4DDA19" w14:textId="77777777" w:rsidR="001F54A4" w:rsidRDefault="001F54A4">
      <w:pPr>
        <w:rPr>
          <w:rFonts w:ascii="Montserrat SemiBold" w:hAnsi="Montserrat SemiBold"/>
        </w:rPr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06"/>
      </w:tblGrid>
      <w:tr w:rsidR="004F3E6F" w14:paraId="4ACA346F" w14:textId="77777777" w:rsidTr="00985A48">
        <w:tc>
          <w:tcPr>
            <w:tcW w:w="9406" w:type="dxa"/>
          </w:tcPr>
          <w:p w14:paraId="4E60658D" w14:textId="77777777" w:rsidR="004F3E6F" w:rsidRDefault="004F3E6F" w:rsidP="00985A48">
            <w:pPr>
              <w:pStyle w:val="BodyText"/>
              <w:rPr>
                <w:b/>
                <w:bCs/>
              </w:rPr>
            </w:pPr>
            <w:bookmarkStart w:id="1" w:name="_Hlk109727225"/>
            <w:r>
              <w:rPr>
                <w:b/>
                <w:bCs/>
              </w:rPr>
              <w:lastRenderedPageBreak/>
              <w:t>Keyboard and Mouse</w:t>
            </w:r>
          </w:p>
          <w:p w14:paraId="461F386E" w14:textId="35A9E69D" w:rsidR="004F3E6F" w:rsidRDefault="004F3E6F" w:rsidP="004F3E6F">
            <w:pPr>
              <w:pStyle w:val="BodyText"/>
            </w:pPr>
            <w:r w:rsidRPr="003D5501">
              <w:t>Before completing the questions, please consider the guidance on using your keyboard and mouse</w:t>
            </w:r>
          </w:p>
          <w:p w14:paraId="5200F59E" w14:textId="0A4B4B34" w:rsidR="00D47D52" w:rsidRPr="003D5501" w:rsidRDefault="00D47D52" w:rsidP="004F3E6F">
            <w:pPr>
              <w:pStyle w:val="Bullet1"/>
            </w:pPr>
            <w:r w:rsidRPr="003D5501">
              <w:t>Hands should not be bent upward at the wrist</w:t>
            </w:r>
          </w:p>
          <w:p w14:paraId="4353A4A4" w14:textId="77777777" w:rsidR="004F3E6F" w:rsidRPr="003D5501" w:rsidRDefault="004F3E6F" w:rsidP="00D47D52">
            <w:pPr>
              <w:pStyle w:val="Bullet1"/>
            </w:pPr>
            <w:r w:rsidRPr="003D5501">
              <w:t>Apply a soft touch, do not hammer the keys</w:t>
            </w:r>
          </w:p>
          <w:p w14:paraId="3A61855F" w14:textId="77777777" w:rsidR="004F3E6F" w:rsidRPr="003D5501" w:rsidRDefault="004F3E6F" w:rsidP="00D47D52">
            <w:pPr>
              <w:pStyle w:val="Bullet1"/>
            </w:pPr>
            <w:r w:rsidRPr="003D5501">
              <w:t>Do not over stretch the fingers</w:t>
            </w:r>
          </w:p>
          <w:p w14:paraId="37BA215D" w14:textId="77777777" w:rsidR="004F3E6F" w:rsidRPr="003D5501" w:rsidRDefault="003D5501" w:rsidP="00D47D52">
            <w:pPr>
              <w:pStyle w:val="Bullet1"/>
            </w:pPr>
            <w:r w:rsidRPr="003D5501">
              <w:t>Position the mouse within easy reach, so it can be used with straight wrists</w:t>
            </w:r>
          </w:p>
          <w:p w14:paraId="6ECB0F96" w14:textId="77777777" w:rsidR="003D5501" w:rsidRPr="003D5501" w:rsidRDefault="003D5501" w:rsidP="00D47D52">
            <w:pPr>
              <w:pStyle w:val="Bullet1"/>
            </w:pPr>
            <w:r w:rsidRPr="003D5501">
              <w:t>Sit upright and close to the desk, do not over-stretch</w:t>
            </w:r>
          </w:p>
          <w:p w14:paraId="1315EA4D" w14:textId="660F05CC" w:rsidR="003D5501" w:rsidRPr="004F3E6F" w:rsidRDefault="003D5501" w:rsidP="00D47D52">
            <w:pPr>
              <w:pStyle w:val="Bullet1"/>
              <w:rPr>
                <w:b/>
                <w:bCs/>
              </w:rPr>
            </w:pPr>
            <w:r w:rsidRPr="003D5501">
              <w:t>Support your forearm on your desk and do not grip the mouse to tightly</w:t>
            </w:r>
          </w:p>
        </w:tc>
      </w:tr>
    </w:tbl>
    <w:tbl>
      <w:tblPr>
        <w:tblStyle w:val="TableGrid"/>
        <w:tblpPr w:leftFromText="180" w:rightFromText="180" w:vertAnchor="text" w:horzAnchor="margin" w:tblpY="577"/>
        <w:tblW w:w="0" w:type="auto"/>
        <w:tblLook w:val="04A0" w:firstRow="1" w:lastRow="0" w:firstColumn="1" w:lastColumn="0" w:noHBand="0" w:noVBand="1"/>
      </w:tblPr>
      <w:tblGrid>
        <w:gridCol w:w="4673"/>
        <w:gridCol w:w="1597"/>
        <w:gridCol w:w="3136"/>
      </w:tblGrid>
      <w:tr w:rsidR="004F3E6F" w:rsidRPr="004F3E6F" w14:paraId="557DFE18" w14:textId="77777777" w:rsidTr="00985A48">
        <w:tc>
          <w:tcPr>
            <w:tcW w:w="4673" w:type="dxa"/>
          </w:tcPr>
          <w:p w14:paraId="4522B275" w14:textId="77777777" w:rsidR="004F3E6F" w:rsidRPr="004F3E6F" w:rsidRDefault="004F3E6F" w:rsidP="004F3E6F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bookmarkStart w:id="2" w:name="_Hlk109727306"/>
            <w:bookmarkEnd w:id="1"/>
          </w:p>
        </w:tc>
        <w:tc>
          <w:tcPr>
            <w:tcW w:w="1597" w:type="dxa"/>
            <w:vAlign w:val="center"/>
          </w:tcPr>
          <w:p w14:paraId="5F2511BC" w14:textId="77777777" w:rsidR="004F3E6F" w:rsidRPr="004F3E6F" w:rsidRDefault="004F3E6F" w:rsidP="004F3E6F">
            <w:pPr>
              <w:spacing w:before="120" w:after="120" w:line="288" w:lineRule="auto"/>
              <w:jc w:val="center"/>
              <w:rPr>
                <w:b/>
                <w:bCs/>
                <w:color w:val="000000" w:themeColor="text1"/>
                <w:kern w:val="16"/>
              </w:rPr>
            </w:pPr>
            <w:r w:rsidRPr="004F3E6F">
              <w:rPr>
                <w:b/>
                <w:bCs/>
                <w:color w:val="000000" w:themeColor="text1"/>
                <w:kern w:val="16"/>
              </w:rPr>
              <w:t xml:space="preserve">Yes/ No </w:t>
            </w:r>
            <w:r w:rsidRPr="004F3E6F">
              <w:rPr>
                <w:b/>
                <w:bCs/>
                <w:color w:val="000000" w:themeColor="text1"/>
                <w:kern w:val="16"/>
                <w:sz w:val="18"/>
                <w:szCs w:val="18"/>
              </w:rPr>
              <w:t>(check box for ‘Yes)</w:t>
            </w:r>
          </w:p>
        </w:tc>
        <w:tc>
          <w:tcPr>
            <w:tcW w:w="3136" w:type="dxa"/>
          </w:tcPr>
          <w:p w14:paraId="2C265455" w14:textId="77777777" w:rsidR="004F3E6F" w:rsidRPr="004F3E6F" w:rsidRDefault="004F3E6F" w:rsidP="004F3E6F">
            <w:pPr>
              <w:spacing w:before="120" w:after="120" w:line="288" w:lineRule="auto"/>
              <w:rPr>
                <w:b/>
                <w:bCs/>
                <w:color w:val="000000" w:themeColor="text1"/>
                <w:kern w:val="16"/>
              </w:rPr>
            </w:pPr>
            <w:r w:rsidRPr="004F3E6F">
              <w:rPr>
                <w:b/>
                <w:bCs/>
                <w:color w:val="000000" w:themeColor="text1"/>
                <w:kern w:val="16"/>
              </w:rPr>
              <w:t>Comments</w:t>
            </w:r>
          </w:p>
        </w:tc>
      </w:tr>
      <w:tr w:rsidR="004F3E6F" w:rsidRPr="004F3E6F" w14:paraId="3806C7F6" w14:textId="77777777" w:rsidTr="00985A48">
        <w:tc>
          <w:tcPr>
            <w:tcW w:w="4673" w:type="dxa"/>
          </w:tcPr>
          <w:p w14:paraId="5D89C7EB" w14:textId="053C938F" w:rsidR="004F3E6F" w:rsidRPr="004F3E6F" w:rsidRDefault="003D5501" w:rsidP="004F3E6F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rPr>
                <w:color w:val="000000" w:themeColor="text1"/>
                <w:kern w:val="16"/>
              </w:rPr>
              <w:t>Can the keyboard be tilted?</w:t>
            </w:r>
          </w:p>
        </w:tc>
        <w:tc>
          <w:tcPr>
            <w:tcW w:w="1597" w:type="dxa"/>
          </w:tcPr>
          <w:p w14:paraId="09C75D1D" w14:textId="44BE8A63" w:rsidR="004F3E6F" w:rsidRPr="004F3E6F" w:rsidRDefault="001F60F7" w:rsidP="004F3E6F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t>yes</w:t>
            </w:r>
          </w:p>
        </w:tc>
        <w:tc>
          <w:tcPr>
            <w:tcW w:w="3136" w:type="dxa"/>
          </w:tcPr>
          <w:p w14:paraId="404BD3BD" w14:textId="77777777" w:rsidR="004F3E6F" w:rsidRPr="004F3E6F" w:rsidRDefault="004F3E6F" w:rsidP="004F3E6F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</w:p>
        </w:tc>
      </w:tr>
      <w:tr w:rsidR="004F3E6F" w:rsidRPr="004F3E6F" w14:paraId="5040CB3E" w14:textId="77777777" w:rsidTr="00985A48">
        <w:tc>
          <w:tcPr>
            <w:tcW w:w="4673" w:type="dxa"/>
          </w:tcPr>
          <w:p w14:paraId="7731FB16" w14:textId="6C81D016" w:rsidR="004F3E6F" w:rsidRPr="004F3E6F" w:rsidRDefault="003D5501" w:rsidP="004F3E6F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rPr>
                <w:color w:val="000000" w:themeColor="text1"/>
                <w:kern w:val="16"/>
              </w:rPr>
              <w:t>Is the keyboard stable?</w:t>
            </w:r>
          </w:p>
        </w:tc>
        <w:tc>
          <w:tcPr>
            <w:tcW w:w="1597" w:type="dxa"/>
          </w:tcPr>
          <w:p w14:paraId="537A6936" w14:textId="5CCFD7AF" w:rsidR="004F3E6F" w:rsidRPr="004F3E6F" w:rsidRDefault="001F60F7" w:rsidP="004F3E6F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t>yes</w:t>
            </w:r>
          </w:p>
        </w:tc>
        <w:tc>
          <w:tcPr>
            <w:tcW w:w="3136" w:type="dxa"/>
          </w:tcPr>
          <w:p w14:paraId="1A231DF4" w14:textId="77777777" w:rsidR="004F3E6F" w:rsidRPr="004F3E6F" w:rsidRDefault="004F3E6F" w:rsidP="004F3E6F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</w:p>
        </w:tc>
      </w:tr>
      <w:tr w:rsidR="004F3E6F" w:rsidRPr="004F3E6F" w14:paraId="14CDCDF8" w14:textId="77777777" w:rsidTr="00985A48">
        <w:tc>
          <w:tcPr>
            <w:tcW w:w="4673" w:type="dxa"/>
          </w:tcPr>
          <w:p w14:paraId="60C1ECCD" w14:textId="72082465" w:rsidR="004F3E6F" w:rsidRPr="004F3E6F" w:rsidRDefault="003D5501" w:rsidP="004F3E6F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rPr>
                <w:color w:val="000000" w:themeColor="text1"/>
                <w:kern w:val="16"/>
              </w:rPr>
              <w:t>Are the key symbols/ markings easy to read?</w:t>
            </w:r>
          </w:p>
        </w:tc>
        <w:tc>
          <w:tcPr>
            <w:tcW w:w="1597" w:type="dxa"/>
          </w:tcPr>
          <w:p w14:paraId="0AA6682A" w14:textId="2C924352" w:rsidR="004F3E6F" w:rsidRPr="004F3E6F" w:rsidRDefault="001F60F7" w:rsidP="004F3E6F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t>yes</w:t>
            </w:r>
          </w:p>
        </w:tc>
        <w:tc>
          <w:tcPr>
            <w:tcW w:w="3136" w:type="dxa"/>
          </w:tcPr>
          <w:p w14:paraId="2CF6D81E" w14:textId="77777777" w:rsidR="004F3E6F" w:rsidRPr="004F3E6F" w:rsidRDefault="004F3E6F" w:rsidP="004F3E6F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</w:p>
        </w:tc>
      </w:tr>
      <w:bookmarkEnd w:id="2"/>
    </w:tbl>
    <w:p w14:paraId="6DE510E3" w14:textId="77777777" w:rsidR="00043C8C" w:rsidRDefault="00043C8C" w:rsidP="00B53EA5">
      <w:pPr>
        <w:pStyle w:val="BodyText"/>
      </w:pPr>
    </w:p>
    <w:p w14:paraId="41729D3D" w14:textId="77777777" w:rsidR="00043C8C" w:rsidRDefault="00043C8C" w:rsidP="00B53EA5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06"/>
      </w:tblGrid>
      <w:tr w:rsidR="00E14C95" w14:paraId="79E99458" w14:textId="77777777" w:rsidTr="00985A48">
        <w:tc>
          <w:tcPr>
            <w:tcW w:w="9406" w:type="dxa"/>
          </w:tcPr>
          <w:p w14:paraId="788FAC32" w14:textId="31F63876" w:rsidR="00E14C95" w:rsidRDefault="00E14C95" w:rsidP="00985A48">
            <w:pPr>
              <w:pStyle w:val="BodyText"/>
              <w:rPr>
                <w:b/>
                <w:bCs/>
              </w:rPr>
            </w:pPr>
            <w:bookmarkStart w:id="3" w:name="_Hlk109727428"/>
            <w:r>
              <w:rPr>
                <w:b/>
                <w:bCs/>
              </w:rPr>
              <w:t>Posture</w:t>
            </w:r>
          </w:p>
          <w:p w14:paraId="4D92202F" w14:textId="259C79F6" w:rsidR="00E14C95" w:rsidRPr="004F3E6F" w:rsidRDefault="00E14C95" w:rsidP="00E14C95">
            <w:pPr>
              <w:pStyle w:val="BodyText"/>
              <w:rPr>
                <w:b/>
                <w:bCs/>
              </w:rPr>
            </w:pPr>
            <w:r w:rsidRPr="003D5501">
              <w:t xml:space="preserve">Before completing the questions, please consider </w:t>
            </w:r>
            <w:hyperlink r:id="rId12" w:history="1">
              <w:r w:rsidRPr="00E14C95">
                <w:rPr>
                  <w:rStyle w:val="Hyperlink"/>
                </w:rPr>
                <w:t>this guidance</w:t>
              </w:r>
            </w:hyperlink>
            <w:r>
              <w:t xml:space="preserve"> around posture whilst using DSE.</w:t>
            </w:r>
          </w:p>
        </w:tc>
      </w:tr>
      <w:bookmarkEnd w:id="3"/>
    </w:tbl>
    <w:tbl>
      <w:tblPr>
        <w:tblStyle w:val="TableGrid"/>
        <w:tblpPr w:leftFromText="180" w:rightFromText="180" w:vertAnchor="text" w:horzAnchor="margin" w:tblpY="484"/>
        <w:tblW w:w="0" w:type="auto"/>
        <w:tblLook w:val="04A0" w:firstRow="1" w:lastRow="0" w:firstColumn="1" w:lastColumn="0" w:noHBand="0" w:noVBand="1"/>
      </w:tblPr>
      <w:tblGrid>
        <w:gridCol w:w="4673"/>
        <w:gridCol w:w="1597"/>
        <w:gridCol w:w="3136"/>
      </w:tblGrid>
      <w:tr w:rsidR="00242E34" w:rsidRPr="004F3E6F" w14:paraId="3197E903" w14:textId="77777777" w:rsidTr="00242E34">
        <w:tc>
          <w:tcPr>
            <w:tcW w:w="4673" w:type="dxa"/>
          </w:tcPr>
          <w:p w14:paraId="3C9AF2DC" w14:textId="77777777" w:rsidR="00242E34" w:rsidRPr="004F3E6F" w:rsidRDefault="00242E34" w:rsidP="00242E34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</w:p>
        </w:tc>
        <w:tc>
          <w:tcPr>
            <w:tcW w:w="1597" w:type="dxa"/>
            <w:vAlign w:val="center"/>
          </w:tcPr>
          <w:p w14:paraId="1F63B851" w14:textId="77777777" w:rsidR="00242E34" w:rsidRPr="004F3E6F" w:rsidRDefault="00242E34" w:rsidP="00242E34">
            <w:pPr>
              <w:spacing w:before="120" w:after="120" w:line="288" w:lineRule="auto"/>
              <w:jc w:val="center"/>
              <w:rPr>
                <w:b/>
                <w:bCs/>
                <w:color w:val="000000" w:themeColor="text1"/>
                <w:kern w:val="16"/>
              </w:rPr>
            </w:pPr>
            <w:r w:rsidRPr="004F3E6F">
              <w:rPr>
                <w:b/>
                <w:bCs/>
                <w:color w:val="000000" w:themeColor="text1"/>
                <w:kern w:val="16"/>
              </w:rPr>
              <w:t xml:space="preserve">Yes/ No </w:t>
            </w:r>
            <w:r w:rsidRPr="004F3E6F">
              <w:rPr>
                <w:b/>
                <w:bCs/>
                <w:color w:val="000000" w:themeColor="text1"/>
                <w:kern w:val="16"/>
                <w:sz w:val="18"/>
                <w:szCs w:val="18"/>
              </w:rPr>
              <w:t>(check box for ‘Yes)</w:t>
            </w:r>
          </w:p>
        </w:tc>
        <w:tc>
          <w:tcPr>
            <w:tcW w:w="3136" w:type="dxa"/>
          </w:tcPr>
          <w:p w14:paraId="4FA2BF76" w14:textId="77777777" w:rsidR="00242E34" w:rsidRPr="004F3E6F" w:rsidRDefault="00242E34" w:rsidP="00242E34">
            <w:pPr>
              <w:spacing w:before="120" w:after="120" w:line="288" w:lineRule="auto"/>
              <w:rPr>
                <w:b/>
                <w:bCs/>
                <w:color w:val="000000" w:themeColor="text1"/>
                <w:kern w:val="16"/>
              </w:rPr>
            </w:pPr>
            <w:r w:rsidRPr="004F3E6F">
              <w:rPr>
                <w:b/>
                <w:bCs/>
                <w:color w:val="000000" w:themeColor="text1"/>
                <w:kern w:val="16"/>
              </w:rPr>
              <w:t>Comments</w:t>
            </w:r>
          </w:p>
        </w:tc>
      </w:tr>
      <w:tr w:rsidR="00242E34" w:rsidRPr="004F3E6F" w14:paraId="17B34730" w14:textId="77777777" w:rsidTr="00242E34">
        <w:tc>
          <w:tcPr>
            <w:tcW w:w="4673" w:type="dxa"/>
          </w:tcPr>
          <w:p w14:paraId="2BD2D515" w14:textId="77777777" w:rsidR="00242E34" w:rsidRPr="004F3E6F" w:rsidRDefault="00242E34" w:rsidP="00242E34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rPr>
                <w:color w:val="000000" w:themeColor="text1"/>
                <w:kern w:val="16"/>
              </w:rPr>
              <w:t>Are you able to regularly adjust your posture?</w:t>
            </w:r>
          </w:p>
        </w:tc>
        <w:tc>
          <w:tcPr>
            <w:tcW w:w="1597" w:type="dxa"/>
          </w:tcPr>
          <w:p w14:paraId="52455AEC" w14:textId="022D661A" w:rsidR="00242E34" w:rsidRPr="004F3E6F" w:rsidRDefault="001F60F7" w:rsidP="00242E34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t>yes</w:t>
            </w:r>
          </w:p>
        </w:tc>
        <w:tc>
          <w:tcPr>
            <w:tcW w:w="3136" w:type="dxa"/>
          </w:tcPr>
          <w:p w14:paraId="49BDF6D6" w14:textId="77777777" w:rsidR="00242E34" w:rsidRPr="004F3E6F" w:rsidRDefault="00242E34" w:rsidP="00242E34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</w:p>
        </w:tc>
      </w:tr>
      <w:tr w:rsidR="00242E34" w:rsidRPr="004F3E6F" w14:paraId="3D536889" w14:textId="77777777" w:rsidTr="00242E34">
        <w:tc>
          <w:tcPr>
            <w:tcW w:w="4673" w:type="dxa"/>
          </w:tcPr>
          <w:p w14:paraId="53BEAEF0" w14:textId="1EA15303" w:rsidR="00242E34" w:rsidRPr="004F3E6F" w:rsidRDefault="00242E34" w:rsidP="00242E34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rPr>
                <w:color w:val="000000" w:themeColor="text1"/>
                <w:kern w:val="16"/>
              </w:rPr>
              <w:t>Are you able to adjust your DSE for comfort?</w:t>
            </w:r>
          </w:p>
        </w:tc>
        <w:tc>
          <w:tcPr>
            <w:tcW w:w="1597" w:type="dxa"/>
          </w:tcPr>
          <w:p w14:paraId="554A175C" w14:textId="22B2A799" w:rsidR="00242E34" w:rsidRPr="004F3E6F" w:rsidRDefault="001F60F7" w:rsidP="00242E34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t>yes</w:t>
            </w:r>
          </w:p>
        </w:tc>
        <w:tc>
          <w:tcPr>
            <w:tcW w:w="3136" w:type="dxa"/>
          </w:tcPr>
          <w:p w14:paraId="166F0D06" w14:textId="77777777" w:rsidR="00242E34" w:rsidRPr="004F3E6F" w:rsidRDefault="00242E34" w:rsidP="00242E34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</w:p>
        </w:tc>
      </w:tr>
      <w:tr w:rsidR="00242E34" w:rsidRPr="004F3E6F" w14:paraId="3012099A" w14:textId="77777777" w:rsidTr="00242E34">
        <w:tc>
          <w:tcPr>
            <w:tcW w:w="4673" w:type="dxa"/>
          </w:tcPr>
          <w:p w14:paraId="43DE22F1" w14:textId="0702BC35" w:rsidR="00242E34" w:rsidRPr="004F3E6F" w:rsidRDefault="00242E34" w:rsidP="00242E34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rPr>
                <w:color w:val="000000" w:themeColor="text1"/>
                <w:kern w:val="16"/>
              </w:rPr>
              <w:t>Can you achieve adequate viewing distance from the screen?</w:t>
            </w:r>
          </w:p>
        </w:tc>
        <w:tc>
          <w:tcPr>
            <w:tcW w:w="1597" w:type="dxa"/>
          </w:tcPr>
          <w:p w14:paraId="3BEF42DB" w14:textId="3AD45C3F" w:rsidR="00242E34" w:rsidRPr="004F3E6F" w:rsidRDefault="001F60F7" w:rsidP="00242E34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t>yes</w:t>
            </w:r>
          </w:p>
        </w:tc>
        <w:tc>
          <w:tcPr>
            <w:tcW w:w="3136" w:type="dxa"/>
          </w:tcPr>
          <w:p w14:paraId="64E49416" w14:textId="77777777" w:rsidR="00242E34" w:rsidRPr="004F3E6F" w:rsidRDefault="00242E34" w:rsidP="00242E34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</w:p>
        </w:tc>
      </w:tr>
    </w:tbl>
    <w:p w14:paraId="6506FCBB" w14:textId="77777777" w:rsidR="00043C8C" w:rsidRDefault="00043C8C" w:rsidP="00B53EA5">
      <w:pPr>
        <w:pStyle w:val="BodyText"/>
      </w:pPr>
    </w:p>
    <w:p w14:paraId="581A8E63" w14:textId="0EFAEEC9" w:rsidR="00950D00" w:rsidRDefault="00950D00" w:rsidP="00B53EA5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06"/>
      </w:tblGrid>
      <w:tr w:rsidR="003D5501" w14:paraId="0AEEAC9A" w14:textId="77777777" w:rsidTr="00985A48">
        <w:tc>
          <w:tcPr>
            <w:tcW w:w="9406" w:type="dxa"/>
          </w:tcPr>
          <w:p w14:paraId="1AD9194C" w14:textId="0674207A" w:rsidR="003D5501" w:rsidRDefault="003D5501" w:rsidP="00985A48">
            <w:pPr>
              <w:pStyle w:val="BodyText"/>
              <w:rPr>
                <w:b/>
                <w:bCs/>
              </w:rPr>
            </w:pPr>
            <w:bookmarkStart w:id="4" w:name="_Hlk109727058"/>
            <w:r>
              <w:rPr>
                <w:b/>
                <w:bCs/>
              </w:rPr>
              <w:lastRenderedPageBreak/>
              <w:t>Monitors and Screens</w:t>
            </w:r>
          </w:p>
          <w:p w14:paraId="15AC3288" w14:textId="49FB7E6B" w:rsidR="003D5501" w:rsidRDefault="003D5501" w:rsidP="00985A48">
            <w:pPr>
              <w:pStyle w:val="BodyText"/>
            </w:pPr>
            <w:r w:rsidRPr="00E14C95">
              <w:t xml:space="preserve">Before completing the questions, please consider the guidance on using your </w:t>
            </w:r>
            <w:r w:rsidR="009557BE" w:rsidRPr="00E14C95">
              <w:t>monitors and screens</w:t>
            </w:r>
          </w:p>
          <w:p w14:paraId="502DB2FA" w14:textId="4DF47143" w:rsidR="00D47D52" w:rsidRPr="00E14C95" w:rsidRDefault="00D47D52" w:rsidP="00985A48">
            <w:pPr>
              <w:pStyle w:val="Bullet1"/>
            </w:pPr>
            <w:r w:rsidRPr="00E14C95">
              <w:t>Make sure your screens are clean</w:t>
            </w:r>
          </w:p>
          <w:p w14:paraId="644B042D" w14:textId="77777777" w:rsidR="009557BE" w:rsidRPr="00E14C95" w:rsidRDefault="009557BE" w:rsidP="00D47D52">
            <w:pPr>
              <w:pStyle w:val="Bullet1"/>
            </w:pPr>
            <w:r w:rsidRPr="00E14C95">
              <w:t>Check your brightness and contrast controls are adjusted correctly</w:t>
            </w:r>
          </w:p>
          <w:p w14:paraId="75DBC3AD" w14:textId="4B07C162" w:rsidR="009557BE" w:rsidRPr="004F3E6F" w:rsidRDefault="009557BE" w:rsidP="00D47D52">
            <w:pPr>
              <w:pStyle w:val="Bullet1"/>
              <w:rPr>
                <w:b/>
                <w:bCs/>
              </w:rPr>
            </w:pPr>
            <w:r w:rsidRPr="00E14C95">
              <w:t>Remove sources of glare/ reflections on the screen</w:t>
            </w:r>
          </w:p>
        </w:tc>
      </w:tr>
      <w:bookmarkEnd w:id="4"/>
    </w:tbl>
    <w:p w14:paraId="05D3BEBE" w14:textId="27492AEF" w:rsidR="003D5501" w:rsidRDefault="003D5501" w:rsidP="00B53EA5">
      <w:pPr>
        <w:pStyle w:val="BodyText"/>
      </w:pPr>
    </w:p>
    <w:tbl>
      <w:tblPr>
        <w:tblStyle w:val="TableGrid"/>
        <w:tblpPr w:leftFromText="180" w:rightFromText="180" w:vertAnchor="text" w:horzAnchor="margin" w:tblpY="74"/>
        <w:tblW w:w="0" w:type="auto"/>
        <w:tblLook w:val="04A0" w:firstRow="1" w:lastRow="0" w:firstColumn="1" w:lastColumn="0" w:noHBand="0" w:noVBand="1"/>
      </w:tblPr>
      <w:tblGrid>
        <w:gridCol w:w="4673"/>
        <w:gridCol w:w="1597"/>
        <w:gridCol w:w="3136"/>
      </w:tblGrid>
      <w:tr w:rsidR="00E14C95" w:rsidRPr="004F3E6F" w14:paraId="0F30D230" w14:textId="77777777" w:rsidTr="00E14C95">
        <w:tc>
          <w:tcPr>
            <w:tcW w:w="4673" w:type="dxa"/>
          </w:tcPr>
          <w:p w14:paraId="36F21C9C" w14:textId="77777777" w:rsidR="00E14C95" w:rsidRPr="004F3E6F" w:rsidRDefault="00E14C95" w:rsidP="00E14C95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</w:p>
        </w:tc>
        <w:tc>
          <w:tcPr>
            <w:tcW w:w="1597" w:type="dxa"/>
            <w:vAlign w:val="center"/>
          </w:tcPr>
          <w:p w14:paraId="014066E4" w14:textId="77777777" w:rsidR="00E14C95" w:rsidRPr="004F3E6F" w:rsidRDefault="00E14C95" w:rsidP="00E14C95">
            <w:pPr>
              <w:spacing w:before="120" w:after="120" w:line="288" w:lineRule="auto"/>
              <w:jc w:val="center"/>
              <w:rPr>
                <w:b/>
                <w:bCs/>
                <w:color w:val="000000" w:themeColor="text1"/>
                <w:kern w:val="16"/>
              </w:rPr>
            </w:pPr>
            <w:r w:rsidRPr="004F3E6F">
              <w:rPr>
                <w:b/>
                <w:bCs/>
                <w:color w:val="000000" w:themeColor="text1"/>
                <w:kern w:val="16"/>
              </w:rPr>
              <w:t xml:space="preserve">Yes/ No </w:t>
            </w:r>
            <w:r w:rsidRPr="004F3E6F">
              <w:rPr>
                <w:b/>
                <w:bCs/>
                <w:color w:val="000000" w:themeColor="text1"/>
                <w:kern w:val="16"/>
                <w:sz w:val="18"/>
                <w:szCs w:val="18"/>
              </w:rPr>
              <w:t>(check box for ‘Yes)</w:t>
            </w:r>
          </w:p>
        </w:tc>
        <w:tc>
          <w:tcPr>
            <w:tcW w:w="3136" w:type="dxa"/>
          </w:tcPr>
          <w:p w14:paraId="1EB7E09E" w14:textId="77777777" w:rsidR="00E14C95" w:rsidRPr="004F3E6F" w:rsidRDefault="00E14C95" w:rsidP="00E14C95">
            <w:pPr>
              <w:spacing w:before="120" w:after="120" w:line="288" w:lineRule="auto"/>
              <w:rPr>
                <w:b/>
                <w:bCs/>
                <w:color w:val="000000" w:themeColor="text1"/>
                <w:kern w:val="16"/>
              </w:rPr>
            </w:pPr>
            <w:r w:rsidRPr="004F3E6F">
              <w:rPr>
                <w:b/>
                <w:bCs/>
                <w:color w:val="000000" w:themeColor="text1"/>
                <w:kern w:val="16"/>
              </w:rPr>
              <w:t>Comments</w:t>
            </w:r>
          </w:p>
        </w:tc>
      </w:tr>
      <w:tr w:rsidR="00E14C95" w:rsidRPr="004F3E6F" w14:paraId="661EE300" w14:textId="77777777" w:rsidTr="00E14C95">
        <w:tc>
          <w:tcPr>
            <w:tcW w:w="4673" w:type="dxa"/>
          </w:tcPr>
          <w:p w14:paraId="5EFC30AC" w14:textId="77777777" w:rsidR="00E14C95" w:rsidRPr="004F3E6F" w:rsidRDefault="00E14C95" w:rsidP="00E14C95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rPr>
                <w:color w:val="000000" w:themeColor="text1"/>
                <w:kern w:val="16"/>
              </w:rPr>
              <w:t>Is the information on your screen easy to read?</w:t>
            </w:r>
          </w:p>
        </w:tc>
        <w:tc>
          <w:tcPr>
            <w:tcW w:w="1597" w:type="dxa"/>
          </w:tcPr>
          <w:p w14:paraId="0BE425A5" w14:textId="7FE3A830" w:rsidR="00E14C95" w:rsidRPr="004F3E6F" w:rsidRDefault="001F60F7" w:rsidP="00E14C95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t>yes</w:t>
            </w:r>
          </w:p>
        </w:tc>
        <w:tc>
          <w:tcPr>
            <w:tcW w:w="3136" w:type="dxa"/>
          </w:tcPr>
          <w:p w14:paraId="4A84DCFE" w14:textId="77777777" w:rsidR="00E14C95" w:rsidRPr="004F3E6F" w:rsidRDefault="00E14C95" w:rsidP="00E14C95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</w:p>
        </w:tc>
      </w:tr>
      <w:tr w:rsidR="00E14C95" w:rsidRPr="004F3E6F" w14:paraId="65D77AD7" w14:textId="77777777" w:rsidTr="00E14C95">
        <w:tc>
          <w:tcPr>
            <w:tcW w:w="4673" w:type="dxa"/>
          </w:tcPr>
          <w:p w14:paraId="49F751F6" w14:textId="77777777" w:rsidR="00E14C95" w:rsidRPr="004F3E6F" w:rsidRDefault="00E14C95" w:rsidP="00E14C95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rPr>
                <w:color w:val="000000" w:themeColor="text1"/>
                <w:kern w:val="16"/>
              </w:rPr>
              <w:t>Are the brightness and contrast controls easily findable and adequate?</w:t>
            </w:r>
          </w:p>
        </w:tc>
        <w:tc>
          <w:tcPr>
            <w:tcW w:w="1597" w:type="dxa"/>
          </w:tcPr>
          <w:p w14:paraId="301037D7" w14:textId="5BB82854" w:rsidR="00E14C95" w:rsidRPr="004F3E6F" w:rsidRDefault="001F60F7" w:rsidP="00E14C95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t>yes</w:t>
            </w:r>
          </w:p>
        </w:tc>
        <w:tc>
          <w:tcPr>
            <w:tcW w:w="3136" w:type="dxa"/>
          </w:tcPr>
          <w:p w14:paraId="793AF50A" w14:textId="77777777" w:rsidR="00E14C95" w:rsidRPr="004F3E6F" w:rsidRDefault="00E14C95" w:rsidP="00E14C95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</w:p>
        </w:tc>
      </w:tr>
      <w:tr w:rsidR="00E14C95" w:rsidRPr="004F3E6F" w14:paraId="00E39A19" w14:textId="77777777" w:rsidTr="00E14C95">
        <w:tc>
          <w:tcPr>
            <w:tcW w:w="4673" w:type="dxa"/>
          </w:tcPr>
          <w:p w14:paraId="16906DD6" w14:textId="77777777" w:rsidR="00E14C95" w:rsidRPr="004F3E6F" w:rsidRDefault="00E14C95" w:rsidP="00E14C95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rPr>
                <w:color w:val="000000" w:themeColor="text1"/>
                <w:kern w:val="16"/>
              </w:rPr>
              <w:t>Is the on-screen image flicker free and stable?</w:t>
            </w:r>
          </w:p>
        </w:tc>
        <w:tc>
          <w:tcPr>
            <w:tcW w:w="1597" w:type="dxa"/>
          </w:tcPr>
          <w:p w14:paraId="3DD27B84" w14:textId="42F01820" w:rsidR="00E14C95" w:rsidRPr="004F3E6F" w:rsidRDefault="001F60F7" w:rsidP="00E14C95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t>yes</w:t>
            </w:r>
          </w:p>
        </w:tc>
        <w:tc>
          <w:tcPr>
            <w:tcW w:w="3136" w:type="dxa"/>
          </w:tcPr>
          <w:p w14:paraId="4ED94973" w14:textId="77777777" w:rsidR="00E14C95" w:rsidRPr="004F3E6F" w:rsidRDefault="00E14C95" w:rsidP="00E14C95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</w:p>
        </w:tc>
      </w:tr>
      <w:tr w:rsidR="00E14C95" w:rsidRPr="004F3E6F" w14:paraId="336D0479" w14:textId="77777777" w:rsidTr="00E14C95">
        <w:tc>
          <w:tcPr>
            <w:tcW w:w="4673" w:type="dxa"/>
          </w:tcPr>
          <w:p w14:paraId="369B51FA" w14:textId="77777777" w:rsidR="00E14C95" w:rsidRDefault="00E14C95" w:rsidP="00E14C95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rPr>
                <w:color w:val="000000" w:themeColor="text1"/>
                <w:kern w:val="16"/>
              </w:rPr>
              <w:t>Have reflections and glare been eliminated?</w:t>
            </w:r>
          </w:p>
        </w:tc>
        <w:tc>
          <w:tcPr>
            <w:tcW w:w="1597" w:type="dxa"/>
          </w:tcPr>
          <w:p w14:paraId="7FA4B3B1" w14:textId="0FDA55E6" w:rsidR="00E14C95" w:rsidRPr="004F3E6F" w:rsidRDefault="001F60F7" w:rsidP="00E14C95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t>yes</w:t>
            </w:r>
          </w:p>
        </w:tc>
        <w:tc>
          <w:tcPr>
            <w:tcW w:w="3136" w:type="dxa"/>
          </w:tcPr>
          <w:p w14:paraId="6C8E8ABA" w14:textId="77777777" w:rsidR="00E14C95" w:rsidRPr="004F3E6F" w:rsidRDefault="00E14C95" w:rsidP="00E14C95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</w:p>
        </w:tc>
      </w:tr>
      <w:tr w:rsidR="00E14C95" w:rsidRPr="004F3E6F" w14:paraId="15B9C494" w14:textId="77777777" w:rsidTr="00E14C95">
        <w:tc>
          <w:tcPr>
            <w:tcW w:w="4673" w:type="dxa"/>
          </w:tcPr>
          <w:p w14:paraId="78515605" w14:textId="77777777" w:rsidR="00E14C95" w:rsidRDefault="00E14C95" w:rsidP="00E14C95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rPr>
                <w:color w:val="000000" w:themeColor="text1"/>
                <w:kern w:val="16"/>
              </w:rPr>
              <w:t>Does the monitor swivel side-to-side and tilt up and down sufficiently?</w:t>
            </w:r>
          </w:p>
        </w:tc>
        <w:tc>
          <w:tcPr>
            <w:tcW w:w="1597" w:type="dxa"/>
          </w:tcPr>
          <w:p w14:paraId="635DE344" w14:textId="461E1CF7" w:rsidR="00E14C95" w:rsidRPr="004F3E6F" w:rsidRDefault="001F60F7" w:rsidP="00E14C95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t>yes</w:t>
            </w:r>
          </w:p>
        </w:tc>
        <w:tc>
          <w:tcPr>
            <w:tcW w:w="3136" w:type="dxa"/>
          </w:tcPr>
          <w:p w14:paraId="23E4A5CF" w14:textId="77777777" w:rsidR="00E14C95" w:rsidRPr="004F3E6F" w:rsidRDefault="00E14C95" w:rsidP="00E14C95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</w:p>
        </w:tc>
      </w:tr>
      <w:tr w:rsidR="00E14C95" w:rsidRPr="004F3E6F" w14:paraId="1FDA7568" w14:textId="77777777" w:rsidTr="00E14C95">
        <w:tc>
          <w:tcPr>
            <w:tcW w:w="4673" w:type="dxa"/>
          </w:tcPr>
          <w:p w14:paraId="12B71518" w14:textId="77777777" w:rsidR="00E14C95" w:rsidRDefault="00E14C95" w:rsidP="00E14C95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rPr>
                <w:color w:val="000000" w:themeColor="text1"/>
                <w:kern w:val="16"/>
              </w:rPr>
              <w:t>Is the screen clean?</w:t>
            </w:r>
          </w:p>
        </w:tc>
        <w:tc>
          <w:tcPr>
            <w:tcW w:w="1597" w:type="dxa"/>
          </w:tcPr>
          <w:p w14:paraId="14B0FD75" w14:textId="0C4A035B" w:rsidR="00E14C95" w:rsidRPr="004F3E6F" w:rsidRDefault="001F60F7" w:rsidP="00E14C95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t>yes</w:t>
            </w:r>
          </w:p>
        </w:tc>
        <w:tc>
          <w:tcPr>
            <w:tcW w:w="3136" w:type="dxa"/>
          </w:tcPr>
          <w:p w14:paraId="64F82CC5" w14:textId="77777777" w:rsidR="00E14C95" w:rsidRPr="004F3E6F" w:rsidRDefault="00E14C95" w:rsidP="00E14C95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</w:p>
        </w:tc>
      </w:tr>
    </w:tbl>
    <w:p w14:paraId="3D00D73C" w14:textId="18F310EF" w:rsidR="003D5501" w:rsidRDefault="003D5501" w:rsidP="00B53EA5">
      <w:pPr>
        <w:pStyle w:val="BodyText"/>
      </w:pPr>
    </w:p>
    <w:p w14:paraId="3FDD4FF4" w14:textId="5788DD58" w:rsidR="003D5501" w:rsidRDefault="003D5501" w:rsidP="00B53EA5">
      <w:pPr>
        <w:pStyle w:val="BodyText"/>
      </w:pPr>
    </w:p>
    <w:p w14:paraId="38A05129" w14:textId="5E0EAD41" w:rsidR="003D5501" w:rsidRDefault="003D5501" w:rsidP="00B53EA5">
      <w:pPr>
        <w:pStyle w:val="BodyText"/>
      </w:pPr>
    </w:p>
    <w:p w14:paraId="74199072" w14:textId="58DDD0E1" w:rsidR="003D5501" w:rsidRDefault="003D5501" w:rsidP="00B53EA5">
      <w:pPr>
        <w:pStyle w:val="BodyText"/>
      </w:pPr>
    </w:p>
    <w:p w14:paraId="50A33236" w14:textId="54C21081" w:rsidR="003D5501" w:rsidRDefault="003D5501" w:rsidP="00B53EA5">
      <w:pPr>
        <w:pStyle w:val="BodyText"/>
      </w:pPr>
    </w:p>
    <w:p w14:paraId="34000872" w14:textId="64468F7A" w:rsidR="003D5501" w:rsidRDefault="003D5501" w:rsidP="00B53EA5">
      <w:pPr>
        <w:pStyle w:val="BodyText"/>
      </w:pPr>
    </w:p>
    <w:p w14:paraId="01FB1803" w14:textId="62BBAC1B" w:rsidR="003D5501" w:rsidRDefault="003D5501" w:rsidP="00B53EA5">
      <w:pPr>
        <w:pStyle w:val="BodyText"/>
      </w:pPr>
    </w:p>
    <w:p w14:paraId="54C6847D" w14:textId="3BC68221" w:rsidR="003D5501" w:rsidRDefault="003D5501" w:rsidP="00B53EA5">
      <w:pPr>
        <w:pStyle w:val="BodyText"/>
      </w:pPr>
    </w:p>
    <w:p w14:paraId="497B03CE" w14:textId="46D18344" w:rsidR="003D5501" w:rsidRDefault="003D5501" w:rsidP="00B53EA5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06"/>
      </w:tblGrid>
      <w:tr w:rsidR="00242E34" w14:paraId="3407CE12" w14:textId="77777777" w:rsidTr="00985A48">
        <w:tc>
          <w:tcPr>
            <w:tcW w:w="9406" w:type="dxa"/>
          </w:tcPr>
          <w:p w14:paraId="7C671B55" w14:textId="41762151" w:rsidR="00242E34" w:rsidRDefault="00B956F3" w:rsidP="00985A48">
            <w:pPr>
              <w:pStyle w:val="BodyText"/>
              <w:rPr>
                <w:b/>
                <w:bCs/>
              </w:rPr>
            </w:pPr>
            <w:bookmarkStart w:id="5" w:name="_Hlk109728059"/>
            <w:r>
              <w:rPr>
                <w:b/>
                <w:bCs/>
              </w:rPr>
              <w:lastRenderedPageBreak/>
              <w:t>Lighting, Noise, Ventilation and Breaks</w:t>
            </w:r>
          </w:p>
          <w:p w14:paraId="41B98826" w14:textId="4DABB6FF" w:rsidR="00242E34" w:rsidRDefault="00242E34" w:rsidP="00985A48">
            <w:pPr>
              <w:pStyle w:val="BodyText"/>
            </w:pPr>
            <w:r w:rsidRPr="003D5501">
              <w:t>Before completing the questions, please consider</w:t>
            </w:r>
            <w:r w:rsidR="00B956F3">
              <w:t xml:space="preserve"> these points of guidance:</w:t>
            </w:r>
          </w:p>
          <w:p w14:paraId="425B3871" w14:textId="77777777" w:rsidR="00D47D52" w:rsidRPr="00B956F3" w:rsidRDefault="00D47D52" w:rsidP="00D47D52">
            <w:pPr>
              <w:pStyle w:val="Bullet1"/>
            </w:pPr>
            <w:r w:rsidRPr="00B956F3">
              <w:t>Consider moving sources of noises e.g., printers away from your workstation where possible</w:t>
            </w:r>
          </w:p>
          <w:p w14:paraId="420D9BFC" w14:textId="33BFA990" w:rsidR="00D47D52" w:rsidRDefault="00D47D52" w:rsidP="00D47D52">
            <w:pPr>
              <w:pStyle w:val="Bullet1"/>
            </w:pPr>
            <w:r w:rsidRPr="00B956F3">
              <w:t>Circulate fresh air, if possible, in your working area</w:t>
            </w:r>
          </w:p>
          <w:p w14:paraId="338BA9D0" w14:textId="77777777" w:rsidR="00B956F3" w:rsidRPr="00D47D52" w:rsidRDefault="00B956F3" w:rsidP="00D47D52">
            <w:pPr>
              <w:pStyle w:val="Bullet1"/>
              <w:rPr>
                <w:b/>
                <w:bCs/>
              </w:rPr>
            </w:pPr>
            <w:r w:rsidRPr="00B956F3">
              <w:t>Considering using window blinds and lights to control light levels</w:t>
            </w:r>
          </w:p>
          <w:p w14:paraId="1A907C93" w14:textId="5AD8CB48" w:rsidR="00D47D52" w:rsidRPr="00D47D52" w:rsidRDefault="00D47D52" w:rsidP="00D47D52">
            <w:pPr>
              <w:pStyle w:val="Bullet1"/>
            </w:pPr>
            <w:r w:rsidRPr="00D47D52">
              <w:t>Take short breaks</w:t>
            </w:r>
            <w:r>
              <w:t xml:space="preserve"> from your workstation</w:t>
            </w:r>
            <w:r w:rsidRPr="00D47D52">
              <w:t xml:space="preserve"> often, rather than longer ones less often</w:t>
            </w:r>
          </w:p>
        </w:tc>
      </w:tr>
      <w:bookmarkEnd w:id="5"/>
    </w:tbl>
    <w:p w14:paraId="6EA5A5CF" w14:textId="4B2FB6BE" w:rsidR="003D5501" w:rsidRDefault="003D5501" w:rsidP="00B53EA5">
      <w:pPr>
        <w:pStyle w:val="BodyText"/>
      </w:pPr>
    </w:p>
    <w:tbl>
      <w:tblPr>
        <w:tblStyle w:val="TableGrid"/>
        <w:tblpPr w:leftFromText="180" w:rightFromText="180" w:vertAnchor="text" w:horzAnchor="margin" w:tblpY="74"/>
        <w:tblW w:w="0" w:type="auto"/>
        <w:tblLook w:val="04A0" w:firstRow="1" w:lastRow="0" w:firstColumn="1" w:lastColumn="0" w:noHBand="0" w:noVBand="1"/>
      </w:tblPr>
      <w:tblGrid>
        <w:gridCol w:w="4673"/>
        <w:gridCol w:w="1597"/>
        <w:gridCol w:w="3136"/>
      </w:tblGrid>
      <w:tr w:rsidR="00B956F3" w:rsidRPr="004F3E6F" w14:paraId="36B18A5C" w14:textId="77777777" w:rsidTr="00985A48">
        <w:tc>
          <w:tcPr>
            <w:tcW w:w="4673" w:type="dxa"/>
          </w:tcPr>
          <w:p w14:paraId="5D687FF0" w14:textId="77777777" w:rsidR="00B956F3" w:rsidRPr="004F3E6F" w:rsidRDefault="00B956F3" w:rsidP="00985A48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</w:p>
        </w:tc>
        <w:tc>
          <w:tcPr>
            <w:tcW w:w="1597" w:type="dxa"/>
            <w:vAlign w:val="center"/>
          </w:tcPr>
          <w:p w14:paraId="0D00FCF2" w14:textId="77777777" w:rsidR="00B956F3" w:rsidRPr="004F3E6F" w:rsidRDefault="00B956F3" w:rsidP="00985A48">
            <w:pPr>
              <w:spacing w:before="120" w:after="120" w:line="288" w:lineRule="auto"/>
              <w:jc w:val="center"/>
              <w:rPr>
                <w:b/>
                <w:bCs/>
                <w:color w:val="000000" w:themeColor="text1"/>
                <w:kern w:val="16"/>
              </w:rPr>
            </w:pPr>
            <w:r w:rsidRPr="004F3E6F">
              <w:rPr>
                <w:b/>
                <w:bCs/>
                <w:color w:val="000000" w:themeColor="text1"/>
                <w:kern w:val="16"/>
              </w:rPr>
              <w:t xml:space="preserve">Yes/ No </w:t>
            </w:r>
            <w:r w:rsidRPr="004F3E6F">
              <w:rPr>
                <w:b/>
                <w:bCs/>
                <w:color w:val="000000" w:themeColor="text1"/>
                <w:kern w:val="16"/>
                <w:sz w:val="18"/>
                <w:szCs w:val="18"/>
              </w:rPr>
              <w:t>(check box for ‘Yes)</w:t>
            </w:r>
          </w:p>
        </w:tc>
        <w:tc>
          <w:tcPr>
            <w:tcW w:w="3136" w:type="dxa"/>
          </w:tcPr>
          <w:p w14:paraId="79F492D2" w14:textId="77777777" w:rsidR="00B956F3" w:rsidRPr="004F3E6F" w:rsidRDefault="00B956F3" w:rsidP="00985A48">
            <w:pPr>
              <w:spacing w:before="120" w:after="120" w:line="288" w:lineRule="auto"/>
              <w:rPr>
                <w:b/>
                <w:bCs/>
                <w:color w:val="000000" w:themeColor="text1"/>
                <w:kern w:val="16"/>
              </w:rPr>
            </w:pPr>
            <w:r w:rsidRPr="004F3E6F">
              <w:rPr>
                <w:b/>
                <w:bCs/>
                <w:color w:val="000000" w:themeColor="text1"/>
                <w:kern w:val="16"/>
              </w:rPr>
              <w:t>Comments</w:t>
            </w:r>
          </w:p>
        </w:tc>
      </w:tr>
      <w:tr w:rsidR="00B956F3" w:rsidRPr="004F3E6F" w14:paraId="4978DF4F" w14:textId="77777777" w:rsidTr="00985A48">
        <w:tc>
          <w:tcPr>
            <w:tcW w:w="4673" w:type="dxa"/>
          </w:tcPr>
          <w:p w14:paraId="5415BFDD" w14:textId="0845F563" w:rsidR="00B956F3" w:rsidRPr="004F3E6F" w:rsidRDefault="00B956F3" w:rsidP="00985A48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rPr>
                <w:color w:val="000000" w:themeColor="text1"/>
                <w:kern w:val="16"/>
              </w:rPr>
              <w:t>Has glare and reflections been eliminated?</w:t>
            </w:r>
          </w:p>
        </w:tc>
        <w:tc>
          <w:tcPr>
            <w:tcW w:w="1597" w:type="dxa"/>
          </w:tcPr>
          <w:p w14:paraId="616E7652" w14:textId="0E6F6273" w:rsidR="00B956F3" w:rsidRPr="004F3E6F" w:rsidRDefault="001F60F7" w:rsidP="00985A48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t>yes</w:t>
            </w:r>
          </w:p>
        </w:tc>
        <w:tc>
          <w:tcPr>
            <w:tcW w:w="3136" w:type="dxa"/>
          </w:tcPr>
          <w:p w14:paraId="65BE1D59" w14:textId="77777777" w:rsidR="00B956F3" w:rsidRPr="004F3E6F" w:rsidRDefault="00B956F3" w:rsidP="00985A48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</w:p>
        </w:tc>
      </w:tr>
      <w:tr w:rsidR="00B956F3" w:rsidRPr="004F3E6F" w14:paraId="37B06684" w14:textId="77777777" w:rsidTr="00985A48">
        <w:tc>
          <w:tcPr>
            <w:tcW w:w="4673" w:type="dxa"/>
          </w:tcPr>
          <w:p w14:paraId="3D1BBCD4" w14:textId="25325E43" w:rsidR="00B956F3" w:rsidRPr="004F3E6F" w:rsidRDefault="00B956F3" w:rsidP="00985A48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rPr>
                <w:color w:val="000000" w:themeColor="text1"/>
                <w:kern w:val="16"/>
              </w:rPr>
              <w:t>Are you able to conduct a normal conversation in your workspace?</w:t>
            </w:r>
          </w:p>
        </w:tc>
        <w:tc>
          <w:tcPr>
            <w:tcW w:w="1597" w:type="dxa"/>
          </w:tcPr>
          <w:p w14:paraId="6C27F6C4" w14:textId="62208594" w:rsidR="00B956F3" w:rsidRPr="004F3E6F" w:rsidRDefault="001F60F7" w:rsidP="00985A48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t>yes</w:t>
            </w:r>
          </w:p>
        </w:tc>
        <w:tc>
          <w:tcPr>
            <w:tcW w:w="3136" w:type="dxa"/>
          </w:tcPr>
          <w:p w14:paraId="5432B0AB" w14:textId="77777777" w:rsidR="00B956F3" w:rsidRPr="004F3E6F" w:rsidRDefault="00B956F3" w:rsidP="00985A48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</w:p>
        </w:tc>
      </w:tr>
      <w:tr w:rsidR="00B956F3" w:rsidRPr="004F3E6F" w14:paraId="2AD61790" w14:textId="77777777" w:rsidTr="00985A48">
        <w:tc>
          <w:tcPr>
            <w:tcW w:w="4673" w:type="dxa"/>
          </w:tcPr>
          <w:p w14:paraId="055999FE" w14:textId="297C3109" w:rsidR="00B956F3" w:rsidRPr="004F3E6F" w:rsidRDefault="00B956F3" w:rsidP="00985A48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rPr>
                <w:color w:val="000000" w:themeColor="text1"/>
                <w:kern w:val="16"/>
              </w:rPr>
              <w:t xml:space="preserve">Is your workstation free from particular sources of noise which cause </w:t>
            </w:r>
            <w:proofErr w:type="gramStart"/>
            <w:r>
              <w:rPr>
                <w:color w:val="000000" w:themeColor="text1"/>
                <w:kern w:val="16"/>
              </w:rPr>
              <w:t>you</w:t>
            </w:r>
            <w:proofErr w:type="gramEnd"/>
            <w:r>
              <w:rPr>
                <w:color w:val="000000" w:themeColor="text1"/>
                <w:kern w:val="16"/>
              </w:rPr>
              <w:t xml:space="preserve"> problems?</w:t>
            </w:r>
          </w:p>
        </w:tc>
        <w:tc>
          <w:tcPr>
            <w:tcW w:w="1597" w:type="dxa"/>
          </w:tcPr>
          <w:p w14:paraId="5975560D" w14:textId="14B17AA0" w:rsidR="00B956F3" w:rsidRPr="004F3E6F" w:rsidRDefault="001F60F7" w:rsidP="00985A48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t>yes</w:t>
            </w:r>
          </w:p>
        </w:tc>
        <w:tc>
          <w:tcPr>
            <w:tcW w:w="3136" w:type="dxa"/>
          </w:tcPr>
          <w:p w14:paraId="05731415" w14:textId="77777777" w:rsidR="00B956F3" w:rsidRPr="004F3E6F" w:rsidRDefault="00B956F3" w:rsidP="00985A48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</w:p>
        </w:tc>
      </w:tr>
      <w:tr w:rsidR="00B956F3" w:rsidRPr="004F3E6F" w14:paraId="0D3C8D4F" w14:textId="77777777" w:rsidTr="00985A48">
        <w:tc>
          <w:tcPr>
            <w:tcW w:w="4673" w:type="dxa"/>
          </w:tcPr>
          <w:p w14:paraId="7252B00C" w14:textId="29DE5375" w:rsidR="00B956F3" w:rsidRDefault="00B956F3" w:rsidP="00985A48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rPr>
                <w:color w:val="000000" w:themeColor="text1"/>
                <w:kern w:val="16"/>
              </w:rPr>
              <w:t>Is ventilation adequate to prevent discomfort from excess heat/cold?</w:t>
            </w:r>
          </w:p>
        </w:tc>
        <w:tc>
          <w:tcPr>
            <w:tcW w:w="1597" w:type="dxa"/>
          </w:tcPr>
          <w:p w14:paraId="6938BA29" w14:textId="77BA0943" w:rsidR="00B956F3" w:rsidRPr="004F3E6F" w:rsidRDefault="001F60F7" w:rsidP="00985A48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t>yes</w:t>
            </w:r>
          </w:p>
        </w:tc>
        <w:tc>
          <w:tcPr>
            <w:tcW w:w="3136" w:type="dxa"/>
          </w:tcPr>
          <w:p w14:paraId="404AB633" w14:textId="77777777" w:rsidR="00B956F3" w:rsidRPr="004F3E6F" w:rsidRDefault="00B956F3" w:rsidP="00985A48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</w:p>
        </w:tc>
      </w:tr>
      <w:tr w:rsidR="00B956F3" w:rsidRPr="004F3E6F" w14:paraId="2830B046" w14:textId="77777777" w:rsidTr="00985A48">
        <w:tc>
          <w:tcPr>
            <w:tcW w:w="4673" w:type="dxa"/>
          </w:tcPr>
          <w:p w14:paraId="6705CDD0" w14:textId="07BAEFC0" w:rsidR="00B956F3" w:rsidRDefault="00B956F3" w:rsidP="00985A48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rPr>
                <w:color w:val="000000" w:themeColor="text1"/>
                <w:kern w:val="16"/>
              </w:rPr>
              <w:t>Is ventilation adequate to prevent discomfort from dry eyes?</w:t>
            </w:r>
          </w:p>
        </w:tc>
        <w:tc>
          <w:tcPr>
            <w:tcW w:w="1597" w:type="dxa"/>
          </w:tcPr>
          <w:p w14:paraId="64B594A7" w14:textId="370257EF" w:rsidR="00B956F3" w:rsidRPr="004F3E6F" w:rsidRDefault="001F60F7" w:rsidP="00985A48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t>yes</w:t>
            </w:r>
          </w:p>
        </w:tc>
        <w:tc>
          <w:tcPr>
            <w:tcW w:w="3136" w:type="dxa"/>
          </w:tcPr>
          <w:p w14:paraId="2514C0AF" w14:textId="77777777" w:rsidR="00B956F3" w:rsidRPr="004F3E6F" w:rsidRDefault="00B956F3" w:rsidP="00985A48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</w:p>
        </w:tc>
      </w:tr>
      <w:tr w:rsidR="00B956F3" w:rsidRPr="004F3E6F" w14:paraId="02D5FE2F" w14:textId="77777777" w:rsidTr="00985A48">
        <w:tc>
          <w:tcPr>
            <w:tcW w:w="4673" w:type="dxa"/>
          </w:tcPr>
          <w:p w14:paraId="6EE737D5" w14:textId="0DE54ED2" w:rsidR="00B956F3" w:rsidRDefault="00B956F3" w:rsidP="00985A48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rPr>
                <w:color w:val="000000" w:themeColor="text1"/>
                <w:kern w:val="16"/>
              </w:rPr>
              <w:t>Are you able to organise your work to ensure adequate screen breaks?</w:t>
            </w:r>
          </w:p>
        </w:tc>
        <w:tc>
          <w:tcPr>
            <w:tcW w:w="1597" w:type="dxa"/>
          </w:tcPr>
          <w:p w14:paraId="3755CE61" w14:textId="6FF44AC1" w:rsidR="00B956F3" w:rsidRPr="004F3E6F" w:rsidRDefault="001F60F7" w:rsidP="00985A48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  <w:r>
              <w:t>yes</w:t>
            </w:r>
          </w:p>
        </w:tc>
        <w:tc>
          <w:tcPr>
            <w:tcW w:w="3136" w:type="dxa"/>
          </w:tcPr>
          <w:p w14:paraId="71DB3D92" w14:textId="77777777" w:rsidR="00B956F3" w:rsidRPr="004F3E6F" w:rsidRDefault="00B956F3" w:rsidP="00985A48">
            <w:pPr>
              <w:spacing w:before="120" w:after="120" w:line="288" w:lineRule="auto"/>
              <w:rPr>
                <w:color w:val="000000" w:themeColor="text1"/>
                <w:kern w:val="16"/>
              </w:rPr>
            </w:pPr>
          </w:p>
        </w:tc>
      </w:tr>
    </w:tbl>
    <w:p w14:paraId="4E5C7E3A" w14:textId="77777777" w:rsidR="00D47D52" w:rsidRDefault="00D47D52" w:rsidP="00B53EA5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06"/>
      </w:tblGrid>
      <w:tr w:rsidR="00D47D52" w14:paraId="66808587" w14:textId="77777777" w:rsidTr="00985A48">
        <w:tc>
          <w:tcPr>
            <w:tcW w:w="9406" w:type="dxa"/>
          </w:tcPr>
          <w:p w14:paraId="77496B0F" w14:textId="69DD6D3F" w:rsidR="00D47D52" w:rsidRDefault="00D47D52" w:rsidP="00985A48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Other</w:t>
            </w:r>
          </w:p>
          <w:p w14:paraId="3592AC82" w14:textId="77777777" w:rsidR="00D47D52" w:rsidRDefault="00D47D52" w:rsidP="00D47D52">
            <w:pPr>
              <w:pStyle w:val="BodyText"/>
            </w:pPr>
            <w:r>
              <w:t>Please give details of anything else you wish to raise concerning your DSE &amp; workstation:</w:t>
            </w:r>
          </w:p>
          <w:p w14:paraId="6B8C3925" w14:textId="77777777" w:rsidR="00D47D52" w:rsidRDefault="00D47D52" w:rsidP="00D47D52">
            <w:pPr>
              <w:pStyle w:val="BodyText"/>
            </w:pPr>
          </w:p>
          <w:p w14:paraId="11A0F26A" w14:textId="56F0B63D" w:rsidR="00D47D52" w:rsidRPr="00D47D52" w:rsidRDefault="00D47D52" w:rsidP="00D47D52">
            <w:pPr>
              <w:pStyle w:val="BodyText"/>
            </w:pPr>
          </w:p>
        </w:tc>
      </w:tr>
    </w:tbl>
    <w:p w14:paraId="25AF87FF" w14:textId="07834A49" w:rsidR="00D244F8" w:rsidRPr="00D40474" w:rsidRDefault="00D244F8" w:rsidP="00D47D52">
      <w:pPr>
        <w:pStyle w:val="Bullet1"/>
        <w:numPr>
          <w:ilvl w:val="0"/>
          <w:numId w:val="0"/>
        </w:numPr>
      </w:pPr>
    </w:p>
    <w:sectPr w:rsidR="00D244F8" w:rsidRPr="00D40474" w:rsidSect="00BD1F8C">
      <w:headerReference w:type="default" r:id="rId13"/>
      <w:footerReference w:type="default" r:id="rId14"/>
      <w:pgSz w:w="11910" w:h="16840"/>
      <w:pgMar w:top="1758" w:right="1247" w:bottom="1304" w:left="1247" w:header="284" w:footer="131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4AC613" w14:textId="77777777" w:rsidR="00BD1F8C" w:rsidRDefault="00BD1F8C">
      <w:r>
        <w:separator/>
      </w:r>
    </w:p>
  </w:endnote>
  <w:endnote w:type="continuationSeparator" w:id="0">
    <w:p w14:paraId="07AF8B42" w14:textId="77777777" w:rsidR="00BD1F8C" w:rsidRDefault="00BD1F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altName w:val="Calibri"/>
    <w:panose1 w:val="00000000000000000000"/>
    <w:charset w:val="00"/>
    <w:family w:val="modern"/>
    <w:notTrueType/>
    <w:pitch w:val="variable"/>
    <w:sig w:usb0="2000020F" w:usb1="00000003" w:usb2="00000000" w:usb3="00000000" w:csb0="00000197" w:csb1="00000000"/>
    <w:embedRegular r:id="rId1" w:fontKey="{FFD85A76-B3C1-46F7-A264-ECB5159D1A07}"/>
    <w:embedBold r:id="rId2" w:fontKey="{DA89A63D-E94D-4A66-8922-0A64A23E948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1546492F-FCCA-4178-82D5-A5BD077A06F0}"/>
    <w:embedBold r:id="rId4" w:fontKey="{1E073B70-E3E5-4B8E-BEC4-DAD4326B0193}"/>
    <w:embedItalic r:id="rId5" w:fontKey="{7BC70F8E-A3B6-4875-9056-A90F82444B1C}"/>
  </w:font>
  <w:font w:name="Montserrat SemiBold">
    <w:altName w:val="Calibri"/>
    <w:panose1 w:val="00000000000000000000"/>
    <w:charset w:val="00"/>
    <w:family w:val="modern"/>
    <w:notTrueType/>
    <w:pitch w:val="variable"/>
    <w:sig w:usb0="2000020F" w:usb1="00000003" w:usb2="00000000" w:usb3="00000000" w:csb0="00000197" w:csb1="00000000"/>
    <w:embedRegular r:id="rId6" w:fontKey="{3DBA89A1-645D-4A8A-B096-8F46CE8076AF}"/>
    <w:embedBold r:id="rId7" w:fontKey="{C11A609C-2494-472C-9A2A-E141F320ABD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5111FBC8-3AB6-43EC-B26E-5298CEC16EA6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Neue Kabel Medium">
    <w:altName w:val="Calibri"/>
    <w:panose1 w:val="00000000000000000000"/>
    <w:charset w:val="00"/>
    <w:family w:val="swiss"/>
    <w:notTrueType/>
    <w:pitch w:val="variable"/>
    <w:sig w:usb0="A00000EF" w:usb1="5000247B" w:usb2="00000008" w:usb3="00000000" w:csb0="00000093" w:csb1="00000000"/>
  </w:font>
  <w:font w:name="Montserrat-SemiBold">
    <w:altName w:val="Calibri"/>
    <w:panose1 w:val="00000000000000000000"/>
    <w:charset w:val="4D"/>
    <w:family w:val="auto"/>
    <w:notTrueType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59DA1A" w14:textId="77777777" w:rsidR="00796886" w:rsidRDefault="00756B8E" w:rsidP="008F5BD7">
    <w:pPr>
      <w:pStyle w:val="Footer"/>
    </w:pPr>
    <w:r w:rsidRPr="00D01B48"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6EA14C19" wp14:editId="3CF14BED">
              <wp:simplePos x="0" y="0"/>
              <wp:positionH relativeFrom="margin">
                <wp:align>left</wp:align>
              </wp:positionH>
              <wp:positionV relativeFrom="margin">
                <wp:posOffset>9368155</wp:posOffset>
              </wp:positionV>
              <wp:extent cx="3289300" cy="449580"/>
              <wp:effectExtent l="0" t="0" r="6350" b="7620"/>
              <wp:wrapNone/>
              <wp:docPr id="5" name="docshape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3289300" cy="4495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55AFFB" w14:textId="77777777" w:rsidR="00796886" w:rsidRPr="0020274C" w:rsidRDefault="00796886" w:rsidP="00D01B48">
                          <w:pPr>
                            <w:spacing w:before="32"/>
                            <w:ind w:left="20"/>
                            <w:rPr>
                              <w:color w:val="1E3157"/>
                              <w:sz w:val="16"/>
                            </w:rPr>
                          </w:pPr>
                          <w:r w:rsidRPr="0020274C">
                            <w:rPr>
                              <w:color w:val="1E3157"/>
                              <w:sz w:val="16"/>
                            </w:rPr>
                            <w:t>©Heywood</w:t>
                          </w:r>
                          <w:r w:rsidRPr="0020274C">
                            <w:rPr>
                              <w:color w:val="1E3157"/>
                              <w:spacing w:val="-5"/>
                              <w:sz w:val="16"/>
                            </w:rPr>
                            <w:t xml:space="preserve"> </w:t>
                          </w:r>
                          <w:r w:rsidRPr="0020274C">
                            <w:rPr>
                              <w:color w:val="1E3157"/>
                              <w:sz w:val="16"/>
                            </w:rPr>
                            <w:t>Limited</w:t>
                          </w:r>
                          <w:r w:rsidRPr="0020274C">
                            <w:rPr>
                              <w:color w:val="1E3157"/>
                              <w:spacing w:val="-5"/>
                              <w:sz w:val="16"/>
                            </w:rPr>
                            <w:t xml:space="preserve"> </w:t>
                          </w:r>
                          <w:r w:rsidRPr="0020274C">
                            <w:rPr>
                              <w:color w:val="1E3157"/>
                              <w:sz w:val="16"/>
                            </w:rPr>
                            <w:t>trading</w:t>
                          </w:r>
                          <w:r w:rsidRPr="0020274C">
                            <w:rPr>
                              <w:color w:val="1E3157"/>
                              <w:spacing w:val="-5"/>
                              <w:sz w:val="16"/>
                            </w:rPr>
                            <w:t xml:space="preserve"> </w:t>
                          </w:r>
                          <w:r w:rsidRPr="0020274C">
                            <w:rPr>
                              <w:color w:val="1E3157"/>
                              <w:sz w:val="16"/>
                            </w:rPr>
                            <w:t>as</w:t>
                          </w:r>
                          <w:r w:rsidRPr="0020274C">
                            <w:rPr>
                              <w:color w:val="1E3157"/>
                              <w:spacing w:val="-5"/>
                              <w:sz w:val="16"/>
                            </w:rPr>
                            <w:t xml:space="preserve"> </w:t>
                          </w:r>
                          <w:r w:rsidRPr="0020274C">
                            <w:rPr>
                              <w:color w:val="1E3157"/>
                              <w:sz w:val="16"/>
                            </w:rPr>
                            <w:t>Heywood</w:t>
                          </w:r>
                          <w:r w:rsidRPr="0020274C">
                            <w:rPr>
                              <w:color w:val="1E3157"/>
                              <w:spacing w:val="-5"/>
                              <w:sz w:val="16"/>
                            </w:rPr>
                            <w:t xml:space="preserve"> </w:t>
                          </w:r>
                          <w:r w:rsidRPr="0020274C">
                            <w:rPr>
                              <w:color w:val="1E3157"/>
                              <w:sz w:val="16"/>
                            </w:rPr>
                            <w:t>Pension</w:t>
                          </w:r>
                          <w:r w:rsidRPr="0020274C">
                            <w:rPr>
                              <w:color w:val="1E3157"/>
                              <w:spacing w:val="-4"/>
                              <w:sz w:val="16"/>
                            </w:rPr>
                            <w:t xml:space="preserve"> </w:t>
                          </w:r>
                          <w:r w:rsidRPr="0020274C">
                            <w:rPr>
                              <w:color w:val="1E3157"/>
                              <w:sz w:val="16"/>
                            </w:rPr>
                            <w:t>Technologies</w:t>
                          </w:r>
                        </w:p>
                        <w:p w14:paraId="584CF08C" w14:textId="77777777" w:rsidR="00796886" w:rsidRPr="0020274C" w:rsidRDefault="00000000" w:rsidP="00D01B48">
                          <w:pPr>
                            <w:spacing w:before="85"/>
                            <w:ind w:left="20"/>
                            <w:rPr>
                              <w:color w:val="1E3157"/>
                              <w:sz w:val="16"/>
                            </w:rPr>
                          </w:pPr>
                          <w:hyperlink r:id="rId1">
                            <w:r w:rsidR="00796886" w:rsidRPr="0020274C">
                              <w:rPr>
                                <w:color w:val="1E3157"/>
                                <w:sz w:val="16"/>
                              </w:rPr>
                              <w:t>www.heywood.co.uk</w:t>
                            </w:r>
                          </w:hyperlink>
                          <w:r w:rsidR="00796886" w:rsidRPr="0020274C">
                            <w:rPr>
                              <w:color w:val="1E3157"/>
                              <w:spacing w:val="32"/>
                              <w:sz w:val="16"/>
                            </w:rPr>
                            <w:t xml:space="preserve"> </w:t>
                          </w:r>
                          <w:r w:rsidR="00796886" w:rsidRPr="0020274C">
                            <w:rPr>
                              <w:color w:val="1E3157"/>
                              <w:sz w:val="16"/>
                            </w:rPr>
                            <w:t>|</w:t>
                          </w:r>
                          <w:r w:rsidR="00796886" w:rsidRPr="0020274C">
                            <w:rPr>
                              <w:color w:val="1E3157"/>
                              <w:spacing w:val="73"/>
                              <w:sz w:val="16"/>
                            </w:rPr>
                            <w:t xml:space="preserve"> </w:t>
                          </w:r>
                          <w:r w:rsidR="00796886" w:rsidRPr="0020274C">
                            <w:rPr>
                              <w:color w:val="1E3157"/>
                              <w:sz w:val="16"/>
                            </w:rPr>
                            <w:t>30/09/2021</w:t>
                          </w:r>
                          <w:r w:rsidR="00796886" w:rsidRPr="0020274C">
                            <w:rPr>
                              <w:color w:val="1E3157"/>
                              <w:spacing w:val="73"/>
                              <w:sz w:val="16"/>
                            </w:rPr>
                            <w:t xml:space="preserve"> </w:t>
                          </w:r>
                          <w:r w:rsidR="00796886" w:rsidRPr="0020274C">
                            <w:rPr>
                              <w:color w:val="1E3157"/>
                              <w:sz w:val="16"/>
                            </w:rPr>
                            <w:t>|</w:t>
                          </w:r>
                          <w:r w:rsidR="00796886" w:rsidRPr="0020274C">
                            <w:rPr>
                              <w:color w:val="1E3157"/>
                              <w:spacing w:val="74"/>
                              <w:sz w:val="16"/>
                            </w:rPr>
                            <w:t xml:space="preserve"> </w:t>
                          </w:r>
                          <w:r w:rsidR="00796886" w:rsidRPr="0020274C">
                            <w:rPr>
                              <w:color w:val="1E3157"/>
                              <w:sz w:val="16"/>
                            </w:rPr>
                            <w:t>Version</w:t>
                          </w:r>
                          <w:r w:rsidR="00796886" w:rsidRPr="0020274C">
                            <w:rPr>
                              <w:color w:val="1E3157"/>
                              <w:spacing w:val="-4"/>
                              <w:sz w:val="16"/>
                            </w:rPr>
                            <w:t xml:space="preserve"> </w:t>
                          </w:r>
                          <w:r w:rsidR="00796886" w:rsidRPr="0020274C">
                            <w:rPr>
                              <w:color w:val="1E3157"/>
                              <w:sz w:val="16"/>
                            </w:rPr>
                            <w:t>01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A14C19" id="_x0000_t202" coordsize="21600,21600" o:spt="202" path="m,l,21600r21600,l21600,xe">
              <v:stroke joinstyle="miter"/>
              <v:path gradientshapeok="t" o:connecttype="rect"/>
            </v:shapetype>
            <v:shape id="docshape78" o:spid="_x0000_s1028" type="#_x0000_t202" style="position:absolute;margin-left:0;margin-top:737.65pt;width:259pt;height:35.4pt;z-index:-2516531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" filled="f" stroked="f">
              <v:path arrowok="t"/>
              <v:textbox inset="0,0,0,0">
                <w:txbxContent>
                  <w:p w14:paraId="1E55AFFB" w14:textId="77777777" w:rsidR="00796886" w:rsidRPr="0020274C" w:rsidRDefault="00796886" w:rsidP="00D01B48">
                    <w:pPr>
                      <w:spacing w:before="32"/>
                      <w:ind w:left="20"/>
                      <w:rPr>
                        <w:color w:val="1E3157"/>
                        <w:sz w:val="16"/>
                      </w:rPr>
                    </w:pPr>
                    <w:r w:rsidRPr="0020274C">
                      <w:rPr>
                        <w:color w:val="1E3157"/>
                        <w:sz w:val="16"/>
                      </w:rPr>
                      <w:t>©Heywood</w:t>
                    </w:r>
                    <w:r w:rsidRPr="0020274C">
                      <w:rPr>
                        <w:color w:val="1E3157"/>
                        <w:spacing w:val="-5"/>
                        <w:sz w:val="16"/>
                      </w:rPr>
                      <w:t xml:space="preserve"> </w:t>
                    </w:r>
                    <w:r w:rsidRPr="0020274C">
                      <w:rPr>
                        <w:color w:val="1E3157"/>
                        <w:sz w:val="16"/>
                      </w:rPr>
                      <w:t>Limited</w:t>
                    </w:r>
                    <w:r w:rsidRPr="0020274C">
                      <w:rPr>
                        <w:color w:val="1E3157"/>
                        <w:spacing w:val="-5"/>
                        <w:sz w:val="16"/>
                      </w:rPr>
                      <w:t xml:space="preserve"> </w:t>
                    </w:r>
                    <w:r w:rsidRPr="0020274C">
                      <w:rPr>
                        <w:color w:val="1E3157"/>
                        <w:sz w:val="16"/>
                      </w:rPr>
                      <w:t>trading</w:t>
                    </w:r>
                    <w:r w:rsidRPr="0020274C">
                      <w:rPr>
                        <w:color w:val="1E3157"/>
                        <w:spacing w:val="-5"/>
                        <w:sz w:val="16"/>
                      </w:rPr>
                      <w:t xml:space="preserve"> </w:t>
                    </w:r>
                    <w:r w:rsidRPr="0020274C">
                      <w:rPr>
                        <w:color w:val="1E3157"/>
                        <w:sz w:val="16"/>
                      </w:rPr>
                      <w:t>as</w:t>
                    </w:r>
                    <w:r w:rsidRPr="0020274C">
                      <w:rPr>
                        <w:color w:val="1E3157"/>
                        <w:spacing w:val="-5"/>
                        <w:sz w:val="16"/>
                      </w:rPr>
                      <w:t xml:space="preserve"> </w:t>
                    </w:r>
                    <w:r w:rsidRPr="0020274C">
                      <w:rPr>
                        <w:color w:val="1E3157"/>
                        <w:sz w:val="16"/>
                      </w:rPr>
                      <w:t>Heywood</w:t>
                    </w:r>
                    <w:r w:rsidRPr="0020274C">
                      <w:rPr>
                        <w:color w:val="1E3157"/>
                        <w:spacing w:val="-5"/>
                        <w:sz w:val="16"/>
                      </w:rPr>
                      <w:t xml:space="preserve"> </w:t>
                    </w:r>
                    <w:r w:rsidRPr="0020274C">
                      <w:rPr>
                        <w:color w:val="1E3157"/>
                        <w:sz w:val="16"/>
                      </w:rPr>
                      <w:t>Pension</w:t>
                    </w:r>
                    <w:r w:rsidRPr="0020274C">
                      <w:rPr>
                        <w:color w:val="1E3157"/>
                        <w:spacing w:val="-4"/>
                        <w:sz w:val="16"/>
                      </w:rPr>
                      <w:t xml:space="preserve"> </w:t>
                    </w:r>
                    <w:r w:rsidRPr="0020274C">
                      <w:rPr>
                        <w:color w:val="1E3157"/>
                        <w:sz w:val="16"/>
                      </w:rPr>
                      <w:t>Technologies</w:t>
                    </w:r>
                  </w:p>
                  <w:p w14:paraId="584CF08C" w14:textId="77777777" w:rsidR="00796886" w:rsidRPr="0020274C" w:rsidRDefault="00000000" w:rsidP="00D01B48">
                    <w:pPr>
                      <w:spacing w:before="85"/>
                      <w:ind w:left="20"/>
                      <w:rPr>
                        <w:color w:val="1E3157"/>
                        <w:sz w:val="16"/>
                      </w:rPr>
                    </w:pPr>
                    <w:hyperlink r:id="rId2">
                      <w:r w:rsidR="00796886" w:rsidRPr="0020274C">
                        <w:rPr>
                          <w:color w:val="1E3157"/>
                          <w:sz w:val="16"/>
                        </w:rPr>
                        <w:t>www.heywood.co.uk</w:t>
                      </w:r>
                    </w:hyperlink>
                    <w:r w:rsidR="00796886" w:rsidRPr="0020274C">
                      <w:rPr>
                        <w:color w:val="1E3157"/>
                        <w:spacing w:val="32"/>
                        <w:sz w:val="16"/>
                      </w:rPr>
                      <w:t xml:space="preserve"> </w:t>
                    </w:r>
                    <w:r w:rsidR="00796886" w:rsidRPr="0020274C">
                      <w:rPr>
                        <w:color w:val="1E3157"/>
                        <w:sz w:val="16"/>
                      </w:rPr>
                      <w:t>|</w:t>
                    </w:r>
                    <w:r w:rsidR="00796886" w:rsidRPr="0020274C">
                      <w:rPr>
                        <w:color w:val="1E3157"/>
                        <w:spacing w:val="73"/>
                        <w:sz w:val="16"/>
                      </w:rPr>
                      <w:t xml:space="preserve"> </w:t>
                    </w:r>
                    <w:r w:rsidR="00796886" w:rsidRPr="0020274C">
                      <w:rPr>
                        <w:color w:val="1E3157"/>
                        <w:sz w:val="16"/>
                      </w:rPr>
                      <w:t>30/09/2021</w:t>
                    </w:r>
                    <w:r w:rsidR="00796886" w:rsidRPr="0020274C">
                      <w:rPr>
                        <w:color w:val="1E3157"/>
                        <w:spacing w:val="73"/>
                        <w:sz w:val="16"/>
                      </w:rPr>
                      <w:t xml:space="preserve"> </w:t>
                    </w:r>
                    <w:r w:rsidR="00796886" w:rsidRPr="0020274C">
                      <w:rPr>
                        <w:color w:val="1E3157"/>
                        <w:sz w:val="16"/>
                      </w:rPr>
                      <w:t>|</w:t>
                    </w:r>
                    <w:r w:rsidR="00796886" w:rsidRPr="0020274C">
                      <w:rPr>
                        <w:color w:val="1E3157"/>
                        <w:spacing w:val="74"/>
                        <w:sz w:val="16"/>
                      </w:rPr>
                      <w:t xml:space="preserve"> </w:t>
                    </w:r>
                    <w:r w:rsidR="00796886" w:rsidRPr="0020274C">
                      <w:rPr>
                        <w:color w:val="1E3157"/>
                        <w:sz w:val="16"/>
                      </w:rPr>
                      <w:t>Version</w:t>
                    </w:r>
                    <w:r w:rsidR="00796886" w:rsidRPr="0020274C">
                      <w:rPr>
                        <w:color w:val="1E3157"/>
                        <w:spacing w:val="-4"/>
                        <w:sz w:val="16"/>
                      </w:rPr>
                      <w:t xml:space="preserve"> </w:t>
                    </w:r>
                    <w:r w:rsidR="00796886" w:rsidRPr="0020274C">
                      <w:rPr>
                        <w:color w:val="1E3157"/>
                        <w:sz w:val="16"/>
                      </w:rPr>
                      <w:t>01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  <w:p w14:paraId="7D1103B7" w14:textId="77777777" w:rsidR="00796886" w:rsidRDefault="00796886">
    <w:r w:rsidRPr="00D01B48"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FFA8BDB" wp14:editId="19D41259">
              <wp:simplePos x="0" y="0"/>
              <wp:positionH relativeFrom="page">
                <wp:posOffset>6220672</wp:posOffset>
              </wp:positionH>
              <wp:positionV relativeFrom="paragraph">
                <wp:posOffset>3175</wp:posOffset>
              </wp:positionV>
              <wp:extent cx="300355" cy="302895"/>
              <wp:effectExtent l="0" t="0" r="4445" b="1905"/>
              <wp:wrapNone/>
              <wp:docPr id="4" name="docshape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300355" cy="302895"/>
                      </a:xfrm>
                      <a:custGeom>
                        <a:avLst/>
                        <a:gdLst>
                          <a:gd name="T0" fmla="+- 0 10883 10410"/>
                          <a:gd name="T1" fmla="*/ T0 w 473"/>
                          <a:gd name="T2" fmla="+- 0 170 170"/>
                          <a:gd name="T3" fmla="*/ 170 h 477"/>
                          <a:gd name="T4" fmla="+- 0 10737 10410"/>
                          <a:gd name="T5" fmla="*/ T4 w 473"/>
                          <a:gd name="T6" fmla="+- 0 315 170"/>
                          <a:gd name="T7" fmla="*/ 315 h 477"/>
                          <a:gd name="T8" fmla="+- 0 10737 10410"/>
                          <a:gd name="T9" fmla="*/ T8 w 473"/>
                          <a:gd name="T10" fmla="+- 0 501 170"/>
                          <a:gd name="T11" fmla="*/ 501 h 477"/>
                          <a:gd name="T12" fmla="+- 0 10554 10410"/>
                          <a:gd name="T13" fmla="*/ T12 w 473"/>
                          <a:gd name="T14" fmla="+- 0 501 170"/>
                          <a:gd name="T15" fmla="*/ 501 h 477"/>
                          <a:gd name="T16" fmla="+- 0 10410 10410"/>
                          <a:gd name="T17" fmla="*/ T16 w 473"/>
                          <a:gd name="T18" fmla="+- 0 646 170"/>
                          <a:gd name="T19" fmla="*/ 646 h 477"/>
                          <a:gd name="T20" fmla="+- 0 10883 10410"/>
                          <a:gd name="T21" fmla="*/ T20 w 473"/>
                          <a:gd name="T22" fmla="+- 0 646 170"/>
                          <a:gd name="T23" fmla="*/ 646 h 477"/>
                          <a:gd name="T24" fmla="+- 0 10883 10410"/>
                          <a:gd name="T25" fmla="*/ T24 w 473"/>
                          <a:gd name="T26" fmla="+- 0 170 170"/>
                          <a:gd name="T27" fmla="*/ 170 h 47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473" h="477">
                            <a:moveTo>
                              <a:pt x="473" y="0"/>
                            </a:moveTo>
                            <a:lnTo>
                              <a:pt x="327" y="145"/>
                            </a:lnTo>
                            <a:lnTo>
                              <a:pt x="327" y="331"/>
                            </a:lnTo>
                            <a:lnTo>
                              <a:pt x="144" y="331"/>
                            </a:lnTo>
                            <a:lnTo>
                              <a:pt x="0" y="476"/>
                            </a:lnTo>
                            <a:lnTo>
                              <a:pt x="473" y="476"/>
                            </a:lnTo>
                            <a:lnTo>
                              <a:pt x="473" y="0"/>
                            </a:lnTo>
                            <a:close/>
                          </a:path>
                        </a:pathLst>
                      </a:custGeom>
                      <a:solidFill>
                        <a:srgbClr val="FAA82C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7EF76F" id="docshape48" o:spid="_x0000_s1026" style="position:absolute;margin-left:489.8pt;margin-top:.25pt;width:23.65pt;height:23.85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3,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" path="m473,l327,145r,186l144,331,,476r473,l473,xe" fillcolor="#faa82c" stroked="f">
              <v:path arrowok="t" o:connecttype="custom" o:connectlocs="300355,107950;207645,200025;207645,318135;91440,318135;0,410210;300355,410210;300355,107950" o:connectangles="0,0,0,0,0,0,0"/>
              <w10:wrap anchorx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60362789"/>
      <w:docPartObj>
        <w:docPartGallery w:val="Page Numbers (Bottom of Page)"/>
        <w:docPartUnique/>
      </w:docPartObj>
    </w:sdtPr>
    <w:sdtContent>
      <w:p w14:paraId="4238B4C6" w14:textId="77777777" w:rsidR="00251EDC" w:rsidRPr="00302442" w:rsidRDefault="00251EDC" w:rsidP="006E7B26">
        <w:pPr>
          <w:framePr w:wrap="none" w:vAnchor="text" w:hAnchor="margin" w:xAlign="right" w:y="485"/>
        </w:pPr>
        <w:r w:rsidRPr="00302442">
          <w:fldChar w:fldCharType="begin"/>
        </w:r>
        <w:r w:rsidRPr="00302442">
          <w:instrText xml:space="preserve"> PAGE </w:instrText>
        </w:r>
        <w:r w:rsidRPr="00302442">
          <w:fldChar w:fldCharType="separate"/>
        </w:r>
        <w:r w:rsidRPr="00302442">
          <w:t>3</w:t>
        </w:r>
        <w:r w:rsidRPr="00302442">
          <w:fldChar w:fldCharType="end"/>
        </w:r>
      </w:p>
    </w:sdtContent>
  </w:sdt>
  <w:p w14:paraId="147BEC8B" w14:textId="77777777" w:rsidR="00251EDC" w:rsidRDefault="007A4A51" w:rsidP="006E7B26">
    <w:pPr>
      <w:spacing w:line="14" w:lineRule="auto"/>
      <w:ind w:right="360"/>
    </w:pPr>
    <w:r w:rsidRPr="004255D0">
      <w:rPr>
        <w:noProof/>
      </w:rPr>
      <mc:AlternateContent>
        <mc:Choice Requires="wps">
          <w:drawing>
            <wp:anchor distT="0" distB="0" distL="114300" distR="114300" simplePos="0" relativeHeight="251679744" behindDoc="1" locked="0" layoutInCell="1" allowOverlap="1" wp14:anchorId="2FD32E81" wp14:editId="53ABE886">
              <wp:simplePos x="0" y="0"/>
              <wp:positionH relativeFrom="margin">
                <wp:posOffset>-22860</wp:posOffset>
              </wp:positionH>
              <wp:positionV relativeFrom="margin">
                <wp:posOffset>8886190</wp:posOffset>
              </wp:positionV>
              <wp:extent cx="3808800" cy="450000"/>
              <wp:effectExtent l="0" t="0" r="1270" b="7620"/>
              <wp:wrapNone/>
              <wp:docPr id="22" name="docshape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3808800" cy="45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AD36C3" w14:textId="77777777" w:rsidR="007A4A51" w:rsidRPr="004255D0" w:rsidRDefault="007A4A51" w:rsidP="007A4A51">
                          <w:pPr>
                            <w:spacing w:before="32"/>
                            <w:ind w:left="20"/>
                            <w:rPr>
                              <w:color w:val="1E3157"/>
                              <w:sz w:val="16"/>
                              <w:szCs w:val="16"/>
                            </w:rPr>
                          </w:pPr>
                          <w:r w:rsidRPr="004255D0">
                            <w:rPr>
                              <w:color w:val="1E3157"/>
                              <w:sz w:val="16"/>
                              <w:szCs w:val="16"/>
                            </w:rPr>
                            <w:t>©Heywood</w:t>
                          </w:r>
                          <w:r w:rsidRPr="004255D0">
                            <w:rPr>
                              <w:color w:val="1E3157"/>
                              <w:spacing w:val="-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4255D0">
                            <w:rPr>
                              <w:color w:val="1E3157"/>
                              <w:sz w:val="16"/>
                              <w:szCs w:val="16"/>
                            </w:rPr>
                            <w:t>Limited</w:t>
                          </w:r>
                          <w:r w:rsidRPr="004255D0">
                            <w:rPr>
                              <w:color w:val="1E3157"/>
                              <w:spacing w:val="-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4255D0">
                            <w:rPr>
                              <w:color w:val="1E3157"/>
                              <w:sz w:val="16"/>
                              <w:szCs w:val="16"/>
                            </w:rPr>
                            <w:t>trading</w:t>
                          </w:r>
                          <w:r w:rsidRPr="004255D0">
                            <w:rPr>
                              <w:color w:val="1E3157"/>
                              <w:spacing w:val="-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4255D0">
                            <w:rPr>
                              <w:color w:val="1E3157"/>
                              <w:sz w:val="16"/>
                              <w:szCs w:val="16"/>
                            </w:rPr>
                            <w:t>as</w:t>
                          </w:r>
                          <w:r w:rsidRPr="004255D0">
                            <w:rPr>
                              <w:color w:val="1E3157"/>
                              <w:spacing w:val="-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4255D0">
                            <w:rPr>
                              <w:color w:val="1E3157"/>
                              <w:sz w:val="16"/>
                              <w:szCs w:val="16"/>
                            </w:rPr>
                            <w:t>Heywood</w:t>
                          </w:r>
                          <w:r w:rsidRPr="004255D0">
                            <w:rPr>
                              <w:color w:val="1E3157"/>
                              <w:spacing w:val="-5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4255D0">
                            <w:rPr>
                              <w:color w:val="1E3157"/>
                              <w:sz w:val="16"/>
                              <w:szCs w:val="16"/>
                            </w:rPr>
                            <w:t>Pension</w:t>
                          </w:r>
                          <w:r w:rsidRPr="004255D0">
                            <w:rPr>
                              <w:color w:val="1E3157"/>
                              <w:spacing w:val="-4"/>
                              <w:sz w:val="16"/>
                              <w:szCs w:val="16"/>
                            </w:rPr>
                            <w:t xml:space="preserve"> </w:t>
                          </w:r>
                          <w:r w:rsidRPr="004255D0">
                            <w:rPr>
                              <w:color w:val="1E3157"/>
                              <w:sz w:val="16"/>
                              <w:szCs w:val="16"/>
                            </w:rPr>
                            <w:t>Technologies</w:t>
                          </w:r>
                        </w:p>
                        <w:p w14:paraId="691A98C6" w14:textId="4BDC19C0" w:rsidR="007A4A51" w:rsidRPr="004255D0" w:rsidRDefault="00000000" w:rsidP="007A4A51">
                          <w:pPr>
                            <w:rPr>
                              <w:color w:val="1E3157"/>
                              <w:sz w:val="16"/>
                              <w:szCs w:val="16"/>
                            </w:rPr>
                          </w:pPr>
                          <w:hyperlink r:id="rId1">
                            <w:r w:rsidR="007A4A51" w:rsidRPr="004255D0">
                              <w:rPr>
                                <w:color w:val="1E3157"/>
                                <w:sz w:val="16"/>
                                <w:szCs w:val="16"/>
                              </w:rPr>
                              <w:t>www.heywood.co.uk</w:t>
                            </w:r>
                          </w:hyperlink>
                          <w:r w:rsidR="007A4A51" w:rsidRPr="004255D0">
                            <w:rPr>
                              <w:color w:val="1E3157"/>
                              <w:spacing w:val="32"/>
                              <w:sz w:val="16"/>
                              <w:szCs w:val="16"/>
                            </w:rPr>
                            <w:t xml:space="preserve"> </w:t>
                          </w:r>
                          <w:r w:rsidR="007A4A51" w:rsidRPr="004255D0">
                            <w:rPr>
                              <w:color w:val="1E3157"/>
                              <w:sz w:val="16"/>
                              <w:szCs w:val="16"/>
                            </w:rPr>
                            <w:t>|</w:t>
                          </w:r>
                          <w:r w:rsidR="007A4A51" w:rsidRPr="004255D0">
                            <w:rPr>
                              <w:color w:val="1E3157"/>
                              <w:spacing w:val="73"/>
                              <w:sz w:val="16"/>
                              <w:szCs w:val="16"/>
                            </w:rPr>
                            <w:t xml:space="preserve"> </w:t>
                          </w:r>
                          <w:r w:rsidR="007A4A51" w:rsidRPr="004255D0">
                            <w:rPr>
                              <w:rStyle w:val="FooterChar"/>
                              <w:szCs w:val="16"/>
                            </w:rPr>
                            <w:t xml:space="preserve">Last updated </w:t>
                          </w:r>
                          <w:r w:rsidR="00D74F30">
                            <w:rPr>
                              <w:color w:val="1E3157"/>
                              <w:sz w:val="16"/>
                              <w:szCs w:val="16"/>
                            </w:rPr>
                            <w:t>July 2022</w:t>
                          </w:r>
                          <w:r w:rsidR="007A4A51" w:rsidRPr="004255D0">
                            <w:rPr>
                              <w:color w:val="1E3157"/>
                              <w:spacing w:val="73"/>
                              <w:sz w:val="16"/>
                              <w:szCs w:val="16"/>
                            </w:rPr>
                            <w:t xml:space="preserve"> </w:t>
                          </w:r>
                          <w:r w:rsidR="007A4A51" w:rsidRPr="004255D0">
                            <w:rPr>
                              <w:color w:val="1E3157"/>
                              <w:sz w:val="16"/>
                              <w:szCs w:val="16"/>
                            </w:rPr>
                            <w:t>|</w:t>
                          </w:r>
                          <w:r w:rsidR="007A4A51">
                            <w:rPr>
                              <w:color w:val="1E3157"/>
                              <w:spacing w:val="74"/>
                              <w:sz w:val="16"/>
                              <w:szCs w:val="16"/>
                            </w:rPr>
                            <w:t xml:space="preserve"> </w:t>
                          </w:r>
                          <w:r w:rsidR="007A4A51" w:rsidRPr="004255D0">
                            <w:rPr>
                              <w:color w:val="1E3157"/>
                              <w:sz w:val="16"/>
                              <w:szCs w:val="16"/>
                            </w:rPr>
                            <w:t>Confidential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D32E81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margin-left:-1.8pt;margin-top:699.7pt;width:299.9pt;height:35.45pt;z-index:-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" filled="f" stroked="f">
              <v:path arrowok="t"/>
              <v:textbox inset="0,0,0,0">
                <w:txbxContent>
                  <w:p w14:paraId="2DAD36C3" w14:textId="77777777" w:rsidR="007A4A51" w:rsidRPr="004255D0" w:rsidRDefault="007A4A51" w:rsidP="007A4A51">
                    <w:pPr>
                      <w:spacing w:before="32"/>
                      <w:ind w:left="20"/>
                      <w:rPr>
                        <w:color w:val="1E3157"/>
                        <w:sz w:val="16"/>
                        <w:szCs w:val="16"/>
                      </w:rPr>
                    </w:pPr>
                    <w:r w:rsidRPr="004255D0">
                      <w:rPr>
                        <w:color w:val="1E3157"/>
                        <w:sz w:val="16"/>
                        <w:szCs w:val="16"/>
                      </w:rPr>
                      <w:t>©Heywood</w:t>
                    </w:r>
                    <w:r w:rsidRPr="004255D0">
                      <w:rPr>
                        <w:color w:val="1E3157"/>
                        <w:spacing w:val="-5"/>
                        <w:sz w:val="16"/>
                        <w:szCs w:val="16"/>
                      </w:rPr>
                      <w:t xml:space="preserve"> </w:t>
                    </w:r>
                    <w:r w:rsidRPr="004255D0">
                      <w:rPr>
                        <w:color w:val="1E3157"/>
                        <w:sz w:val="16"/>
                        <w:szCs w:val="16"/>
                      </w:rPr>
                      <w:t>Limited</w:t>
                    </w:r>
                    <w:r w:rsidRPr="004255D0">
                      <w:rPr>
                        <w:color w:val="1E3157"/>
                        <w:spacing w:val="-5"/>
                        <w:sz w:val="16"/>
                        <w:szCs w:val="16"/>
                      </w:rPr>
                      <w:t xml:space="preserve"> </w:t>
                    </w:r>
                    <w:r w:rsidRPr="004255D0">
                      <w:rPr>
                        <w:color w:val="1E3157"/>
                        <w:sz w:val="16"/>
                        <w:szCs w:val="16"/>
                      </w:rPr>
                      <w:t>trading</w:t>
                    </w:r>
                    <w:r w:rsidRPr="004255D0">
                      <w:rPr>
                        <w:color w:val="1E3157"/>
                        <w:spacing w:val="-5"/>
                        <w:sz w:val="16"/>
                        <w:szCs w:val="16"/>
                      </w:rPr>
                      <w:t xml:space="preserve"> </w:t>
                    </w:r>
                    <w:r w:rsidRPr="004255D0">
                      <w:rPr>
                        <w:color w:val="1E3157"/>
                        <w:sz w:val="16"/>
                        <w:szCs w:val="16"/>
                      </w:rPr>
                      <w:t>as</w:t>
                    </w:r>
                    <w:r w:rsidRPr="004255D0">
                      <w:rPr>
                        <w:color w:val="1E3157"/>
                        <w:spacing w:val="-5"/>
                        <w:sz w:val="16"/>
                        <w:szCs w:val="16"/>
                      </w:rPr>
                      <w:t xml:space="preserve"> </w:t>
                    </w:r>
                    <w:r w:rsidRPr="004255D0">
                      <w:rPr>
                        <w:color w:val="1E3157"/>
                        <w:sz w:val="16"/>
                        <w:szCs w:val="16"/>
                      </w:rPr>
                      <w:t>Heywood</w:t>
                    </w:r>
                    <w:r w:rsidRPr="004255D0">
                      <w:rPr>
                        <w:color w:val="1E3157"/>
                        <w:spacing w:val="-5"/>
                        <w:sz w:val="16"/>
                        <w:szCs w:val="16"/>
                      </w:rPr>
                      <w:t xml:space="preserve"> </w:t>
                    </w:r>
                    <w:r w:rsidRPr="004255D0">
                      <w:rPr>
                        <w:color w:val="1E3157"/>
                        <w:sz w:val="16"/>
                        <w:szCs w:val="16"/>
                      </w:rPr>
                      <w:t>Pension</w:t>
                    </w:r>
                    <w:r w:rsidRPr="004255D0">
                      <w:rPr>
                        <w:color w:val="1E3157"/>
                        <w:spacing w:val="-4"/>
                        <w:sz w:val="16"/>
                        <w:szCs w:val="16"/>
                      </w:rPr>
                      <w:t xml:space="preserve"> </w:t>
                    </w:r>
                    <w:r w:rsidRPr="004255D0">
                      <w:rPr>
                        <w:color w:val="1E3157"/>
                        <w:sz w:val="16"/>
                        <w:szCs w:val="16"/>
                      </w:rPr>
                      <w:t>Technologies</w:t>
                    </w:r>
                  </w:p>
                  <w:p w14:paraId="691A98C6" w14:textId="4BDC19C0" w:rsidR="007A4A51" w:rsidRPr="004255D0" w:rsidRDefault="00000000" w:rsidP="007A4A51">
                    <w:pPr>
                      <w:rPr>
                        <w:color w:val="1E3157"/>
                        <w:sz w:val="16"/>
                        <w:szCs w:val="16"/>
                      </w:rPr>
                    </w:pPr>
                    <w:hyperlink r:id="rId2">
                      <w:r w:rsidR="007A4A51" w:rsidRPr="004255D0">
                        <w:rPr>
                          <w:color w:val="1E3157"/>
                          <w:sz w:val="16"/>
                          <w:szCs w:val="16"/>
                        </w:rPr>
                        <w:t>www.heywood.co.uk</w:t>
                      </w:r>
                    </w:hyperlink>
                    <w:r w:rsidR="007A4A51" w:rsidRPr="004255D0">
                      <w:rPr>
                        <w:color w:val="1E3157"/>
                        <w:spacing w:val="32"/>
                        <w:sz w:val="16"/>
                        <w:szCs w:val="16"/>
                      </w:rPr>
                      <w:t xml:space="preserve"> </w:t>
                    </w:r>
                    <w:r w:rsidR="007A4A51" w:rsidRPr="004255D0">
                      <w:rPr>
                        <w:color w:val="1E3157"/>
                        <w:sz w:val="16"/>
                        <w:szCs w:val="16"/>
                      </w:rPr>
                      <w:t>|</w:t>
                    </w:r>
                    <w:r w:rsidR="007A4A51" w:rsidRPr="004255D0">
                      <w:rPr>
                        <w:color w:val="1E3157"/>
                        <w:spacing w:val="73"/>
                        <w:sz w:val="16"/>
                        <w:szCs w:val="16"/>
                      </w:rPr>
                      <w:t xml:space="preserve"> </w:t>
                    </w:r>
                    <w:r w:rsidR="007A4A51" w:rsidRPr="004255D0">
                      <w:rPr>
                        <w:rStyle w:val="FooterChar"/>
                        <w:szCs w:val="16"/>
                      </w:rPr>
                      <w:t xml:space="preserve">Last updated </w:t>
                    </w:r>
                    <w:r w:rsidR="00D74F30">
                      <w:rPr>
                        <w:color w:val="1E3157"/>
                        <w:sz w:val="16"/>
                        <w:szCs w:val="16"/>
                      </w:rPr>
                      <w:t>July 2022</w:t>
                    </w:r>
                    <w:r w:rsidR="007A4A51" w:rsidRPr="004255D0">
                      <w:rPr>
                        <w:color w:val="1E3157"/>
                        <w:spacing w:val="73"/>
                        <w:sz w:val="16"/>
                        <w:szCs w:val="16"/>
                      </w:rPr>
                      <w:t xml:space="preserve"> </w:t>
                    </w:r>
                    <w:r w:rsidR="007A4A51" w:rsidRPr="004255D0">
                      <w:rPr>
                        <w:color w:val="1E3157"/>
                        <w:sz w:val="16"/>
                        <w:szCs w:val="16"/>
                      </w:rPr>
                      <w:t>|</w:t>
                    </w:r>
                    <w:r w:rsidR="007A4A51">
                      <w:rPr>
                        <w:color w:val="1E3157"/>
                        <w:spacing w:val="74"/>
                        <w:sz w:val="16"/>
                        <w:szCs w:val="16"/>
                      </w:rPr>
                      <w:t xml:space="preserve"> </w:t>
                    </w:r>
                    <w:r w:rsidR="007A4A51" w:rsidRPr="004255D0">
                      <w:rPr>
                        <w:color w:val="1E3157"/>
                        <w:sz w:val="16"/>
                        <w:szCs w:val="16"/>
                      </w:rPr>
                      <w:t>Confidential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="006202C9" w:rsidRPr="00D01B48"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05043879" wp14:editId="0DF71AA1">
              <wp:simplePos x="0" y="0"/>
              <wp:positionH relativeFrom="page">
                <wp:posOffset>6858000</wp:posOffset>
              </wp:positionH>
              <wp:positionV relativeFrom="paragraph">
                <wp:posOffset>208824</wp:posOffset>
              </wp:positionV>
              <wp:extent cx="300355" cy="342900"/>
              <wp:effectExtent l="0" t="0" r="4445" b="0"/>
              <wp:wrapNone/>
              <wp:docPr id="23" name="docshape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300355" cy="342900"/>
                      </a:xfrm>
                      <a:custGeom>
                        <a:avLst/>
                        <a:gdLst>
                          <a:gd name="T0" fmla="+- 0 10883 10410"/>
                          <a:gd name="T1" fmla="*/ T0 w 473"/>
                          <a:gd name="T2" fmla="+- 0 170 170"/>
                          <a:gd name="T3" fmla="*/ 170 h 477"/>
                          <a:gd name="T4" fmla="+- 0 10737 10410"/>
                          <a:gd name="T5" fmla="*/ T4 w 473"/>
                          <a:gd name="T6" fmla="+- 0 315 170"/>
                          <a:gd name="T7" fmla="*/ 315 h 477"/>
                          <a:gd name="T8" fmla="+- 0 10737 10410"/>
                          <a:gd name="T9" fmla="*/ T8 w 473"/>
                          <a:gd name="T10" fmla="+- 0 501 170"/>
                          <a:gd name="T11" fmla="*/ 501 h 477"/>
                          <a:gd name="T12" fmla="+- 0 10554 10410"/>
                          <a:gd name="T13" fmla="*/ T12 w 473"/>
                          <a:gd name="T14" fmla="+- 0 501 170"/>
                          <a:gd name="T15" fmla="*/ 501 h 477"/>
                          <a:gd name="T16" fmla="+- 0 10410 10410"/>
                          <a:gd name="T17" fmla="*/ T16 w 473"/>
                          <a:gd name="T18" fmla="+- 0 646 170"/>
                          <a:gd name="T19" fmla="*/ 646 h 477"/>
                          <a:gd name="T20" fmla="+- 0 10883 10410"/>
                          <a:gd name="T21" fmla="*/ T20 w 473"/>
                          <a:gd name="T22" fmla="+- 0 646 170"/>
                          <a:gd name="T23" fmla="*/ 646 h 477"/>
                          <a:gd name="T24" fmla="+- 0 10883 10410"/>
                          <a:gd name="T25" fmla="*/ T24 w 473"/>
                          <a:gd name="T26" fmla="+- 0 170 170"/>
                          <a:gd name="T27" fmla="*/ 170 h 47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473" h="477">
                            <a:moveTo>
                              <a:pt x="473" y="0"/>
                            </a:moveTo>
                            <a:lnTo>
                              <a:pt x="327" y="145"/>
                            </a:lnTo>
                            <a:lnTo>
                              <a:pt x="327" y="331"/>
                            </a:lnTo>
                            <a:lnTo>
                              <a:pt x="144" y="331"/>
                            </a:lnTo>
                            <a:lnTo>
                              <a:pt x="0" y="476"/>
                            </a:lnTo>
                            <a:lnTo>
                              <a:pt x="473" y="476"/>
                            </a:lnTo>
                            <a:lnTo>
                              <a:pt x="473" y="0"/>
                            </a:lnTo>
                            <a:close/>
                          </a:path>
                        </a:pathLst>
                      </a:custGeom>
                      <a:solidFill>
                        <a:srgbClr val="FAA82C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CD5FF2" id="docshape48" o:spid="_x0000_s1026" style="position:absolute;margin-left:540pt;margin-top:16.45pt;width:23.65pt;height:27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3,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" path="m473,l327,145r,186l144,331,,476r473,l473,xe" fillcolor="#faa82c" stroked="f">
              <v:path arrowok="t" o:connecttype="custom" o:connectlocs="300355,122208;207645,226443;207645,360153;91440,360153;0,464389;300355,464389;300355,122208" o:connectangles="0,0,0,0,0,0,0"/>
              <w10:wrap anchorx="page"/>
            </v:shape>
          </w:pict>
        </mc:Fallback>
      </mc:AlternateContent>
    </w:r>
    <w:r w:rsidR="00BF0F74" w:rsidRPr="006E7B26"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5BC54D75" wp14:editId="3B395978">
              <wp:simplePos x="0" y="0"/>
              <wp:positionH relativeFrom="page">
                <wp:posOffset>9272067</wp:posOffset>
              </wp:positionH>
              <wp:positionV relativeFrom="paragraph">
                <wp:posOffset>165100</wp:posOffset>
              </wp:positionV>
              <wp:extent cx="300355" cy="302895"/>
              <wp:effectExtent l="0" t="0" r="4445" b="1905"/>
              <wp:wrapNone/>
              <wp:docPr id="25" name="docshape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300355" cy="302895"/>
                      </a:xfrm>
                      <a:custGeom>
                        <a:avLst/>
                        <a:gdLst>
                          <a:gd name="T0" fmla="+- 0 10883 10410"/>
                          <a:gd name="T1" fmla="*/ T0 w 473"/>
                          <a:gd name="T2" fmla="+- 0 170 170"/>
                          <a:gd name="T3" fmla="*/ 170 h 477"/>
                          <a:gd name="T4" fmla="+- 0 10737 10410"/>
                          <a:gd name="T5" fmla="*/ T4 w 473"/>
                          <a:gd name="T6" fmla="+- 0 315 170"/>
                          <a:gd name="T7" fmla="*/ 315 h 477"/>
                          <a:gd name="T8" fmla="+- 0 10737 10410"/>
                          <a:gd name="T9" fmla="*/ T8 w 473"/>
                          <a:gd name="T10" fmla="+- 0 501 170"/>
                          <a:gd name="T11" fmla="*/ 501 h 477"/>
                          <a:gd name="T12" fmla="+- 0 10554 10410"/>
                          <a:gd name="T13" fmla="*/ T12 w 473"/>
                          <a:gd name="T14" fmla="+- 0 501 170"/>
                          <a:gd name="T15" fmla="*/ 501 h 477"/>
                          <a:gd name="T16" fmla="+- 0 10410 10410"/>
                          <a:gd name="T17" fmla="*/ T16 w 473"/>
                          <a:gd name="T18" fmla="+- 0 646 170"/>
                          <a:gd name="T19" fmla="*/ 646 h 477"/>
                          <a:gd name="T20" fmla="+- 0 10883 10410"/>
                          <a:gd name="T21" fmla="*/ T20 w 473"/>
                          <a:gd name="T22" fmla="+- 0 646 170"/>
                          <a:gd name="T23" fmla="*/ 646 h 477"/>
                          <a:gd name="T24" fmla="+- 0 10883 10410"/>
                          <a:gd name="T25" fmla="*/ T24 w 473"/>
                          <a:gd name="T26" fmla="+- 0 170 170"/>
                          <a:gd name="T27" fmla="*/ 170 h 47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</a:cxnLst>
                        <a:rect l="0" t="0" r="r" b="b"/>
                        <a:pathLst>
                          <a:path w="473" h="477">
                            <a:moveTo>
                              <a:pt x="473" y="0"/>
                            </a:moveTo>
                            <a:lnTo>
                              <a:pt x="327" y="145"/>
                            </a:lnTo>
                            <a:lnTo>
                              <a:pt x="327" y="331"/>
                            </a:lnTo>
                            <a:lnTo>
                              <a:pt x="144" y="331"/>
                            </a:lnTo>
                            <a:lnTo>
                              <a:pt x="0" y="476"/>
                            </a:lnTo>
                            <a:lnTo>
                              <a:pt x="473" y="476"/>
                            </a:lnTo>
                            <a:lnTo>
                              <a:pt x="473" y="0"/>
                            </a:lnTo>
                            <a:close/>
                          </a:path>
                        </a:pathLst>
                      </a:custGeom>
                      <a:solidFill>
                        <a:srgbClr val="FAA82C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17ED53C" id="docshape48" o:spid="_x0000_s1026" style="position:absolute;margin-left:730.1pt;margin-top:13pt;width:23.65pt;height:23.85pt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73,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" path="m473,l327,145r,186l144,331,,476r473,l473,xe" fillcolor="#faa82c" stroked="f">
              <v:path arrowok="t" o:connecttype="custom" o:connectlocs="300355,107950;207645,200025;207645,318135;91440,318135;0,410210;300355,410210;300355,107950" o:connectangles="0,0,0,0,0,0,0"/>
              <w10:wrap anchorx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98D0DD" w14:textId="77777777" w:rsidR="00BD1F8C" w:rsidRDefault="00BD1F8C">
      <w:r>
        <w:separator/>
      </w:r>
    </w:p>
  </w:footnote>
  <w:footnote w:type="continuationSeparator" w:id="0">
    <w:p w14:paraId="263961AE" w14:textId="77777777" w:rsidR="00BD1F8C" w:rsidRDefault="00BD1F8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5A54A" w14:textId="77777777" w:rsidR="00577D41" w:rsidRDefault="006202C9" w:rsidP="00577D41">
    <w:pPr>
      <w:pStyle w:val="Header"/>
      <w:rPr>
        <w:sz w:val="18"/>
        <w:szCs w:val="18"/>
      </w:rPr>
    </w:pPr>
    <w:r w:rsidRPr="0020274C">
      <w:rPr>
        <w:rFonts w:ascii="Montserrat-SemiBold"/>
        <w:b w:val="0"/>
        <w:noProof/>
        <w:color w:val="1E3157"/>
        <w:sz w:val="40"/>
      </w:rPr>
      <w:drawing>
        <wp:anchor distT="0" distB="0" distL="114300" distR="114300" simplePos="0" relativeHeight="251675648" behindDoc="0" locked="0" layoutInCell="1" allowOverlap="1" wp14:anchorId="77D0A63D" wp14:editId="1A865E0F">
          <wp:simplePos x="0" y="0"/>
          <wp:positionH relativeFrom="column">
            <wp:posOffset>4332061</wp:posOffset>
          </wp:positionH>
          <wp:positionV relativeFrom="page">
            <wp:posOffset>312420</wp:posOffset>
          </wp:positionV>
          <wp:extent cx="2041525" cy="539115"/>
          <wp:effectExtent l="0" t="0" r="0" b="0"/>
          <wp:wrapNone/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41525" cy="5391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A830BE7" w14:textId="7EA8EFD1" w:rsidR="00577D41" w:rsidRPr="00367EC2" w:rsidRDefault="00D74F30" w:rsidP="00577D41">
    <w:pPr>
      <w:pStyle w:val="Header"/>
      <w:rPr>
        <w:sz w:val="18"/>
        <w:szCs w:val="18"/>
      </w:rPr>
    </w:pPr>
    <w:r>
      <w:rPr>
        <w:sz w:val="18"/>
        <w:szCs w:val="18"/>
      </w:rPr>
      <w:t>Display Screen Equipment (DSE) Assessment</w:t>
    </w:r>
  </w:p>
  <w:p w14:paraId="106C9F39" w14:textId="51439352" w:rsidR="00577D41" w:rsidRPr="00367EC2" w:rsidRDefault="00D74F30" w:rsidP="00982ED8">
    <w:pPr>
      <w:pStyle w:val="Header-Tagline"/>
      <w:ind w:left="0"/>
      <w:rPr>
        <w:sz w:val="18"/>
        <w:szCs w:val="18"/>
      </w:rPr>
    </w:pPr>
    <w:r>
      <w:rPr>
        <w:sz w:val="18"/>
        <w:szCs w:val="18"/>
      </w:rPr>
      <w:t xml:space="preserve">Health &amp; Safety </w:t>
    </w:r>
  </w:p>
  <w:p w14:paraId="3224FC63" w14:textId="77777777" w:rsidR="00577D41" w:rsidRDefault="00577D41">
    <w:pPr>
      <w:spacing w:line="14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2205C2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BD20188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7EAAD0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A22027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0096C73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73A20F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5EEDE5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CB2DDB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EB2E7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B8A63F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26B4139"/>
    <w:multiLevelType w:val="hybridMultilevel"/>
    <w:tmpl w:val="C12424DE"/>
    <w:lvl w:ilvl="0" w:tplc="A43ABB10">
      <w:start w:val="1"/>
      <w:numFmt w:val="decimal"/>
      <w:pStyle w:val="NumberList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8B6923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227A5823"/>
    <w:multiLevelType w:val="hybridMultilevel"/>
    <w:tmpl w:val="99DE81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7A11FB"/>
    <w:multiLevelType w:val="hybridMultilevel"/>
    <w:tmpl w:val="FF8A0A76"/>
    <w:lvl w:ilvl="0" w:tplc="0E24F6F0">
      <w:numFmt w:val="bullet"/>
      <w:lvlText w:val="-"/>
      <w:lvlJc w:val="left"/>
      <w:pPr>
        <w:ind w:left="720" w:hanging="360"/>
      </w:pPr>
      <w:rPr>
        <w:rFonts w:ascii="Montserrat" w:eastAsia="Montserrat" w:hAnsi="Montserrat" w:cs="Montserra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1868FF"/>
    <w:multiLevelType w:val="multilevel"/>
    <w:tmpl w:val="7A082A52"/>
    <w:lvl w:ilvl="0">
      <w:start w:val="1"/>
      <w:numFmt w:val="decimal"/>
      <w:lvlText w:val="%1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3DB46C68"/>
    <w:multiLevelType w:val="hybridMultilevel"/>
    <w:tmpl w:val="2EF82D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C13B3D"/>
    <w:multiLevelType w:val="hybridMultilevel"/>
    <w:tmpl w:val="45043476"/>
    <w:lvl w:ilvl="0" w:tplc="F00ECECE">
      <w:numFmt w:val="bullet"/>
      <w:lvlText w:val="-"/>
      <w:lvlJc w:val="left"/>
      <w:pPr>
        <w:ind w:left="720" w:hanging="360"/>
      </w:pPr>
      <w:rPr>
        <w:rFonts w:ascii="Montserrat" w:eastAsia="Montserrat" w:hAnsi="Montserrat" w:cs="Montserra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E21CCD"/>
    <w:multiLevelType w:val="hybridMultilevel"/>
    <w:tmpl w:val="3B6064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AE6E88"/>
    <w:multiLevelType w:val="multilevel"/>
    <w:tmpl w:val="2DC8A28C"/>
    <w:lvl w:ilvl="0">
      <w:start w:val="1"/>
      <w:numFmt w:val="none"/>
      <w:lvlText w:val="1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8782FFC"/>
    <w:multiLevelType w:val="hybridMultilevel"/>
    <w:tmpl w:val="F536CAA0"/>
    <w:lvl w:ilvl="0" w:tplc="17EABAA8">
      <w:start w:val="1"/>
      <w:numFmt w:val="bullet"/>
      <w:pStyle w:val="Bullet1"/>
      <w:lvlText w:val=""/>
      <w:lvlJc w:val="left"/>
      <w:pPr>
        <w:ind w:left="720" w:hanging="360"/>
      </w:pPr>
      <w:rPr>
        <w:rFonts w:ascii="Symbol" w:hAnsi="Symbol" w:hint="default"/>
        <w:color w:val="C48006" w:themeColor="accent2" w:themeShade="BF"/>
      </w:rPr>
    </w:lvl>
    <w:lvl w:ilvl="1" w:tplc="87646BF0">
      <w:start w:val="1"/>
      <w:numFmt w:val="bullet"/>
      <w:pStyle w:val="Bullet2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640C15"/>
    <w:multiLevelType w:val="multilevel"/>
    <w:tmpl w:val="20A244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20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6FC810E0"/>
    <w:multiLevelType w:val="hybridMultilevel"/>
    <w:tmpl w:val="E3ACC5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D44844"/>
    <w:multiLevelType w:val="multilevel"/>
    <w:tmpl w:val="58E4A8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77C21201"/>
    <w:multiLevelType w:val="hybridMultilevel"/>
    <w:tmpl w:val="189EC730"/>
    <w:lvl w:ilvl="0" w:tplc="0C0096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646BF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C73F2A"/>
    <w:multiLevelType w:val="hybridMultilevel"/>
    <w:tmpl w:val="402C65E0"/>
    <w:lvl w:ilvl="0" w:tplc="C658A122">
      <w:numFmt w:val="bullet"/>
      <w:lvlText w:val="-"/>
      <w:lvlJc w:val="left"/>
      <w:pPr>
        <w:ind w:left="720" w:hanging="360"/>
      </w:pPr>
      <w:rPr>
        <w:rFonts w:ascii="Montserrat" w:eastAsia="Montserrat" w:hAnsi="Montserrat" w:cs="Montserra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3211234">
    <w:abstractNumId w:val="23"/>
  </w:num>
  <w:num w:numId="2" w16cid:durableId="128402846">
    <w:abstractNumId w:val="9"/>
  </w:num>
  <w:num w:numId="3" w16cid:durableId="799569954">
    <w:abstractNumId w:val="7"/>
  </w:num>
  <w:num w:numId="4" w16cid:durableId="726299824">
    <w:abstractNumId w:val="6"/>
  </w:num>
  <w:num w:numId="5" w16cid:durableId="1586500728">
    <w:abstractNumId w:val="5"/>
  </w:num>
  <w:num w:numId="6" w16cid:durableId="2130120413">
    <w:abstractNumId w:val="4"/>
  </w:num>
  <w:num w:numId="7" w16cid:durableId="585264781">
    <w:abstractNumId w:val="8"/>
  </w:num>
  <w:num w:numId="8" w16cid:durableId="960068862">
    <w:abstractNumId w:val="3"/>
  </w:num>
  <w:num w:numId="9" w16cid:durableId="1714692629">
    <w:abstractNumId w:val="2"/>
  </w:num>
  <w:num w:numId="10" w16cid:durableId="956987389">
    <w:abstractNumId w:val="1"/>
  </w:num>
  <w:num w:numId="11" w16cid:durableId="1055274992">
    <w:abstractNumId w:val="0"/>
  </w:num>
  <w:num w:numId="12" w16cid:durableId="1079332076">
    <w:abstractNumId w:val="10"/>
  </w:num>
  <w:num w:numId="13" w16cid:durableId="355933419">
    <w:abstractNumId w:val="19"/>
  </w:num>
  <w:num w:numId="14" w16cid:durableId="777680280">
    <w:abstractNumId w:val="11"/>
  </w:num>
  <w:num w:numId="15" w16cid:durableId="1684819740">
    <w:abstractNumId w:val="22"/>
  </w:num>
  <w:num w:numId="16" w16cid:durableId="1760100730">
    <w:abstractNumId w:val="22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7" w16cid:durableId="893201567">
    <w:abstractNumId w:val="20"/>
  </w:num>
  <w:num w:numId="18" w16cid:durableId="378672632">
    <w:abstractNumId w:val="22"/>
    <w:lvlOverride w:ilvl="0">
      <w:lvl w:ilvl="0">
        <w:start w:val="1"/>
        <w:numFmt w:val="decimal"/>
        <w:lvlText w:val="%1 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9" w16cid:durableId="851527671">
    <w:abstractNumId w:val="18"/>
  </w:num>
  <w:num w:numId="20" w16cid:durableId="1760176023">
    <w:abstractNumId w:val="18"/>
    <w:lvlOverride w:ilvl="0">
      <w:lvl w:ilvl="0">
        <w:start w:val="1"/>
        <w:numFmt w:val="none"/>
        <w:lvlText w:val="1 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1" w16cid:durableId="1844465038">
    <w:abstractNumId w:val="18"/>
    <w:lvlOverride w:ilvl="0">
      <w:lvl w:ilvl="0">
        <w:start w:val="1"/>
        <w:numFmt w:val="none"/>
        <w:lvlText w:val="1 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2" w16cid:durableId="2016373795">
    <w:abstractNumId w:val="18"/>
    <w:lvlOverride w:ilvl="0">
      <w:lvl w:ilvl="0">
        <w:start w:val="1"/>
        <w:numFmt w:val="none"/>
        <w:lvlText w:val="1 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1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3" w16cid:durableId="1822768669">
    <w:abstractNumId w:val="18"/>
  </w:num>
  <w:num w:numId="24" w16cid:durableId="998315802">
    <w:abstractNumId w:val="18"/>
  </w:num>
  <w:num w:numId="25" w16cid:durableId="344291467">
    <w:abstractNumId w:val="14"/>
  </w:num>
  <w:num w:numId="26" w16cid:durableId="1601256720">
    <w:abstractNumId w:val="14"/>
    <w:lvlOverride w:ilvl="0">
      <w:lvl w:ilvl="0">
        <w:start w:val="1"/>
        <w:numFmt w:val="decimal"/>
        <w:lvlText w:val="%1 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7" w16cid:durableId="273904070">
    <w:abstractNumId w:val="14"/>
    <w:lvlOverride w:ilvl="0">
      <w:lvl w:ilvl="0">
        <w:start w:val="1"/>
        <w:numFmt w:val="decimal"/>
        <w:lvlText w:val="%1 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28" w16cid:durableId="2080785504">
    <w:abstractNumId w:val="17"/>
  </w:num>
  <w:num w:numId="29" w16cid:durableId="293873721">
    <w:abstractNumId w:val="15"/>
  </w:num>
  <w:num w:numId="30" w16cid:durableId="1077020558">
    <w:abstractNumId w:val="16"/>
  </w:num>
  <w:num w:numId="31" w16cid:durableId="1076829665">
    <w:abstractNumId w:val="13"/>
  </w:num>
  <w:num w:numId="32" w16cid:durableId="239557670">
    <w:abstractNumId w:val="21"/>
  </w:num>
  <w:num w:numId="33" w16cid:durableId="1028483301">
    <w:abstractNumId w:val="24"/>
  </w:num>
  <w:num w:numId="34" w16cid:durableId="2106803422">
    <w:abstractNumId w:val="1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7QwNDA1NTY3NzMzMzJX0lEKTi0uzszPAymwrAUARY0XkiwAAAA="/>
  </w:docVars>
  <w:rsids>
    <w:rsidRoot w:val="005A5968"/>
    <w:rsid w:val="00037492"/>
    <w:rsid w:val="00043C8C"/>
    <w:rsid w:val="000717A4"/>
    <w:rsid w:val="00095352"/>
    <w:rsid w:val="000F2C50"/>
    <w:rsid w:val="001A00A7"/>
    <w:rsid w:val="001A2355"/>
    <w:rsid w:val="001A5D46"/>
    <w:rsid w:val="001B2566"/>
    <w:rsid w:val="001F54A4"/>
    <w:rsid w:val="001F60F7"/>
    <w:rsid w:val="0020274C"/>
    <w:rsid w:val="002334D8"/>
    <w:rsid w:val="00242E34"/>
    <w:rsid w:val="00251EDC"/>
    <w:rsid w:val="002A3FC1"/>
    <w:rsid w:val="002B2E43"/>
    <w:rsid w:val="002C0A45"/>
    <w:rsid w:val="002D260B"/>
    <w:rsid w:val="002D724D"/>
    <w:rsid w:val="00302442"/>
    <w:rsid w:val="0031529C"/>
    <w:rsid w:val="003416AF"/>
    <w:rsid w:val="00367EC2"/>
    <w:rsid w:val="00384F58"/>
    <w:rsid w:val="00393C1E"/>
    <w:rsid w:val="003C42C9"/>
    <w:rsid w:val="003D5501"/>
    <w:rsid w:val="003F2373"/>
    <w:rsid w:val="004402E1"/>
    <w:rsid w:val="00442C43"/>
    <w:rsid w:val="004D38AD"/>
    <w:rsid w:val="004E08A8"/>
    <w:rsid w:val="004E19E1"/>
    <w:rsid w:val="004F3E6F"/>
    <w:rsid w:val="00511364"/>
    <w:rsid w:val="0056777E"/>
    <w:rsid w:val="00577D41"/>
    <w:rsid w:val="0058058A"/>
    <w:rsid w:val="0059248E"/>
    <w:rsid w:val="00593185"/>
    <w:rsid w:val="005A5968"/>
    <w:rsid w:val="005B5A94"/>
    <w:rsid w:val="005D7323"/>
    <w:rsid w:val="005F29EE"/>
    <w:rsid w:val="005F6D63"/>
    <w:rsid w:val="006202C9"/>
    <w:rsid w:val="00647BFD"/>
    <w:rsid w:val="00652492"/>
    <w:rsid w:val="00653E08"/>
    <w:rsid w:val="006805C0"/>
    <w:rsid w:val="006824A1"/>
    <w:rsid w:val="006920C7"/>
    <w:rsid w:val="00692B1A"/>
    <w:rsid w:val="00695EFE"/>
    <w:rsid w:val="006C21BD"/>
    <w:rsid w:val="006C71BB"/>
    <w:rsid w:val="006D4AFA"/>
    <w:rsid w:val="006E0630"/>
    <w:rsid w:val="006E7B26"/>
    <w:rsid w:val="007154A7"/>
    <w:rsid w:val="00715775"/>
    <w:rsid w:val="00717250"/>
    <w:rsid w:val="00733D4F"/>
    <w:rsid w:val="00753642"/>
    <w:rsid w:val="00756B8E"/>
    <w:rsid w:val="00796523"/>
    <w:rsid w:val="00796886"/>
    <w:rsid w:val="007A04B4"/>
    <w:rsid w:val="007A0EB5"/>
    <w:rsid w:val="007A4A51"/>
    <w:rsid w:val="007B0ECE"/>
    <w:rsid w:val="007B738F"/>
    <w:rsid w:val="007D5E1F"/>
    <w:rsid w:val="007F1EEB"/>
    <w:rsid w:val="00852613"/>
    <w:rsid w:val="00866595"/>
    <w:rsid w:val="00874C92"/>
    <w:rsid w:val="008953E3"/>
    <w:rsid w:val="008B0D99"/>
    <w:rsid w:val="008B0FF5"/>
    <w:rsid w:val="008C310A"/>
    <w:rsid w:val="008F5BD7"/>
    <w:rsid w:val="00911A23"/>
    <w:rsid w:val="00950D00"/>
    <w:rsid w:val="009557BE"/>
    <w:rsid w:val="009827A9"/>
    <w:rsid w:val="00982ED8"/>
    <w:rsid w:val="009A3790"/>
    <w:rsid w:val="009A76C4"/>
    <w:rsid w:val="009E38FD"/>
    <w:rsid w:val="00A13A0C"/>
    <w:rsid w:val="00A82405"/>
    <w:rsid w:val="00A927C9"/>
    <w:rsid w:val="00AA58C0"/>
    <w:rsid w:val="00AC63A0"/>
    <w:rsid w:val="00B07547"/>
    <w:rsid w:val="00B242BB"/>
    <w:rsid w:val="00B53EA5"/>
    <w:rsid w:val="00B7577C"/>
    <w:rsid w:val="00B956F3"/>
    <w:rsid w:val="00BC47CA"/>
    <w:rsid w:val="00BD113F"/>
    <w:rsid w:val="00BD1F8C"/>
    <w:rsid w:val="00BF0F74"/>
    <w:rsid w:val="00C046AE"/>
    <w:rsid w:val="00C32F06"/>
    <w:rsid w:val="00C406F7"/>
    <w:rsid w:val="00C447CE"/>
    <w:rsid w:val="00C91A55"/>
    <w:rsid w:val="00CC1E24"/>
    <w:rsid w:val="00CD1F4B"/>
    <w:rsid w:val="00CE1CE0"/>
    <w:rsid w:val="00CE3CDE"/>
    <w:rsid w:val="00CF0696"/>
    <w:rsid w:val="00CF224A"/>
    <w:rsid w:val="00CF40AE"/>
    <w:rsid w:val="00D01B48"/>
    <w:rsid w:val="00D03694"/>
    <w:rsid w:val="00D15C2E"/>
    <w:rsid w:val="00D244F8"/>
    <w:rsid w:val="00D40474"/>
    <w:rsid w:val="00D45236"/>
    <w:rsid w:val="00D47D52"/>
    <w:rsid w:val="00D74F30"/>
    <w:rsid w:val="00DC492E"/>
    <w:rsid w:val="00DD7D08"/>
    <w:rsid w:val="00DE39D9"/>
    <w:rsid w:val="00DE6F9A"/>
    <w:rsid w:val="00E14C95"/>
    <w:rsid w:val="00E454C7"/>
    <w:rsid w:val="00EC686B"/>
    <w:rsid w:val="00EC6C2F"/>
    <w:rsid w:val="00ED23F9"/>
    <w:rsid w:val="00EF5515"/>
    <w:rsid w:val="00F57B79"/>
    <w:rsid w:val="00F61CA9"/>
    <w:rsid w:val="00F913DE"/>
    <w:rsid w:val="00F91FBE"/>
    <w:rsid w:val="00F93ED4"/>
    <w:rsid w:val="00FC342B"/>
    <w:rsid w:val="00FD0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88300B"/>
  <w15:docId w15:val="{1BFCB06D-D919-494E-8B20-4F0ACF3B9B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/>
    <w:lsdException w:name="heading 5" w:semiHidden="1" w:uiPriority="0" w:unhideWhenUsed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/>
    <w:lsdException w:name="heading 9" w:semiHidden="1" w:uiPriority="0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iPriority="0" w:unhideWhenUsed="1"/>
    <w:lsdException w:name="Strong" w:uiPriority="0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iPriority="0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34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Footer text"/>
    <w:rsid w:val="004F3E6F"/>
    <w:rPr>
      <w:rFonts w:ascii="Montserrat" w:eastAsia="Montserrat" w:hAnsi="Montserrat" w:cs="Montserrat"/>
      <w:color w:val="1F3156"/>
      <w:lang w:val="en-GB"/>
    </w:rPr>
  </w:style>
  <w:style w:type="paragraph" w:styleId="Heading1">
    <w:name w:val="heading 1"/>
    <w:basedOn w:val="Normal"/>
    <w:next w:val="Normal"/>
    <w:link w:val="Heading1Char"/>
    <w:autoRedefine/>
    <w:qFormat/>
    <w:rsid w:val="00D45236"/>
    <w:pPr>
      <w:keepNext/>
      <w:keepLines/>
      <w:spacing w:before="240" w:after="240"/>
      <w:outlineLvl w:val="0"/>
    </w:pPr>
    <w:rPr>
      <w:rFonts w:ascii="Montserrat SemiBold" w:eastAsiaTheme="majorEastAsia" w:hAnsi="Montserrat SemiBold" w:cstheme="majorBidi"/>
      <w:bCs/>
      <w:color w:val="1F3156" w:themeColor="background2"/>
      <w:kern w:val="16"/>
      <w:sz w:val="44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D45236"/>
    <w:pPr>
      <w:keepNext/>
      <w:widowControl/>
      <w:autoSpaceDE/>
      <w:autoSpaceDN/>
      <w:spacing w:before="240" w:after="120"/>
      <w:outlineLvl w:val="1"/>
    </w:pPr>
    <w:rPr>
      <w:rFonts w:ascii="Montserrat SemiBold" w:eastAsia="Times New Roman" w:hAnsi="Montserrat SemiBold" w:cs="Arial"/>
      <w:bCs/>
      <w:iCs/>
      <w:color w:val="000000" w:themeColor="text1"/>
      <w:sz w:val="36"/>
      <w:szCs w:val="28"/>
      <w:lang w:eastAsia="en-GB"/>
    </w:rPr>
  </w:style>
  <w:style w:type="paragraph" w:styleId="Heading3">
    <w:name w:val="heading 3"/>
    <w:aliases w:val="h3,heading3,heading3+,3,Numbered para,Minor,Level 1 - 1,Level 2.1,Oscar Faber 3,H3,Numbered - 3,HeadC,h31,h32,h33,Level 1 - 2,C Sub-Sub/Italic,h3 sub heading,Head 31,Head 32,C Sub-Sub/Italic1,h3 sub heading1,3m,GPH Heading 3,Sub-section,H31,L"/>
    <w:basedOn w:val="Normal"/>
    <w:next w:val="Normal"/>
    <w:link w:val="Heading3Char"/>
    <w:autoRedefine/>
    <w:qFormat/>
    <w:rsid w:val="00D45236"/>
    <w:pPr>
      <w:keepNext/>
      <w:widowControl/>
      <w:autoSpaceDE/>
      <w:autoSpaceDN/>
      <w:spacing w:before="240" w:after="60"/>
      <w:outlineLvl w:val="2"/>
    </w:pPr>
    <w:rPr>
      <w:rFonts w:ascii="Montserrat SemiBold" w:eastAsia="Times New Roman" w:hAnsi="Montserrat SemiBold" w:cs="Arial"/>
      <w:bCs/>
      <w:color w:val="auto"/>
      <w:szCs w:val="26"/>
      <w:lang w:eastAsia="en-GB"/>
    </w:rPr>
  </w:style>
  <w:style w:type="paragraph" w:styleId="Heading4">
    <w:name w:val="heading 4"/>
    <w:aliases w:val="Numbered - 4,Te,(i),Level 2 - a,Sub-Minor,Su,MPS Standard Sub- Sub-Sub Heading,PA Micro Section,n,h4,h4 sub sub heading,D Sub-Sub/Plain,Level 2 - (a),GPH Heading 4,Schedules,Second Level Heading HM,Subhead C,H4,dash,Project table,Propos"/>
    <w:basedOn w:val="Normal"/>
    <w:next w:val="Normal"/>
    <w:link w:val="Heading4Char"/>
    <w:rsid w:val="00BC47CA"/>
    <w:pPr>
      <w:keepNext/>
      <w:widowControl/>
      <w:autoSpaceDE/>
      <w:autoSpaceDN/>
      <w:spacing w:before="240" w:after="60"/>
      <w:outlineLvl w:val="3"/>
    </w:pPr>
    <w:rPr>
      <w:rFonts w:ascii="Times New Roman" w:eastAsia="Times New Roman" w:hAnsi="Times New Roman" w:cs="Times New Roman"/>
      <w:b/>
      <w:bCs/>
      <w:sz w:val="28"/>
      <w:szCs w:val="28"/>
      <w:lang w:eastAsia="en-GB"/>
    </w:rPr>
  </w:style>
  <w:style w:type="paragraph" w:styleId="Heading5">
    <w:name w:val="heading 5"/>
    <w:aliases w:val="Heading 5(unused),Level 3 - (i),Third Level Heading,h5,Response Type,Response Type1,Response Type2,Response Type3,Response Type4,Response Type5,Response Type6,Response Type7,Appendix A to X,Heading 5   Appendix A to X,H5,Subheading,l5"/>
    <w:basedOn w:val="Normal"/>
    <w:next w:val="Normal"/>
    <w:link w:val="Heading5Char"/>
    <w:rsid w:val="00BC47CA"/>
    <w:pPr>
      <w:widowControl/>
      <w:pBdr>
        <w:bottom w:val="single" w:sz="6" w:space="1" w:color="4F81BD"/>
      </w:pBdr>
      <w:tabs>
        <w:tab w:val="num" w:pos="1008"/>
      </w:tabs>
      <w:autoSpaceDE/>
      <w:autoSpaceDN/>
      <w:spacing w:before="300" w:line="276" w:lineRule="auto"/>
      <w:ind w:left="1008" w:hanging="1008"/>
      <w:outlineLvl w:val="4"/>
    </w:pPr>
    <w:rPr>
      <w:rFonts w:ascii="Calibri" w:eastAsia="Times New Roman" w:hAnsi="Calibri" w:cs="Times New Roman"/>
      <w:caps/>
      <w:color w:val="365F91"/>
      <w:spacing w:val="10"/>
    </w:rPr>
  </w:style>
  <w:style w:type="paragraph" w:styleId="Heading6">
    <w:name w:val="heading 6"/>
    <w:aliases w:val="Heading 6 (Do Not Use),Heading 6(unused),Legal Level 1.,L1 PIP,Heading 6  Appendix Y &amp; Z,Lev 6,H6 DO NOT USE,Bullet list,PA Appendix,H6,H61,PR14"/>
    <w:basedOn w:val="Normal"/>
    <w:next w:val="Normal"/>
    <w:link w:val="Heading6Char"/>
    <w:rsid w:val="00BC47CA"/>
    <w:pPr>
      <w:widowControl/>
      <w:pBdr>
        <w:bottom w:val="dotted" w:sz="6" w:space="1" w:color="4F81BD"/>
      </w:pBdr>
      <w:tabs>
        <w:tab w:val="num" w:pos="1152"/>
      </w:tabs>
      <w:autoSpaceDE/>
      <w:autoSpaceDN/>
      <w:spacing w:before="300" w:line="276" w:lineRule="auto"/>
      <w:ind w:left="1152" w:hanging="1152"/>
      <w:outlineLvl w:val="5"/>
    </w:pPr>
    <w:rPr>
      <w:rFonts w:ascii="Calibri" w:eastAsia="Times New Roman" w:hAnsi="Calibri" w:cs="Times New Roman"/>
      <w:caps/>
      <w:color w:val="365F91"/>
      <w:spacing w:val="10"/>
    </w:rPr>
  </w:style>
  <w:style w:type="paragraph" w:styleId="Heading7">
    <w:name w:val="heading 7"/>
    <w:aliases w:val="Heading 7 (Do Not Use),Heading 7(unused),Legal Level 1.1.,L2 PIP,Lev 7,H7DO NOT USE,PA Appendix Major"/>
    <w:basedOn w:val="Normal"/>
    <w:next w:val="Normal"/>
    <w:link w:val="Heading7Char"/>
    <w:rsid w:val="00BC47CA"/>
    <w:pPr>
      <w:widowControl/>
      <w:tabs>
        <w:tab w:val="num" w:pos="1296"/>
      </w:tabs>
      <w:autoSpaceDE/>
      <w:autoSpaceDN/>
      <w:spacing w:before="300" w:line="276" w:lineRule="auto"/>
      <w:ind w:left="1296" w:hanging="1296"/>
      <w:outlineLvl w:val="6"/>
    </w:pPr>
    <w:rPr>
      <w:rFonts w:ascii="Calibri" w:eastAsia="Times New Roman" w:hAnsi="Calibri" w:cs="Times New Roman"/>
      <w:caps/>
      <w:color w:val="365F91"/>
      <w:spacing w:val="10"/>
    </w:rPr>
  </w:style>
  <w:style w:type="paragraph" w:styleId="Heading8">
    <w:name w:val="heading 8"/>
    <w:aliases w:val="Heading 8 (Do Not Use),Legal Level 1.1.1.,Lev 8,h8 DO NOT USE,PA Appendix Minor"/>
    <w:basedOn w:val="Normal"/>
    <w:next w:val="Normal"/>
    <w:link w:val="Heading8Char"/>
    <w:rsid w:val="00BC47CA"/>
    <w:pPr>
      <w:widowControl/>
      <w:autoSpaceDE/>
      <w:autoSpaceDN/>
      <w:spacing w:before="240" w:after="6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en-GB"/>
    </w:rPr>
  </w:style>
  <w:style w:type="paragraph" w:styleId="Heading9">
    <w:name w:val="heading 9"/>
    <w:aliases w:val="Heading 9 (Do Not Use),Heading 9 (defunct),Legal Level 1.1.1.1.,Lev 9,h9 DO NOT USE,App Heading,Titre 10,App1"/>
    <w:basedOn w:val="Normal"/>
    <w:next w:val="Normal"/>
    <w:link w:val="Heading9Char"/>
    <w:rsid w:val="00BC47CA"/>
    <w:pPr>
      <w:widowControl/>
      <w:tabs>
        <w:tab w:val="num" w:pos="1584"/>
      </w:tabs>
      <w:autoSpaceDE/>
      <w:autoSpaceDN/>
      <w:spacing w:before="300" w:line="276" w:lineRule="auto"/>
      <w:ind w:left="1584" w:hanging="1584"/>
      <w:outlineLvl w:val="8"/>
    </w:pPr>
    <w:rPr>
      <w:rFonts w:ascii="Calibri" w:eastAsia="Times New Roman" w:hAnsi="Calibri" w:cs="Times New Roman"/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qFormat/>
    <w:rsid w:val="00B7577C"/>
    <w:rPr>
      <w:rFonts w:ascii="Montserrat" w:hAnsi="Montserrat"/>
      <w:b/>
      <w:i w:val="0"/>
      <w:iCs/>
      <w:color w:val="000000"/>
      <w:sz w:val="22"/>
    </w:rPr>
  </w:style>
  <w:style w:type="character" w:styleId="Hyperlink">
    <w:name w:val="Hyperlink"/>
    <w:basedOn w:val="DefaultParagraphFont"/>
    <w:uiPriority w:val="99"/>
    <w:unhideWhenUsed/>
    <w:qFormat/>
    <w:rsid w:val="00B7577C"/>
    <w:rPr>
      <w:rFonts w:ascii="Montserrat" w:hAnsi="Montserrat"/>
      <w:i w:val="0"/>
      <w:color w:val="0070C0"/>
      <w:sz w:val="22"/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6824A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rsid w:val="00D45236"/>
    <w:rPr>
      <w:rFonts w:ascii="Montserrat SemiBold" w:eastAsiaTheme="majorEastAsia" w:hAnsi="Montserrat SemiBold" w:cstheme="majorBidi"/>
      <w:bCs/>
      <w:color w:val="1F3156" w:themeColor="background2"/>
      <w:kern w:val="16"/>
      <w:sz w:val="44"/>
      <w:szCs w:val="32"/>
      <w:lang w:val="en-GB"/>
    </w:rPr>
  </w:style>
  <w:style w:type="character" w:styleId="CommentReference">
    <w:name w:val="annotation reference"/>
    <w:semiHidden/>
    <w:rsid w:val="00D244F8"/>
    <w:rPr>
      <w:rFonts w:cs="Times New Roman"/>
      <w:sz w:val="16"/>
    </w:rPr>
  </w:style>
  <w:style w:type="character" w:customStyle="1" w:styleId="Heading2Char">
    <w:name w:val="Heading 2 Char"/>
    <w:basedOn w:val="DefaultParagraphFont"/>
    <w:link w:val="Heading2"/>
    <w:rsid w:val="00D45236"/>
    <w:rPr>
      <w:rFonts w:ascii="Montserrat SemiBold" w:eastAsia="Times New Roman" w:hAnsi="Montserrat SemiBold" w:cs="Arial"/>
      <w:bCs/>
      <w:iCs/>
      <w:color w:val="000000" w:themeColor="text1"/>
      <w:sz w:val="36"/>
      <w:szCs w:val="28"/>
      <w:lang w:val="en-GB" w:eastAsia="en-GB"/>
    </w:rPr>
  </w:style>
  <w:style w:type="character" w:customStyle="1" w:styleId="Heading3Char">
    <w:name w:val="Heading 3 Char"/>
    <w:aliases w:val="h3 Char,heading3 Char,heading3+ Char,3 Char,Numbered para Char,Minor Char,Level 1 - 1 Char,Level 2.1 Char,Oscar Faber 3 Char,H3 Char,Numbered - 3 Char,HeadC Char,h31 Char,h32 Char,h33 Char,Level 1 - 2 Char,C Sub-Sub/Italic Char,3m Char"/>
    <w:basedOn w:val="DefaultParagraphFont"/>
    <w:link w:val="Heading3"/>
    <w:rsid w:val="00D45236"/>
    <w:rPr>
      <w:rFonts w:ascii="Montserrat SemiBold" w:eastAsia="Times New Roman" w:hAnsi="Montserrat SemiBold" w:cs="Arial"/>
      <w:bCs/>
      <w:szCs w:val="26"/>
      <w:lang w:val="en-GB" w:eastAsia="en-GB"/>
    </w:rPr>
  </w:style>
  <w:style w:type="character" w:customStyle="1" w:styleId="Heading4Char">
    <w:name w:val="Heading 4 Char"/>
    <w:aliases w:val="Numbered - 4 Char,Te Char,(i) Char,Level 2 - a Char,Sub-Minor Char,Su Char,MPS Standard Sub- Sub-Sub Heading Char,PA Micro Section Char,n Char,h4 Char,h4 sub sub heading Char,D Sub-Sub/Plain Char,Level 2 - (a) Char,GPH Heading 4 Char"/>
    <w:basedOn w:val="DefaultParagraphFont"/>
    <w:link w:val="Heading4"/>
    <w:rsid w:val="00BC47CA"/>
    <w:rPr>
      <w:rFonts w:ascii="Times New Roman" w:eastAsia="Times New Roman" w:hAnsi="Times New Roman" w:cs="Times New Roman"/>
      <w:b/>
      <w:bCs/>
      <w:sz w:val="28"/>
      <w:szCs w:val="28"/>
      <w:lang w:val="en-GB" w:eastAsia="en-GB"/>
    </w:rPr>
  </w:style>
  <w:style w:type="character" w:customStyle="1" w:styleId="Heading5Char">
    <w:name w:val="Heading 5 Char"/>
    <w:aliases w:val="Heading 5(unused) Char,Level 3 - (i) Char,Third Level Heading Char,h5 Char,Response Type Char,Response Type1 Char,Response Type2 Char,Response Type3 Char,Response Type4 Char,Response Type5 Char,Response Type6 Char,Response Type7 Char"/>
    <w:basedOn w:val="DefaultParagraphFont"/>
    <w:link w:val="Heading5"/>
    <w:rsid w:val="00BC47CA"/>
    <w:rPr>
      <w:rFonts w:ascii="Calibri" w:eastAsia="Times New Roman" w:hAnsi="Calibri" w:cs="Times New Roman"/>
      <w:caps/>
      <w:color w:val="365F91"/>
      <w:spacing w:val="10"/>
      <w:lang w:val="en-GB"/>
    </w:rPr>
  </w:style>
  <w:style w:type="character" w:customStyle="1" w:styleId="Heading6Char">
    <w:name w:val="Heading 6 Char"/>
    <w:aliases w:val="Heading 6 (Do Not Use) Char,Heading 6(unused) Char,Legal Level 1. Char,L1 PIP Char,Heading 6  Appendix Y &amp; Z Char,Lev 6 Char,H6 DO NOT USE Char,Bullet list Char,PA Appendix Char,H6 Char,H61 Char,PR14 Char"/>
    <w:basedOn w:val="DefaultParagraphFont"/>
    <w:link w:val="Heading6"/>
    <w:rsid w:val="00BC47CA"/>
    <w:rPr>
      <w:rFonts w:ascii="Calibri" w:eastAsia="Times New Roman" w:hAnsi="Calibri" w:cs="Times New Roman"/>
      <w:caps/>
      <w:color w:val="365F91"/>
      <w:spacing w:val="10"/>
      <w:lang w:val="en-GB"/>
    </w:rPr>
  </w:style>
  <w:style w:type="character" w:customStyle="1" w:styleId="Heading7Char">
    <w:name w:val="Heading 7 Char"/>
    <w:aliases w:val="Heading 7 (Do Not Use) Char,Heading 7(unused) Char,Legal Level 1.1. Char,L2 PIP Char,Lev 7 Char,H7DO NOT USE Char,PA Appendix Major Char"/>
    <w:basedOn w:val="DefaultParagraphFont"/>
    <w:link w:val="Heading7"/>
    <w:rsid w:val="00BC47CA"/>
    <w:rPr>
      <w:rFonts w:ascii="Calibri" w:eastAsia="Times New Roman" w:hAnsi="Calibri" w:cs="Times New Roman"/>
      <w:caps/>
      <w:color w:val="365F91"/>
      <w:spacing w:val="10"/>
      <w:lang w:val="en-GB"/>
    </w:rPr>
  </w:style>
  <w:style w:type="character" w:customStyle="1" w:styleId="Heading8Char">
    <w:name w:val="Heading 8 Char"/>
    <w:aliases w:val="Heading 8 (Do Not Use) Char,Legal Level 1.1.1. Char,Lev 8 Char,h8 DO NOT USE Char,PA Appendix Minor Char"/>
    <w:basedOn w:val="DefaultParagraphFont"/>
    <w:link w:val="Heading8"/>
    <w:rsid w:val="00BC47CA"/>
    <w:rPr>
      <w:rFonts w:ascii="Times New Roman" w:eastAsia="Times New Roman" w:hAnsi="Times New Roman" w:cs="Times New Roman"/>
      <w:i/>
      <w:iCs/>
      <w:sz w:val="24"/>
      <w:szCs w:val="24"/>
      <w:lang w:val="en-GB" w:eastAsia="en-GB"/>
    </w:rPr>
  </w:style>
  <w:style w:type="character" w:customStyle="1" w:styleId="Heading9Char">
    <w:name w:val="Heading 9 Char"/>
    <w:aliases w:val="Heading 9 (Do Not Use) Char,Heading 9 (defunct) Char,Legal Level 1.1.1.1. Char,Lev 9 Char,h9 DO NOT USE Char,App Heading Char,Titre 10 Char,App1 Char"/>
    <w:basedOn w:val="DefaultParagraphFont"/>
    <w:link w:val="Heading9"/>
    <w:rsid w:val="00BC47CA"/>
    <w:rPr>
      <w:rFonts w:ascii="Calibri" w:eastAsia="Times New Roman" w:hAnsi="Calibri" w:cs="Times New Roman"/>
      <w:i/>
      <w:caps/>
      <w:spacing w:val="10"/>
      <w:sz w:val="18"/>
      <w:szCs w:val="18"/>
      <w:lang w:val="en-GB"/>
    </w:rPr>
  </w:style>
  <w:style w:type="paragraph" w:styleId="CommentSubject">
    <w:name w:val="annotation subject"/>
    <w:basedOn w:val="Normal"/>
    <w:next w:val="Normal"/>
    <w:link w:val="CommentSubjectChar"/>
    <w:semiHidden/>
    <w:rsid w:val="00B7577C"/>
    <w:pPr>
      <w:widowControl/>
      <w:autoSpaceDE/>
      <w:autoSpaceDN/>
    </w:pPr>
    <w:rPr>
      <w:rFonts w:ascii="Arial" w:eastAsia="Times New Roman" w:hAnsi="Arial" w:cs="Times New Roman"/>
      <w:b/>
      <w:bCs/>
      <w:sz w:val="20"/>
      <w:szCs w:val="20"/>
      <w:lang w:eastAsia="en-GB"/>
    </w:rPr>
  </w:style>
  <w:style w:type="character" w:customStyle="1" w:styleId="CommentSubjectChar">
    <w:name w:val="Comment Subject Char"/>
    <w:basedOn w:val="DefaultParagraphFont"/>
    <w:link w:val="CommentSubject"/>
    <w:semiHidden/>
    <w:rsid w:val="00B7577C"/>
    <w:rPr>
      <w:rFonts w:ascii="Arial" w:eastAsia="Times New Roman" w:hAnsi="Arial" w:cs="Times New Roman"/>
      <w:b/>
      <w:bCs/>
      <w:sz w:val="20"/>
      <w:szCs w:val="20"/>
      <w:lang w:val="en-GB" w:eastAsia="en-GB"/>
    </w:rPr>
  </w:style>
  <w:style w:type="paragraph" w:styleId="FootnoteText">
    <w:name w:val="footnote text"/>
    <w:basedOn w:val="Normal"/>
    <w:link w:val="FootnoteTextChar"/>
    <w:semiHidden/>
    <w:rsid w:val="00BC47CA"/>
    <w:pPr>
      <w:widowControl/>
      <w:autoSpaceDE/>
      <w:autoSpaceDN/>
    </w:pPr>
    <w:rPr>
      <w:rFonts w:ascii="Arial" w:eastAsia="Times New Roman" w:hAnsi="Arial" w:cs="Times New Roman"/>
      <w:sz w:val="20"/>
      <w:szCs w:val="20"/>
      <w:lang w:eastAsia="en-GB"/>
    </w:rPr>
  </w:style>
  <w:style w:type="character" w:customStyle="1" w:styleId="FootnoteTextChar">
    <w:name w:val="Footnote Text Char"/>
    <w:basedOn w:val="DefaultParagraphFont"/>
    <w:link w:val="FootnoteText"/>
    <w:semiHidden/>
    <w:rsid w:val="00BC47CA"/>
    <w:rPr>
      <w:rFonts w:ascii="Arial" w:eastAsia="Times New Roman" w:hAnsi="Arial" w:cs="Times New Roman"/>
      <w:sz w:val="20"/>
      <w:szCs w:val="20"/>
      <w:lang w:val="en-GB" w:eastAsia="en-GB"/>
    </w:rPr>
  </w:style>
  <w:style w:type="character" w:styleId="FootnoteReference">
    <w:name w:val="footnote reference"/>
    <w:semiHidden/>
    <w:rsid w:val="00BC47CA"/>
    <w:rPr>
      <w:rFonts w:cs="Times New Roman"/>
      <w:vertAlign w:val="superscript"/>
    </w:rPr>
  </w:style>
  <w:style w:type="character" w:customStyle="1" w:styleId="Heading1Char1">
    <w:name w:val="Heading 1 Char1"/>
    <w:locked/>
    <w:rsid w:val="00BC47CA"/>
    <w:rPr>
      <w:rFonts w:ascii="Arial" w:hAnsi="Arial"/>
      <w:b/>
      <w:kern w:val="32"/>
      <w:sz w:val="32"/>
      <w:lang w:val="en-GB" w:eastAsia="en-GB"/>
    </w:rPr>
  </w:style>
  <w:style w:type="paragraph" w:customStyle="1" w:styleId="listparagraph">
    <w:name w:val="listparagraph"/>
    <w:basedOn w:val="Normal"/>
    <w:locked/>
    <w:rsid w:val="00BC47CA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FooterChar1">
    <w:name w:val="Footer Char1"/>
    <w:locked/>
    <w:rsid w:val="00BC47CA"/>
    <w:rPr>
      <w:rFonts w:ascii="Arial" w:hAnsi="Arial"/>
      <w:sz w:val="24"/>
      <w:lang w:val="en-GB" w:eastAsia="en-GB"/>
    </w:rPr>
  </w:style>
  <w:style w:type="paragraph" w:customStyle="1" w:styleId="Default">
    <w:name w:val="Default"/>
    <w:locked/>
    <w:rsid w:val="00B7577C"/>
    <w:pPr>
      <w:widowControl/>
      <w:adjustRightInd w:val="0"/>
      <w:spacing w:before="200" w:after="200" w:line="276" w:lineRule="auto"/>
    </w:pPr>
    <w:rPr>
      <w:rFonts w:ascii="Montserrat" w:eastAsia="Times New Roman" w:hAnsi="Montserrat" w:cs="Times New Roman"/>
      <w:color w:val="000000"/>
      <w:lang w:val="en-GB" w:eastAsia="en-GB"/>
    </w:rPr>
  </w:style>
  <w:style w:type="numbering" w:customStyle="1" w:styleId="NoList1">
    <w:name w:val="No List1"/>
    <w:next w:val="NoList"/>
    <w:semiHidden/>
    <w:rsid w:val="00BC47CA"/>
  </w:style>
  <w:style w:type="paragraph" w:styleId="TOAHeading">
    <w:name w:val="toa heading"/>
    <w:basedOn w:val="Normal"/>
    <w:next w:val="Normal"/>
    <w:rsid w:val="00BC47CA"/>
    <w:pPr>
      <w:widowControl/>
      <w:tabs>
        <w:tab w:val="right" w:pos="9360"/>
      </w:tabs>
      <w:suppressAutoHyphens/>
      <w:autoSpaceDE/>
      <w:autoSpaceDN/>
    </w:pPr>
    <w:rPr>
      <w:rFonts w:ascii="Courier New" w:eastAsia="Times New Roman" w:hAnsi="Courier New" w:cs="Arial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BC47CA"/>
    <w:pPr>
      <w:widowControl/>
      <w:autoSpaceDE/>
      <w:autoSpaceDN/>
      <w:spacing w:before="480" w:line="276" w:lineRule="auto"/>
      <w:outlineLvl w:val="9"/>
    </w:pPr>
    <w:rPr>
      <w:rFonts w:ascii="Cambria" w:eastAsia="MS Gothic" w:hAnsi="Cambria" w:cs="Times New Roman"/>
      <w:bCs w:val="0"/>
      <w:color w:val="365F91"/>
      <w:sz w:val="28"/>
      <w:szCs w:val="28"/>
      <w:lang w:val="en-US" w:eastAsia="ja-JP"/>
    </w:rPr>
  </w:style>
  <w:style w:type="character" w:customStyle="1" w:styleId="ColorfulList-Accent1Char">
    <w:name w:val="Colorful List - Accent 1 Char"/>
    <w:link w:val="ColorfulList-Accent1"/>
    <w:uiPriority w:val="34"/>
    <w:semiHidden/>
    <w:rsid w:val="00BC47CA"/>
    <w:rPr>
      <w:rFonts w:ascii="Arial" w:hAnsi="Arial" w:cs="Arial"/>
      <w:kern w:val="28"/>
      <w:sz w:val="22"/>
      <w:lang w:eastAsia="en-US"/>
    </w:rPr>
  </w:style>
  <w:style w:type="paragraph" w:styleId="Revision">
    <w:name w:val="Revision"/>
    <w:hidden/>
    <w:uiPriority w:val="99"/>
    <w:semiHidden/>
    <w:rsid w:val="00BC47CA"/>
    <w:pPr>
      <w:widowControl/>
      <w:autoSpaceDE/>
      <w:autoSpaceDN/>
    </w:pPr>
    <w:rPr>
      <w:rFonts w:ascii="Arial" w:eastAsia="Times New Roman" w:hAnsi="Arial" w:cs="Arial"/>
      <w:kern w:val="28"/>
      <w:szCs w:val="20"/>
      <w:lang w:val="en-GB"/>
    </w:rPr>
  </w:style>
  <w:style w:type="table" w:styleId="ColorfulList-Accent1">
    <w:name w:val="Colorful List Accent 1"/>
    <w:basedOn w:val="TableNormal"/>
    <w:link w:val="ColorfulList-Accent1Char"/>
    <w:uiPriority w:val="34"/>
    <w:semiHidden/>
    <w:unhideWhenUsed/>
    <w:rsid w:val="00BC47CA"/>
    <w:pPr>
      <w:widowControl/>
      <w:autoSpaceDE/>
      <w:autoSpaceDN/>
    </w:pPr>
    <w:rPr>
      <w:rFonts w:ascii="Arial" w:hAnsi="Arial" w:cs="Arial"/>
      <w:kern w:val="28"/>
    </w:rPr>
    <w:tblPr>
      <w:tblStyleRowBandSize w:val="1"/>
      <w:tblStyleColBandSize w:val="1"/>
    </w:tblPr>
    <w:tcPr>
      <w:shd w:val="clear" w:color="auto" w:fill="ECF1F9"/>
    </w:tcPr>
    <w:tblStylePr w:type="firstRow">
      <w:tblPr/>
      <w:tcPr>
        <w:tcBorders>
          <w:bottom w:val="single" w:sz="12" w:space="0" w:color="FFFFFF"/>
        </w:tcBorders>
        <w:shd w:val="clear" w:color="auto" w:fill="D25F12"/>
      </w:tcPr>
    </w:tblStylePr>
    <w:tblStylePr w:type="lastRow">
      <w:tblPr/>
      <w:tcPr>
        <w:tcBorders>
          <w:top w:val="single" w:sz="12" w:space="0" w:color="000000"/>
        </w:tcBorders>
        <w:shd w:val="clear" w:color="auto" w:fill="FFFFF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/>
      </w:tcPr>
    </w:tblStylePr>
    <w:tblStylePr w:type="band1Horz">
      <w:tblPr/>
      <w:tcPr>
        <w:shd w:val="clear" w:color="auto" w:fill="D9E2F3"/>
      </w:tcPr>
    </w:tblStylePr>
  </w:style>
  <w:style w:type="paragraph" w:styleId="TOC2">
    <w:name w:val="toc 2"/>
    <w:basedOn w:val="Normal"/>
    <w:next w:val="Normal"/>
    <w:autoRedefine/>
    <w:uiPriority w:val="39"/>
    <w:unhideWhenUsed/>
    <w:rsid w:val="00F913DE"/>
    <w:pPr>
      <w:tabs>
        <w:tab w:val="right" w:pos="9406"/>
      </w:tabs>
      <w:spacing w:after="100"/>
      <w:ind w:left="220"/>
    </w:pPr>
    <w:rPr>
      <w:rFonts w:ascii="Montserrat SemiBold" w:hAnsi="Montserrat SemiBold"/>
      <w:noProof/>
      <w:color w:val="000000" w:themeColor="text1"/>
      <w:kern w:val="16"/>
    </w:rPr>
  </w:style>
  <w:style w:type="paragraph" w:styleId="TOC3">
    <w:name w:val="toc 3"/>
    <w:basedOn w:val="Normal"/>
    <w:next w:val="Normal"/>
    <w:autoRedefine/>
    <w:uiPriority w:val="39"/>
    <w:unhideWhenUsed/>
    <w:rsid w:val="003416AF"/>
    <w:pPr>
      <w:spacing w:after="100"/>
      <w:ind w:left="440"/>
    </w:pPr>
  </w:style>
  <w:style w:type="paragraph" w:styleId="BodyText">
    <w:name w:val="Body Text"/>
    <w:basedOn w:val="Normal"/>
    <w:link w:val="BodyTextChar"/>
    <w:unhideWhenUsed/>
    <w:qFormat/>
    <w:rsid w:val="00B53EA5"/>
    <w:pPr>
      <w:spacing w:before="120" w:after="120" w:line="288" w:lineRule="auto"/>
    </w:pPr>
    <w:rPr>
      <w:color w:val="000000" w:themeColor="text1"/>
      <w:kern w:val="16"/>
    </w:rPr>
  </w:style>
  <w:style w:type="character" w:customStyle="1" w:styleId="BodyTextChar">
    <w:name w:val="Body Text Char"/>
    <w:basedOn w:val="DefaultParagraphFont"/>
    <w:link w:val="BodyText"/>
    <w:rsid w:val="00B53EA5"/>
    <w:rPr>
      <w:rFonts w:ascii="Montserrat" w:eastAsia="Montserrat" w:hAnsi="Montserrat" w:cs="Montserrat"/>
      <w:color w:val="000000" w:themeColor="text1"/>
      <w:kern w:val="16"/>
      <w:lang w:val="en-GB"/>
    </w:rPr>
  </w:style>
  <w:style w:type="paragraph" w:styleId="NoSpacing">
    <w:name w:val="No Spacing"/>
    <w:rsid w:val="00A82405"/>
    <w:rPr>
      <w:rFonts w:ascii="Montserrat" w:eastAsia="Montserrat" w:hAnsi="Montserrat" w:cs="Montserrat"/>
      <w:lang w:val="en-GB"/>
    </w:rPr>
  </w:style>
  <w:style w:type="character" w:styleId="Strong">
    <w:name w:val="Strong"/>
    <w:basedOn w:val="DefaultParagraphFont"/>
    <w:rsid w:val="00A82405"/>
    <w:rPr>
      <w:b/>
      <w:bCs/>
    </w:rPr>
  </w:style>
  <w:style w:type="paragraph" w:customStyle="1" w:styleId="Bullet1">
    <w:name w:val="Bullet 1"/>
    <w:basedOn w:val="Normal"/>
    <w:qFormat/>
    <w:rsid w:val="00D40474"/>
    <w:pPr>
      <w:widowControl/>
      <w:numPr>
        <w:numId w:val="13"/>
      </w:numPr>
      <w:autoSpaceDE/>
      <w:autoSpaceDN/>
      <w:spacing w:before="60" w:after="60" w:line="288" w:lineRule="auto"/>
      <w:ind w:left="714" w:right="170" w:hanging="357"/>
    </w:pPr>
    <w:rPr>
      <w:rFonts w:cs="Calibri"/>
      <w:color w:val="000000" w:themeColor="text1"/>
      <w:kern w:val="16"/>
    </w:rPr>
  </w:style>
  <w:style w:type="paragraph" w:customStyle="1" w:styleId="Bullet2">
    <w:name w:val="Bullet 2"/>
    <w:basedOn w:val="Bullet1"/>
    <w:qFormat/>
    <w:rsid w:val="00CC1E24"/>
    <w:pPr>
      <w:numPr>
        <w:ilvl w:val="1"/>
      </w:numPr>
    </w:pPr>
  </w:style>
  <w:style w:type="paragraph" w:styleId="ListParagraph0">
    <w:name w:val="List Paragraph"/>
    <w:basedOn w:val="Normal"/>
    <w:uiPriority w:val="34"/>
    <w:rsid w:val="00A82405"/>
    <w:pPr>
      <w:ind w:left="720"/>
      <w:contextualSpacing/>
    </w:pPr>
  </w:style>
  <w:style w:type="paragraph" w:customStyle="1" w:styleId="Tagline">
    <w:name w:val="Tagline"/>
    <w:basedOn w:val="Normal"/>
    <w:qFormat/>
    <w:rsid w:val="00CC1E24"/>
    <w:pPr>
      <w:ind w:left="760" w:right="4407"/>
    </w:pPr>
    <w:rPr>
      <w:rFonts w:ascii="Montserrat SemiBold" w:hAnsi="Montserrat SemiBold"/>
      <w:color w:val="FFFFFF" w:themeColor="background1"/>
      <w:sz w:val="40"/>
      <w:szCs w:val="40"/>
    </w:rPr>
  </w:style>
  <w:style w:type="paragraph" w:customStyle="1" w:styleId="NumberList">
    <w:name w:val="Number List"/>
    <w:basedOn w:val="BodyText"/>
    <w:qFormat/>
    <w:rsid w:val="00CC1E24"/>
    <w:pPr>
      <w:numPr>
        <w:numId w:val="12"/>
      </w:numPr>
    </w:pPr>
  </w:style>
  <w:style w:type="paragraph" w:styleId="Header">
    <w:name w:val="header"/>
    <w:basedOn w:val="Normal"/>
    <w:link w:val="HeaderChar"/>
    <w:unhideWhenUsed/>
    <w:qFormat/>
    <w:rsid w:val="001B2566"/>
    <w:pPr>
      <w:tabs>
        <w:tab w:val="center" w:pos="4513"/>
        <w:tab w:val="right" w:pos="9026"/>
      </w:tabs>
    </w:pPr>
    <w:rPr>
      <w:b/>
    </w:rPr>
  </w:style>
  <w:style w:type="character" w:customStyle="1" w:styleId="HeaderChar">
    <w:name w:val="Header Char"/>
    <w:basedOn w:val="DefaultParagraphFont"/>
    <w:link w:val="Header"/>
    <w:rsid w:val="001B2566"/>
    <w:rPr>
      <w:rFonts w:ascii="Montserrat" w:eastAsia="Montserrat" w:hAnsi="Montserrat" w:cs="Montserrat"/>
      <w:b/>
      <w:color w:val="1F3156"/>
      <w:lang w:val="en-GB"/>
    </w:rPr>
  </w:style>
  <w:style w:type="paragraph" w:styleId="Footer">
    <w:name w:val="footer"/>
    <w:basedOn w:val="Normal"/>
    <w:link w:val="FooterChar"/>
    <w:uiPriority w:val="99"/>
    <w:unhideWhenUsed/>
    <w:qFormat/>
    <w:rsid w:val="008F5BD7"/>
    <w:pPr>
      <w:tabs>
        <w:tab w:val="center" w:pos="4513"/>
        <w:tab w:val="right" w:pos="9026"/>
      </w:tabs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8F5BD7"/>
    <w:rPr>
      <w:rFonts w:ascii="Montserrat" w:eastAsia="Montserrat" w:hAnsi="Montserrat" w:cs="Montserrat"/>
      <w:color w:val="1F3156"/>
      <w:sz w:val="16"/>
      <w:lang w:val="en-GB"/>
    </w:rPr>
  </w:style>
  <w:style w:type="paragraph" w:customStyle="1" w:styleId="Header-Tagline">
    <w:name w:val="Header - Tagline"/>
    <w:basedOn w:val="Normal"/>
    <w:qFormat/>
    <w:rsid w:val="001B2566"/>
    <w:pPr>
      <w:spacing w:before="125"/>
      <w:ind w:left="20"/>
    </w:pPr>
    <w:rPr>
      <w:color w:val="1E3157"/>
    </w:rPr>
  </w:style>
  <w:style w:type="paragraph" w:styleId="TOC1">
    <w:name w:val="toc 1"/>
    <w:basedOn w:val="Normal"/>
    <w:next w:val="Normal"/>
    <w:autoRedefine/>
    <w:uiPriority w:val="39"/>
    <w:unhideWhenUsed/>
    <w:rsid w:val="00F913DE"/>
    <w:pPr>
      <w:tabs>
        <w:tab w:val="right" w:pos="9406"/>
      </w:tabs>
      <w:spacing w:after="100"/>
    </w:pPr>
    <w:rPr>
      <w:rFonts w:ascii="Montserrat SemiBold" w:hAnsi="Montserrat SemiBold"/>
      <w:b/>
      <w:noProof/>
      <w:color w:val="1F3156" w:themeColor="background2"/>
      <w:sz w:val="24"/>
    </w:rPr>
  </w:style>
  <w:style w:type="paragraph" w:customStyle="1" w:styleId="TableHeading">
    <w:name w:val="Table Heading"/>
    <w:basedOn w:val="BodyText"/>
    <w:qFormat/>
    <w:rsid w:val="00733D4F"/>
    <w:pPr>
      <w:spacing w:after="0"/>
    </w:pPr>
    <w:rPr>
      <w:b/>
      <w:color w:val="1F3156" w:themeColor="background2"/>
      <w:sz w:val="20"/>
    </w:rPr>
  </w:style>
  <w:style w:type="paragraph" w:customStyle="1" w:styleId="RevisionHistory">
    <w:name w:val="Revision History"/>
    <w:basedOn w:val="Normal"/>
    <w:rsid w:val="00C046AE"/>
    <w:rPr>
      <w:rFonts w:ascii="Montserrat SemiBold" w:hAnsi="Montserrat SemiBold"/>
      <w:sz w:val="44"/>
    </w:rPr>
  </w:style>
  <w:style w:type="paragraph" w:customStyle="1" w:styleId="TableofContents">
    <w:name w:val="Table of Contents"/>
    <w:basedOn w:val="Normal"/>
    <w:rsid w:val="00F93ED4"/>
    <w:rPr>
      <w:rFonts w:ascii="Montserrat SemiBold" w:hAnsi="Montserrat SemiBold"/>
      <w:sz w:val="44"/>
    </w:rPr>
  </w:style>
  <w:style w:type="paragraph" w:styleId="BodyText2">
    <w:name w:val="Body Text 2"/>
    <w:basedOn w:val="BodyText"/>
    <w:link w:val="BodyText2Char"/>
    <w:unhideWhenUsed/>
    <w:rsid w:val="00733D4F"/>
    <w:rPr>
      <w:sz w:val="20"/>
    </w:rPr>
  </w:style>
  <w:style w:type="character" w:customStyle="1" w:styleId="BodyText2Char">
    <w:name w:val="Body Text 2 Char"/>
    <w:basedOn w:val="DefaultParagraphFont"/>
    <w:link w:val="BodyText2"/>
    <w:rsid w:val="00733D4F"/>
    <w:rPr>
      <w:rFonts w:ascii="Montserrat" w:eastAsia="Montserrat" w:hAnsi="Montserrat" w:cs="Montserrat"/>
      <w:color w:val="000000" w:themeColor="text1"/>
      <w:kern w:val="16"/>
      <w:sz w:val="20"/>
      <w:lang w:val="en-GB"/>
    </w:rPr>
  </w:style>
  <w:style w:type="table" w:styleId="TableGrid">
    <w:name w:val="Table Grid"/>
    <w:basedOn w:val="TableNormal"/>
    <w:uiPriority w:val="39"/>
    <w:rsid w:val="00D74F3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semiHidden/>
    <w:unhideWhenUsed/>
    <w:rsid w:val="00E14C95"/>
    <w:rPr>
      <w:color w:val="009C46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file:///\\ahnet.co.uk\departments\People\Management\Charlotte\Keyboard%20and%20Mouse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hse.gov.uk/msd/dse/good-posture.htm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heywood.co.uk/" TargetMode="External"/><Relationship Id="rId1" Type="http://schemas.openxmlformats.org/officeDocument/2006/relationships/hyperlink" Target="http://www.heywood.co.uk/" TargetMode="Externa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www.heywood.co.uk/" TargetMode="External"/><Relationship Id="rId1" Type="http://schemas.openxmlformats.org/officeDocument/2006/relationships/hyperlink" Target="http://www.heywood.co.uk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\\ahnet.co.uk\departments\Brand\Team\Templates\Word\Digital%20Cover%20Page%20Template.dotx" TargetMode="External"/></Relationships>
</file>

<file path=word/theme/theme1.xml><?xml version="1.0" encoding="utf-8"?>
<a:theme xmlns:a="http://schemas.openxmlformats.org/drawingml/2006/main" name="Office Theme">
  <a:themeElements>
    <a:clrScheme name="Heywood">
      <a:dk1>
        <a:srgbClr val="000000"/>
      </a:dk1>
      <a:lt1>
        <a:srgbClr val="FFFFFF"/>
      </a:lt1>
      <a:dk2>
        <a:srgbClr val="0090C4"/>
      </a:dk2>
      <a:lt2>
        <a:srgbClr val="1F3156"/>
      </a:lt2>
      <a:accent1>
        <a:srgbClr val="E50069"/>
      </a:accent1>
      <a:accent2>
        <a:srgbClr val="F8A916"/>
      </a:accent2>
      <a:accent3>
        <a:srgbClr val="009A4B"/>
      </a:accent3>
      <a:accent4>
        <a:srgbClr val="616F89"/>
      </a:accent4>
      <a:accent5>
        <a:srgbClr val="344667"/>
      </a:accent5>
      <a:accent6>
        <a:srgbClr val="CCEBDA"/>
      </a:accent6>
      <a:hlink>
        <a:srgbClr val="E50969"/>
      </a:hlink>
      <a:folHlink>
        <a:srgbClr val="009C46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6A41EF-8772-4ED2-BF46-5CB4F4A613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Digital Cover Page Template.dotx</Template>
  <TotalTime>87</TotalTime>
  <Pages>7</Pages>
  <Words>702</Words>
  <Characters>4002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Samuel Moulem</dc:creator>
  <cp:lastModifiedBy>Samuel Moulem</cp:lastModifiedBy>
  <cp:revision>2</cp:revision>
  <cp:lastPrinted>2021-10-01T15:45:00Z</cp:lastPrinted>
  <dcterms:created xsi:type="dcterms:W3CDTF">2024-03-04T15:16:00Z</dcterms:created>
  <dcterms:modified xsi:type="dcterms:W3CDTF">2024-03-04T15:16:00Z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2021-09-07T00:00:00Z</vt:filetime>
  </property>
  <property fmtid="{D5CDD505-2E9C-101B-9397-08002B2CF9AE}" pid="3" name="Creator">
    <vt:lpwstr>Adobe InDesign 16.2 (Macintosh)</vt:lpwstr>
  </property>
  <property fmtid="{D5CDD505-2E9C-101B-9397-08002B2CF9AE}" pid="4" name="LastSaved">
    <vt:filetime>2021-09-07T00:00:00Z</vt:filetime>
  </property>
</Properties>
</file>